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w:t>
      </w:r>
      <w:proofErr w:type="spellStart"/>
      <w:r w:rsidRPr="00C2686E">
        <w:t>ek</w:t>
      </w:r>
      <w:proofErr w:type="spellEnd"/>
      <w:r w:rsidRPr="00C2686E">
        <w:t>)</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 xml:space="preserve">Az irodalomjegyzék szövegközi hivatkozása történhet a Harvard-rendszerben (a szerző és az évszám megadásával) vagy </w:t>
      </w:r>
      <w:proofErr w:type="spellStart"/>
      <w:r w:rsidRPr="00C2686E">
        <w:t>sorszámozva</w:t>
      </w:r>
      <w:proofErr w:type="spellEnd"/>
      <w:r w:rsidRPr="00C2686E">
        <w:t>.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03056C3A" w:rsidR="004851C7" w:rsidRDefault="00000000" w:rsidP="00D429F2">
      <w:pPr>
        <w:pStyle w:val="Cmlapkarstanszk"/>
      </w:pPr>
      <w:fldSimple w:instr=" DOCPROPERTY  Company  \* MERGEFORMAT ">
        <w:r w:rsidR="000F265A">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440FB14" w:rsidR="0063585C" w:rsidRPr="00B50CAA" w:rsidRDefault="00000000" w:rsidP="00171054">
      <w:pPr>
        <w:pStyle w:val="Cmlapszerz"/>
      </w:pPr>
      <w:fldSimple w:instr=" AUTHOR  \* MERGEFORMAT ">
        <w:r w:rsidR="000F265A">
          <w:t>Szabó Mihály</w:t>
        </w:r>
      </w:fldSimple>
    </w:p>
    <w:p w14:paraId="27E9F397" w14:textId="6A1B5404" w:rsidR="0063585C" w:rsidRPr="00B50CAA" w:rsidRDefault="00000000">
      <w:pPr>
        <w:pStyle w:val="Cm"/>
      </w:pPr>
      <w:fldSimple w:instr=" TITLE  \* MERGEFORMAT ">
        <w:r w:rsidR="000F265A">
          <w:t>Hordozható radioizotóp identifikációs eszköz fejlesztése</w:t>
        </w:r>
      </w:fldSimple>
    </w:p>
    <w:p w14:paraId="5532B58E" w14:textId="1990C6E0"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000000" w:rsidP="00171054">
                            <w:pPr>
                              <w:pStyle w:val="Cmlapszerz"/>
                            </w:pPr>
                            <w:fldSimple w:instr=" DOCPROPERTY &quot;Manager&quot;  \* MERGEFORMAT ">
                              <w:r w:rsidR="00263595">
                                <w:t>Kiss Ágoston</w:t>
                              </w:r>
                            </w:fldSimple>
                          </w:p>
                          <w:p w14:paraId="4EC91467" w14:textId="4F8EDD15"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EA3312">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000000" w:rsidP="00171054">
                      <w:pPr>
                        <w:pStyle w:val="Cmlapszerz"/>
                      </w:pPr>
                      <w:fldSimple w:instr=" DOCPROPERTY &quot;Manager&quot;  \* MERGEFORMAT ">
                        <w:r w:rsidR="00263595">
                          <w:t>Kiss Ágoston</w:t>
                        </w:r>
                      </w:fldSimple>
                    </w:p>
                    <w:p w14:paraId="4EC91467" w14:textId="4F8EDD15"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EA3312">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7DA05AEA" w14:textId="77777777" w:rsidR="000F265A"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181870106" w:history="1">
        <w:r w:rsidR="000F265A" w:rsidRPr="00011AD6">
          <w:rPr>
            <w:rStyle w:val="Hiperhivatkozs"/>
            <w:noProof/>
          </w:rPr>
          <w:t>Összefoglaló</w:t>
        </w:r>
        <w:r w:rsidR="000F265A">
          <w:rPr>
            <w:noProof/>
            <w:webHidden/>
          </w:rPr>
          <w:tab/>
        </w:r>
        <w:r w:rsidR="000F265A">
          <w:rPr>
            <w:noProof/>
            <w:webHidden/>
          </w:rPr>
          <w:fldChar w:fldCharType="begin"/>
        </w:r>
        <w:r w:rsidR="000F265A">
          <w:rPr>
            <w:noProof/>
            <w:webHidden/>
          </w:rPr>
          <w:instrText xml:space="preserve"> PAGEREF _Toc181870106 \h </w:instrText>
        </w:r>
        <w:r w:rsidR="000F265A">
          <w:rPr>
            <w:noProof/>
            <w:webHidden/>
          </w:rPr>
        </w:r>
        <w:r w:rsidR="000F265A">
          <w:rPr>
            <w:noProof/>
            <w:webHidden/>
          </w:rPr>
          <w:fldChar w:fldCharType="separate"/>
        </w:r>
        <w:r w:rsidR="000F265A">
          <w:rPr>
            <w:noProof/>
            <w:webHidden/>
          </w:rPr>
          <w:t>7</w:t>
        </w:r>
        <w:r w:rsidR="000F265A">
          <w:rPr>
            <w:noProof/>
            <w:webHidden/>
          </w:rPr>
          <w:fldChar w:fldCharType="end"/>
        </w:r>
      </w:hyperlink>
    </w:p>
    <w:p w14:paraId="0BCCC7B6" w14:textId="77777777" w:rsidR="000F265A" w:rsidRDefault="00000000">
      <w:pPr>
        <w:pStyle w:val="TJ1"/>
        <w:rPr>
          <w:rFonts w:asciiTheme="minorHAnsi" w:eastAsiaTheme="minorEastAsia" w:hAnsiTheme="minorHAnsi" w:cstheme="minorBidi"/>
          <w:b w:val="0"/>
          <w:noProof/>
          <w:sz w:val="22"/>
          <w:szCs w:val="22"/>
          <w:lang w:eastAsia="hu-HU"/>
        </w:rPr>
      </w:pPr>
      <w:hyperlink w:anchor="_Toc181870107" w:history="1">
        <w:r w:rsidR="000F265A" w:rsidRPr="00011AD6">
          <w:rPr>
            <w:rStyle w:val="Hiperhivatkozs"/>
            <w:noProof/>
          </w:rPr>
          <w:t>Abstract</w:t>
        </w:r>
        <w:r w:rsidR="000F265A">
          <w:rPr>
            <w:noProof/>
            <w:webHidden/>
          </w:rPr>
          <w:tab/>
        </w:r>
        <w:r w:rsidR="000F265A">
          <w:rPr>
            <w:noProof/>
            <w:webHidden/>
          </w:rPr>
          <w:fldChar w:fldCharType="begin"/>
        </w:r>
        <w:r w:rsidR="000F265A">
          <w:rPr>
            <w:noProof/>
            <w:webHidden/>
          </w:rPr>
          <w:instrText xml:space="preserve"> PAGEREF _Toc181870107 \h </w:instrText>
        </w:r>
        <w:r w:rsidR="000F265A">
          <w:rPr>
            <w:noProof/>
            <w:webHidden/>
          </w:rPr>
        </w:r>
        <w:r w:rsidR="000F265A">
          <w:rPr>
            <w:noProof/>
            <w:webHidden/>
          </w:rPr>
          <w:fldChar w:fldCharType="separate"/>
        </w:r>
        <w:r w:rsidR="000F265A">
          <w:rPr>
            <w:noProof/>
            <w:webHidden/>
          </w:rPr>
          <w:t>8</w:t>
        </w:r>
        <w:r w:rsidR="000F265A">
          <w:rPr>
            <w:noProof/>
            <w:webHidden/>
          </w:rPr>
          <w:fldChar w:fldCharType="end"/>
        </w:r>
      </w:hyperlink>
    </w:p>
    <w:p w14:paraId="4A16389B" w14:textId="77777777" w:rsidR="000F265A" w:rsidRDefault="00000000">
      <w:pPr>
        <w:pStyle w:val="TJ1"/>
        <w:rPr>
          <w:rFonts w:asciiTheme="minorHAnsi" w:eastAsiaTheme="minorEastAsia" w:hAnsiTheme="minorHAnsi" w:cstheme="minorBidi"/>
          <w:b w:val="0"/>
          <w:noProof/>
          <w:sz w:val="22"/>
          <w:szCs w:val="22"/>
          <w:lang w:eastAsia="hu-HU"/>
        </w:rPr>
      </w:pPr>
      <w:hyperlink w:anchor="_Toc181870108" w:history="1">
        <w:r w:rsidR="000F265A" w:rsidRPr="00011AD6">
          <w:rPr>
            <w:rStyle w:val="Hiperhivatkozs"/>
            <w:noProof/>
          </w:rPr>
          <w:t>1 Bevezetés</w:t>
        </w:r>
        <w:r w:rsidR="000F265A">
          <w:rPr>
            <w:noProof/>
            <w:webHidden/>
          </w:rPr>
          <w:tab/>
        </w:r>
        <w:r w:rsidR="000F265A">
          <w:rPr>
            <w:noProof/>
            <w:webHidden/>
          </w:rPr>
          <w:fldChar w:fldCharType="begin"/>
        </w:r>
        <w:r w:rsidR="000F265A">
          <w:rPr>
            <w:noProof/>
            <w:webHidden/>
          </w:rPr>
          <w:instrText xml:space="preserve"> PAGEREF _Toc181870108 \h </w:instrText>
        </w:r>
        <w:r w:rsidR="000F265A">
          <w:rPr>
            <w:noProof/>
            <w:webHidden/>
          </w:rPr>
        </w:r>
        <w:r w:rsidR="000F265A">
          <w:rPr>
            <w:noProof/>
            <w:webHidden/>
          </w:rPr>
          <w:fldChar w:fldCharType="separate"/>
        </w:r>
        <w:r w:rsidR="000F265A">
          <w:rPr>
            <w:noProof/>
            <w:webHidden/>
          </w:rPr>
          <w:t>9</w:t>
        </w:r>
        <w:r w:rsidR="000F265A">
          <w:rPr>
            <w:noProof/>
            <w:webHidden/>
          </w:rPr>
          <w:fldChar w:fldCharType="end"/>
        </w:r>
      </w:hyperlink>
    </w:p>
    <w:p w14:paraId="51866195" w14:textId="77777777" w:rsidR="000F265A" w:rsidRDefault="00000000">
      <w:pPr>
        <w:pStyle w:val="TJ1"/>
        <w:rPr>
          <w:rFonts w:asciiTheme="minorHAnsi" w:eastAsiaTheme="minorEastAsia" w:hAnsiTheme="minorHAnsi" w:cstheme="minorBidi"/>
          <w:b w:val="0"/>
          <w:noProof/>
          <w:sz w:val="22"/>
          <w:szCs w:val="22"/>
          <w:lang w:eastAsia="hu-HU"/>
        </w:rPr>
      </w:pPr>
      <w:hyperlink w:anchor="_Toc181870109" w:history="1">
        <w:r w:rsidR="000F265A" w:rsidRPr="00011AD6">
          <w:rPr>
            <w:rStyle w:val="Hiperhivatkozs"/>
            <w:noProof/>
          </w:rPr>
          <w:t>2 Specifikáció</w:t>
        </w:r>
        <w:r w:rsidR="000F265A">
          <w:rPr>
            <w:noProof/>
            <w:webHidden/>
          </w:rPr>
          <w:tab/>
        </w:r>
        <w:r w:rsidR="000F265A">
          <w:rPr>
            <w:noProof/>
            <w:webHidden/>
          </w:rPr>
          <w:fldChar w:fldCharType="begin"/>
        </w:r>
        <w:r w:rsidR="000F265A">
          <w:rPr>
            <w:noProof/>
            <w:webHidden/>
          </w:rPr>
          <w:instrText xml:space="preserve"> PAGEREF _Toc181870109 \h </w:instrText>
        </w:r>
        <w:r w:rsidR="000F265A">
          <w:rPr>
            <w:noProof/>
            <w:webHidden/>
          </w:rPr>
        </w:r>
        <w:r w:rsidR="000F265A">
          <w:rPr>
            <w:noProof/>
            <w:webHidden/>
          </w:rPr>
          <w:fldChar w:fldCharType="separate"/>
        </w:r>
        <w:r w:rsidR="000F265A">
          <w:rPr>
            <w:noProof/>
            <w:webHidden/>
          </w:rPr>
          <w:t>10</w:t>
        </w:r>
        <w:r w:rsidR="000F265A">
          <w:rPr>
            <w:noProof/>
            <w:webHidden/>
          </w:rPr>
          <w:fldChar w:fldCharType="end"/>
        </w:r>
      </w:hyperlink>
    </w:p>
    <w:p w14:paraId="2B5A71B7" w14:textId="77777777" w:rsidR="000F265A" w:rsidRDefault="00000000">
      <w:pPr>
        <w:pStyle w:val="TJ1"/>
        <w:rPr>
          <w:rFonts w:asciiTheme="minorHAnsi" w:eastAsiaTheme="minorEastAsia" w:hAnsiTheme="minorHAnsi" w:cstheme="minorBidi"/>
          <w:b w:val="0"/>
          <w:noProof/>
          <w:sz w:val="22"/>
          <w:szCs w:val="22"/>
          <w:lang w:eastAsia="hu-HU"/>
        </w:rPr>
      </w:pPr>
      <w:hyperlink w:anchor="_Toc181870110" w:history="1">
        <w:r w:rsidR="000F265A" w:rsidRPr="00011AD6">
          <w:rPr>
            <w:rStyle w:val="Hiperhivatkozs"/>
            <w:noProof/>
          </w:rPr>
          <w:t>3 Fizikai áttekintés</w:t>
        </w:r>
        <w:r w:rsidR="000F265A">
          <w:rPr>
            <w:noProof/>
            <w:webHidden/>
          </w:rPr>
          <w:tab/>
        </w:r>
        <w:r w:rsidR="000F265A">
          <w:rPr>
            <w:noProof/>
            <w:webHidden/>
          </w:rPr>
          <w:fldChar w:fldCharType="begin"/>
        </w:r>
        <w:r w:rsidR="000F265A">
          <w:rPr>
            <w:noProof/>
            <w:webHidden/>
          </w:rPr>
          <w:instrText xml:space="preserve"> PAGEREF _Toc181870110 \h </w:instrText>
        </w:r>
        <w:r w:rsidR="000F265A">
          <w:rPr>
            <w:noProof/>
            <w:webHidden/>
          </w:rPr>
        </w:r>
        <w:r w:rsidR="000F265A">
          <w:rPr>
            <w:noProof/>
            <w:webHidden/>
          </w:rPr>
          <w:fldChar w:fldCharType="separate"/>
        </w:r>
        <w:r w:rsidR="000F265A">
          <w:rPr>
            <w:noProof/>
            <w:webHidden/>
          </w:rPr>
          <w:t>12</w:t>
        </w:r>
        <w:r w:rsidR="000F265A">
          <w:rPr>
            <w:noProof/>
            <w:webHidden/>
          </w:rPr>
          <w:fldChar w:fldCharType="end"/>
        </w:r>
      </w:hyperlink>
    </w:p>
    <w:p w14:paraId="47C93220"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11" w:history="1">
        <w:r w:rsidR="000F265A" w:rsidRPr="00011AD6">
          <w:rPr>
            <w:rStyle w:val="Hiperhivatkozs"/>
            <w:noProof/>
          </w:rPr>
          <w:t>3.1 Fizikai ismertető</w:t>
        </w:r>
        <w:r w:rsidR="000F265A">
          <w:rPr>
            <w:noProof/>
            <w:webHidden/>
          </w:rPr>
          <w:tab/>
        </w:r>
        <w:r w:rsidR="000F265A">
          <w:rPr>
            <w:noProof/>
            <w:webHidden/>
          </w:rPr>
          <w:fldChar w:fldCharType="begin"/>
        </w:r>
        <w:r w:rsidR="000F265A">
          <w:rPr>
            <w:noProof/>
            <w:webHidden/>
          </w:rPr>
          <w:instrText xml:space="preserve"> PAGEREF _Toc181870111 \h </w:instrText>
        </w:r>
        <w:r w:rsidR="000F265A">
          <w:rPr>
            <w:noProof/>
            <w:webHidden/>
          </w:rPr>
        </w:r>
        <w:r w:rsidR="000F265A">
          <w:rPr>
            <w:noProof/>
            <w:webHidden/>
          </w:rPr>
          <w:fldChar w:fldCharType="separate"/>
        </w:r>
        <w:r w:rsidR="000F265A">
          <w:rPr>
            <w:noProof/>
            <w:webHidden/>
          </w:rPr>
          <w:t>12</w:t>
        </w:r>
        <w:r w:rsidR="000F265A">
          <w:rPr>
            <w:noProof/>
            <w:webHidden/>
          </w:rPr>
          <w:fldChar w:fldCharType="end"/>
        </w:r>
      </w:hyperlink>
    </w:p>
    <w:p w14:paraId="0C94DBC1"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12" w:history="1">
        <w:r w:rsidR="000F265A" w:rsidRPr="00011AD6">
          <w:rPr>
            <w:rStyle w:val="Hiperhivatkozs"/>
            <w:noProof/>
          </w:rPr>
          <w:t>3.2 Szcintillátor kiválasztása</w:t>
        </w:r>
        <w:r w:rsidR="000F265A">
          <w:rPr>
            <w:noProof/>
            <w:webHidden/>
          </w:rPr>
          <w:tab/>
        </w:r>
        <w:r w:rsidR="000F265A">
          <w:rPr>
            <w:noProof/>
            <w:webHidden/>
          </w:rPr>
          <w:fldChar w:fldCharType="begin"/>
        </w:r>
        <w:r w:rsidR="000F265A">
          <w:rPr>
            <w:noProof/>
            <w:webHidden/>
          </w:rPr>
          <w:instrText xml:space="preserve"> PAGEREF _Toc181870112 \h </w:instrText>
        </w:r>
        <w:r w:rsidR="000F265A">
          <w:rPr>
            <w:noProof/>
            <w:webHidden/>
          </w:rPr>
        </w:r>
        <w:r w:rsidR="000F265A">
          <w:rPr>
            <w:noProof/>
            <w:webHidden/>
          </w:rPr>
          <w:fldChar w:fldCharType="separate"/>
        </w:r>
        <w:r w:rsidR="000F265A">
          <w:rPr>
            <w:noProof/>
            <w:webHidden/>
          </w:rPr>
          <w:t>16</w:t>
        </w:r>
        <w:r w:rsidR="000F265A">
          <w:rPr>
            <w:noProof/>
            <w:webHidden/>
          </w:rPr>
          <w:fldChar w:fldCharType="end"/>
        </w:r>
      </w:hyperlink>
    </w:p>
    <w:p w14:paraId="45BF44B1"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13" w:history="1">
        <w:r w:rsidR="000F265A" w:rsidRPr="00011AD6">
          <w:rPr>
            <w:rStyle w:val="Hiperhivatkozs"/>
            <w:noProof/>
          </w:rPr>
          <w:t>3.3 Szcintillátor hatásfokának számítása</w:t>
        </w:r>
        <w:r w:rsidR="000F265A">
          <w:rPr>
            <w:noProof/>
            <w:webHidden/>
          </w:rPr>
          <w:tab/>
        </w:r>
        <w:r w:rsidR="000F265A">
          <w:rPr>
            <w:noProof/>
            <w:webHidden/>
          </w:rPr>
          <w:fldChar w:fldCharType="begin"/>
        </w:r>
        <w:r w:rsidR="000F265A">
          <w:rPr>
            <w:noProof/>
            <w:webHidden/>
          </w:rPr>
          <w:instrText xml:space="preserve"> PAGEREF _Toc181870113 \h </w:instrText>
        </w:r>
        <w:r w:rsidR="000F265A">
          <w:rPr>
            <w:noProof/>
            <w:webHidden/>
          </w:rPr>
        </w:r>
        <w:r w:rsidR="000F265A">
          <w:rPr>
            <w:noProof/>
            <w:webHidden/>
          </w:rPr>
          <w:fldChar w:fldCharType="separate"/>
        </w:r>
        <w:r w:rsidR="000F265A">
          <w:rPr>
            <w:noProof/>
            <w:webHidden/>
          </w:rPr>
          <w:t>18</w:t>
        </w:r>
        <w:r w:rsidR="000F265A">
          <w:rPr>
            <w:noProof/>
            <w:webHidden/>
          </w:rPr>
          <w:fldChar w:fldCharType="end"/>
        </w:r>
      </w:hyperlink>
    </w:p>
    <w:p w14:paraId="55BB2260"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14" w:history="1">
        <w:r w:rsidR="000F265A" w:rsidRPr="00011AD6">
          <w:rPr>
            <w:rStyle w:val="Hiperhivatkozs"/>
            <w:noProof/>
          </w:rPr>
          <w:t>3.4 Detektor kiválasztása</w:t>
        </w:r>
        <w:r w:rsidR="000F265A">
          <w:rPr>
            <w:noProof/>
            <w:webHidden/>
          </w:rPr>
          <w:tab/>
        </w:r>
        <w:r w:rsidR="000F265A">
          <w:rPr>
            <w:noProof/>
            <w:webHidden/>
          </w:rPr>
          <w:fldChar w:fldCharType="begin"/>
        </w:r>
        <w:r w:rsidR="000F265A">
          <w:rPr>
            <w:noProof/>
            <w:webHidden/>
          </w:rPr>
          <w:instrText xml:space="preserve"> PAGEREF _Toc181870114 \h </w:instrText>
        </w:r>
        <w:r w:rsidR="000F265A">
          <w:rPr>
            <w:noProof/>
            <w:webHidden/>
          </w:rPr>
        </w:r>
        <w:r w:rsidR="000F265A">
          <w:rPr>
            <w:noProof/>
            <w:webHidden/>
          </w:rPr>
          <w:fldChar w:fldCharType="separate"/>
        </w:r>
        <w:r w:rsidR="000F265A">
          <w:rPr>
            <w:noProof/>
            <w:webHidden/>
          </w:rPr>
          <w:t>19</w:t>
        </w:r>
        <w:r w:rsidR="000F265A">
          <w:rPr>
            <w:noProof/>
            <w:webHidden/>
          </w:rPr>
          <w:fldChar w:fldCharType="end"/>
        </w:r>
      </w:hyperlink>
    </w:p>
    <w:p w14:paraId="0722A22F" w14:textId="77777777" w:rsidR="000F265A" w:rsidRDefault="00000000">
      <w:pPr>
        <w:pStyle w:val="TJ1"/>
        <w:rPr>
          <w:rFonts w:asciiTheme="minorHAnsi" w:eastAsiaTheme="minorEastAsia" w:hAnsiTheme="minorHAnsi" w:cstheme="minorBidi"/>
          <w:b w:val="0"/>
          <w:noProof/>
          <w:sz w:val="22"/>
          <w:szCs w:val="22"/>
          <w:lang w:eastAsia="hu-HU"/>
        </w:rPr>
      </w:pPr>
      <w:hyperlink w:anchor="_Toc181870115" w:history="1">
        <w:r w:rsidR="000F265A" w:rsidRPr="00011AD6">
          <w:rPr>
            <w:rStyle w:val="Hiperhivatkozs"/>
            <w:noProof/>
          </w:rPr>
          <w:t>4 Hardver</w:t>
        </w:r>
        <w:r w:rsidR="000F265A">
          <w:rPr>
            <w:noProof/>
            <w:webHidden/>
          </w:rPr>
          <w:tab/>
        </w:r>
        <w:r w:rsidR="000F265A">
          <w:rPr>
            <w:noProof/>
            <w:webHidden/>
          </w:rPr>
          <w:fldChar w:fldCharType="begin"/>
        </w:r>
        <w:r w:rsidR="000F265A">
          <w:rPr>
            <w:noProof/>
            <w:webHidden/>
          </w:rPr>
          <w:instrText xml:space="preserve"> PAGEREF _Toc181870115 \h </w:instrText>
        </w:r>
        <w:r w:rsidR="000F265A">
          <w:rPr>
            <w:noProof/>
            <w:webHidden/>
          </w:rPr>
        </w:r>
        <w:r w:rsidR="000F265A">
          <w:rPr>
            <w:noProof/>
            <w:webHidden/>
          </w:rPr>
          <w:fldChar w:fldCharType="separate"/>
        </w:r>
        <w:r w:rsidR="000F265A">
          <w:rPr>
            <w:noProof/>
            <w:webHidden/>
          </w:rPr>
          <w:t>22</w:t>
        </w:r>
        <w:r w:rsidR="000F265A">
          <w:rPr>
            <w:noProof/>
            <w:webHidden/>
          </w:rPr>
          <w:fldChar w:fldCharType="end"/>
        </w:r>
      </w:hyperlink>
    </w:p>
    <w:p w14:paraId="56B4885D"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16" w:history="1">
        <w:r w:rsidR="000F265A" w:rsidRPr="00011AD6">
          <w:rPr>
            <w:rStyle w:val="Hiperhivatkozs"/>
            <w:noProof/>
          </w:rPr>
          <w:t>4.1 Hardver blokkvázlat</w:t>
        </w:r>
        <w:r w:rsidR="000F265A">
          <w:rPr>
            <w:noProof/>
            <w:webHidden/>
          </w:rPr>
          <w:tab/>
        </w:r>
        <w:r w:rsidR="000F265A">
          <w:rPr>
            <w:noProof/>
            <w:webHidden/>
          </w:rPr>
          <w:fldChar w:fldCharType="begin"/>
        </w:r>
        <w:r w:rsidR="000F265A">
          <w:rPr>
            <w:noProof/>
            <w:webHidden/>
          </w:rPr>
          <w:instrText xml:space="preserve"> PAGEREF _Toc181870116 \h </w:instrText>
        </w:r>
        <w:r w:rsidR="000F265A">
          <w:rPr>
            <w:noProof/>
            <w:webHidden/>
          </w:rPr>
        </w:r>
        <w:r w:rsidR="000F265A">
          <w:rPr>
            <w:noProof/>
            <w:webHidden/>
          </w:rPr>
          <w:fldChar w:fldCharType="separate"/>
        </w:r>
        <w:r w:rsidR="000F265A">
          <w:rPr>
            <w:noProof/>
            <w:webHidden/>
          </w:rPr>
          <w:t>22</w:t>
        </w:r>
        <w:r w:rsidR="000F265A">
          <w:rPr>
            <w:noProof/>
            <w:webHidden/>
          </w:rPr>
          <w:fldChar w:fldCharType="end"/>
        </w:r>
      </w:hyperlink>
    </w:p>
    <w:p w14:paraId="66E046D4"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17" w:history="1">
        <w:r w:rsidR="000F265A" w:rsidRPr="00011AD6">
          <w:rPr>
            <w:rStyle w:val="Hiperhivatkozs"/>
            <w:noProof/>
          </w:rPr>
          <w:t>4.2 Tápegység</w:t>
        </w:r>
        <w:r w:rsidR="000F265A">
          <w:rPr>
            <w:noProof/>
            <w:webHidden/>
          </w:rPr>
          <w:tab/>
        </w:r>
        <w:r w:rsidR="000F265A">
          <w:rPr>
            <w:noProof/>
            <w:webHidden/>
          </w:rPr>
          <w:fldChar w:fldCharType="begin"/>
        </w:r>
        <w:r w:rsidR="000F265A">
          <w:rPr>
            <w:noProof/>
            <w:webHidden/>
          </w:rPr>
          <w:instrText xml:space="preserve"> PAGEREF _Toc181870117 \h </w:instrText>
        </w:r>
        <w:r w:rsidR="000F265A">
          <w:rPr>
            <w:noProof/>
            <w:webHidden/>
          </w:rPr>
        </w:r>
        <w:r w:rsidR="000F265A">
          <w:rPr>
            <w:noProof/>
            <w:webHidden/>
          </w:rPr>
          <w:fldChar w:fldCharType="separate"/>
        </w:r>
        <w:r w:rsidR="000F265A">
          <w:rPr>
            <w:noProof/>
            <w:webHidden/>
          </w:rPr>
          <w:t>24</w:t>
        </w:r>
        <w:r w:rsidR="000F265A">
          <w:rPr>
            <w:noProof/>
            <w:webHidden/>
          </w:rPr>
          <w:fldChar w:fldCharType="end"/>
        </w:r>
      </w:hyperlink>
    </w:p>
    <w:p w14:paraId="450A1433"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18" w:history="1">
        <w:r w:rsidR="000F265A" w:rsidRPr="00011AD6">
          <w:rPr>
            <w:rStyle w:val="Hiperhivatkozs"/>
            <w:noProof/>
          </w:rPr>
          <w:t>4.2.1 Akkumulátor töltő</w:t>
        </w:r>
        <w:r w:rsidR="000F265A">
          <w:rPr>
            <w:noProof/>
            <w:webHidden/>
          </w:rPr>
          <w:tab/>
        </w:r>
        <w:r w:rsidR="000F265A">
          <w:rPr>
            <w:noProof/>
            <w:webHidden/>
          </w:rPr>
          <w:fldChar w:fldCharType="begin"/>
        </w:r>
        <w:r w:rsidR="000F265A">
          <w:rPr>
            <w:noProof/>
            <w:webHidden/>
          </w:rPr>
          <w:instrText xml:space="preserve"> PAGEREF _Toc181870118 \h </w:instrText>
        </w:r>
        <w:r w:rsidR="000F265A">
          <w:rPr>
            <w:noProof/>
            <w:webHidden/>
          </w:rPr>
        </w:r>
        <w:r w:rsidR="000F265A">
          <w:rPr>
            <w:noProof/>
            <w:webHidden/>
          </w:rPr>
          <w:fldChar w:fldCharType="separate"/>
        </w:r>
        <w:r w:rsidR="000F265A">
          <w:rPr>
            <w:noProof/>
            <w:webHidden/>
          </w:rPr>
          <w:t>24</w:t>
        </w:r>
        <w:r w:rsidR="000F265A">
          <w:rPr>
            <w:noProof/>
            <w:webHidden/>
          </w:rPr>
          <w:fldChar w:fldCharType="end"/>
        </w:r>
      </w:hyperlink>
    </w:p>
    <w:p w14:paraId="2EB5B28F"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19" w:history="1">
        <w:r w:rsidR="000F265A" w:rsidRPr="00011AD6">
          <w:rPr>
            <w:rStyle w:val="Hiperhivatkozs"/>
            <w:noProof/>
          </w:rPr>
          <w:t>4.2.2 Digitális tápegység</w:t>
        </w:r>
        <w:r w:rsidR="000F265A">
          <w:rPr>
            <w:noProof/>
            <w:webHidden/>
          </w:rPr>
          <w:tab/>
        </w:r>
        <w:r w:rsidR="000F265A">
          <w:rPr>
            <w:noProof/>
            <w:webHidden/>
          </w:rPr>
          <w:fldChar w:fldCharType="begin"/>
        </w:r>
        <w:r w:rsidR="000F265A">
          <w:rPr>
            <w:noProof/>
            <w:webHidden/>
          </w:rPr>
          <w:instrText xml:space="preserve"> PAGEREF _Toc181870119 \h </w:instrText>
        </w:r>
        <w:r w:rsidR="000F265A">
          <w:rPr>
            <w:noProof/>
            <w:webHidden/>
          </w:rPr>
        </w:r>
        <w:r w:rsidR="000F265A">
          <w:rPr>
            <w:noProof/>
            <w:webHidden/>
          </w:rPr>
          <w:fldChar w:fldCharType="separate"/>
        </w:r>
        <w:r w:rsidR="000F265A">
          <w:rPr>
            <w:noProof/>
            <w:webHidden/>
          </w:rPr>
          <w:t>26</w:t>
        </w:r>
        <w:r w:rsidR="000F265A">
          <w:rPr>
            <w:noProof/>
            <w:webHidden/>
          </w:rPr>
          <w:fldChar w:fldCharType="end"/>
        </w:r>
      </w:hyperlink>
    </w:p>
    <w:p w14:paraId="0B8FDD1D"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20" w:history="1">
        <w:r w:rsidR="000F265A" w:rsidRPr="00011AD6">
          <w:rPr>
            <w:rStyle w:val="Hiperhivatkozs"/>
            <w:noProof/>
          </w:rPr>
          <w:t>4.2.3 Analóg bemeneti fokozat tápegysége</w:t>
        </w:r>
        <w:r w:rsidR="000F265A">
          <w:rPr>
            <w:noProof/>
            <w:webHidden/>
          </w:rPr>
          <w:tab/>
        </w:r>
        <w:r w:rsidR="000F265A">
          <w:rPr>
            <w:noProof/>
            <w:webHidden/>
          </w:rPr>
          <w:fldChar w:fldCharType="begin"/>
        </w:r>
        <w:r w:rsidR="000F265A">
          <w:rPr>
            <w:noProof/>
            <w:webHidden/>
          </w:rPr>
          <w:instrText xml:space="preserve"> PAGEREF _Toc181870120 \h </w:instrText>
        </w:r>
        <w:r w:rsidR="000F265A">
          <w:rPr>
            <w:noProof/>
            <w:webHidden/>
          </w:rPr>
        </w:r>
        <w:r w:rsidR="000F265A">
          <w:rPr>
            <w:noProof/>
            <w:webHidden/>
          </w:rPr>
          <w:fldChar w:fldCharType="separate"/>
        </w:r>
        <w:r w:rsidR="000F265A">
          <w:rPr>
            <w:noProof/>
            <w:webHidden/>
          </w:rPr>
          <w:t>27</w:t>
        </w:r>
        <w:r w:rsidR="000F265A">
          <w:rPr>
            <w:noProof/>
            <w:webHidden/>
          </w:rPr>
          <w:fldChar w:fldCharType="end"/>
        </w:r>
      </w:hyperlink>
    </w:p>
    <w:p w14:paraId="292247C0"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21" w:history="1">
        <w:r w:rsidR="000F265A" w:rsidRPr="00011AD6">
          <w:rPr>
            <w:rStyle w:val="Hiperhivatkozs"/>
            <w:noProof/>
          </w:rPr>
          <w:t>4.2.4 Detektor tápegység</w:t>
        </w:r>
        <w:r w:rsidR="000F265A">
          <w:rPr>
            <w:noProof/>
            <w:webHidden/>
          </w:rPr>
          <w:tab/>
        </w:r>
        <w:r w:rsidR="000F265A">
          <w:rPr>
            <w:noProof/>
            <w:webHidden/>
          </w:rPr>
          <w:fldChar w:fldCharType="begin"/>
        </w:r>
        <w:r w:rsidR="000F265A">
          <w:rPr>
            <w:noProof/>
            <w:webHidden/>
          </w:rPr>
          <w:instrText xml:space="preserve"> PAGEREF _Toc181870121 \h </w:instrText>
        </w:r>
        <w:r w:rsidR="000F265A">
          <w:rPr>
            <w:noProof/>
            <w:webHidden/>
          </w:rPr>
        </w:r>
        <w:r w:rsidR="000F265A">
          <w:rPr>
            <w:noProof/>
            <w:webHidden/>
          </w:rPr>
          <w:fldChar w:fldCharType="separate"/>
        </w:r>
        <w:r w:rsidR="000F265A">
          <w:rPr>
            <w:noProof/>
            <w:webHidden/>
          </w:rPr>
          <w:t>29</w:t>
        </w:r>
        <w:r w:rsidR="000F265A">
          <w:rPr>
            <w:noProof/>
            <w:webHidden/>
          </w:rPr>
          <w:fldChar w:fldCharType="end"/>
        </w:r>
      </w:hyperlink>
    </w:p>
    <w:p w14:paraId="23275CA8"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22" w:history="1">
        <w:r w:rsidR="000F265A" w:rsidRPr="00011AD6">
          <w:rPr>
            <w:rStyle w:val="Hiperhivatkozs"/>
            <w:noProof/>
          </w:rPr>
          <w:t>4.3 Analóg bemeneti fokozat</w:t>
        </w:r>
        <w:r w:rsidR="000F265A">
          <w:rPr>
            <w:noProof/>
            <w:webHidden/>
          </w:rPr>
          <w:tab/>
        </w:r>
        <w:r w:rsidR="000F265A">
          <w:rPr>
            <w:noProof/>
            <w:webHidden/>
          </w:rPr>
          <w:fldChar w:fldCharType="begin"/>
        </w:r>
        <w:r w:rsidR="000F265A">
          <w:rPr>
            <w:noProof/>
            <w:webHidden/>
          </w:rPr>
          <w:instrText xml:space="preserve"> PAGEREF _Toc181870122 \h </w:instrText>
        </w:r>
        <w:r w:rsidR="000F265A">
          <w:rPr>
            <w:noProof/>
            <w:webHidden/>
          </w:rPr>
        </w:r>
        <w:r w:rsidR="000F265A">
          <w:rPr>
            <w:noProof/>
            <w:webHidden/>
          </w:rPr>
          <w:fldChar w:fldCharType="separate"/>
        </w:r>
        <w:r w:rsidR="000F265A">
          <w:rPr>
            <w:noProof/>
            <w:webHidden/>
          </w:rPr>
          <w:t>36</w:t>
        </w:r>
        <w:r w:rsidR="000F265A">
          <w:rPr>
            <w:noProof/>
            <w:webHidden/>
          </w:rPr>
          <w:fldChar w:fldCharType="end"/>
        </w:r>
      </w:hyperlink>
    </w:p>
    <w:p w14:paraId="381A4C95"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23" w:history="1">
        <w:r w:rsidR="000F265A" w:rsidRPr="00011AD6">
          <w:rPr>
            <w:rStyle w:val="Hiperhivatkozs"/>
            <w:noProof/>
          </w:rPr>
          <w:t>4.3.1 Töltésérzékeny előerősítő</w:t>
        </w:r>
        <w:r w:rsidR="000F265A">
          <w:rPr>
            <w:noProof/>
            <w:webHidden/>
          </w:rPr>
          <w:tab/>
        </w:r>
        <w:r w:rsidR="000F265A">
          <w:rPr>
            <w:noProof/>
            <w:webHidden/>
          </w:rPr>
          <w:fldChar w:fldCharType="begin"/>
        </w:r>
        <w:r w:rsidR="000F265A">
          <w:rPr>
            <w:noProof/>
            <w:webHidden/>
          </w:rPr>
          <w:instrText xml:space="preserve"> PAGEREF _Toc181870123 \h </w:instrText>
        </w:r>
        <w:r w:rsidR="000F265A">
          <w:rPr>
            <w:noProof/>
            <w:webHidden/>
          </w:rPr>
        </w:r>
        <w:r w:rsidR="000F265A">
          <w:rPr>
            <w:noProof/>
            <w:webHidden/>
          </w:rPr>
          <w:fldChar w:fldCharType="separate"/>
        </w:r>
        <w:r w:rsidR="000F265A">
          <w:rPr>
            <w:noProof/>
            <w:webHidden/>
          </w:rPr>
          <w:t>37</w:t>
        </w:r>
        <w:r w:rsidR="000F265A">
          <w:rPr>
            <w:noProof/>
            <w:webHidden/>
          </w:rPr>
          <w:fldChar w:fldCharType="end"/>
        </w:r>
      </w:hyperlink>
    </w:p>
    <w:p w14:paraId="63F8C8C4"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24" w:history="1">
        <w:r w:rsidR="000F265A" w:rsidRPr="00011AD6">
          <w:rPr>
            <w:rStyle w:val="Hiperhivatkozs"/>
            <w:noProof/>
          </w:rPr>
          <w:t>4.3.2 Alapszint helyreállító áramkör</w:t>
        </w:r>
        <w:r w:rsidR="000F265A">
          <w:rPr>
            <w:noProof/>
            <w:webHidden/>
          </w:rPr>
          <w:tab/>
        </w:r>
        <w:r w:rsidR="000F265A">
          <w:rPr>
            <w:noProof/>
            <w:webHidden/>
          </w:rPr>
          <w:fldChar w:fldCharType="begin"/>
        </w:r>
        <w:r w:rsidR="000F265A">
          <w:rPr>
            <w:noProof/>
            <w:webHidden/>
          </w:rPr>
          <w:instrText xml:space="preserve"> PAGEREF _Toc181870124 \h </w:instrText>
        </w:r>
        <w:r w:rsidR="000F265A">
          <w:rPr>
            <w:noProof/>
            <w:webHidden/>
          </w:rPr>
        </w:r>
        <w:r w:rsidR="000F265A">
          <w:rPr>
            <w:noProof/>
            <w:webHidden/>
          </w:rPr>
          <w:fldChar w:fldCharType="separate"/>
        </w:r>
        <w:r w:rsidR="000F265A">
          <w:rPr>
            <w:noProof/>
            <w:webHidden/>
          </w:rPr>
          <w:t>41</w:t>
        </w:r>
        <w:r w:rsidR="000F265A">
          <w:rPr>
            <w:noProof/>
            <w:webHidden/>
          </w:rPr>
          <w:fldChar w:fldCharType="end"/>
        </w:r>
      </w:hyperlink>
    </w:p>
    <w:p w14:paraId="5A3B02D5"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25" w:history="1">
        <w:r w:rsidR="000F265A" w:rsidRPr="00011AD6">
          <w:rPr>
            <w:rStyle w:val="Hiperhivatkozs"/>
            <w:noProof/>
          </w:rPr>
          <w:t>4.3.3 Csúcsdetektor</w:t>
        </w:r>
        <w:r w:rsidR="000F265A">
          <w:rPr>
            <w:noProof/>
            <w:webHidden/>
          </w:rPr>
          <w:tab/>
        </w:r>
        <w:r w:rsidR="000F265A">
          <w:rPr>
            <w:noProof/>
            <w:webHidden/>
          </w:rPr>
          <w:fldChar w:fldCharType="begin"/>
        </w:r>
        <w:r w:rsidR="000F265A">
          <w:rPr>
            <w:noProof/>
            <w:webHidden/>
          </w:rPr>
          <w:instrText xml:space="preserve"> PAGEREF _Toc181870125 \h </w:instrText>
        </w:r>
        <w:r w:rsidR="000F265A">
          <w:rPr>
            <w:noProof/>
            <w:webHidden/>
          </w:rPr>
        </w:r>
        <w:r w:rsidR="000F265A">
          <w:rPr>
            <w:noProof/>
            <w:webHidden/>
          </w:rPr>
          <w:fldChar w:fldCharType="separate"/>
        </w:r>
        <w:r w:rsidR="000F265A">
          <w:rPr>
            <w:noProof/>
            <w:webHidden/>
          </w:rPr>
          <w:t>44</w:t>
        </w:r>
        <w:r w:rsidR="000F265A">
          <w:rPr>
            <w:noProof/>
            <w:webHidden/>
          </w:rPr>
          <w:fldChar w:fldCharType="end"/>
        </w:r>
      </w:hyperlink>
    </w:p>
    <w:p w14:paraId="24E89A58"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26" w:history="1">
        <w:r w:rsidR="000F265A" w:rsidRPr="00011AD6">
          <w:rPr>
            <w:rStyle w:val="Hiperhivatkozs"/>
            <w:noProof/>
          </w:rPr>
          <w:t>4.4 Be- és kikapcsolást vezérlő áramkör</w:t>
        </w:r>
        <w:r w:rsidR="000F265A">
          <w:rPr>
            <w:noProof/>
            <w:webHidden/>
          </w:rPr>
          <w:tab/>
        </w:r>
        <w:r w:rsidR="000F265A">
          <w:rPr>
            <w:noProof/>
            <w:webHidden/>
          </w:rPr>
          <w:fldChar w:fldCharType="begin"/>
        </w:r>
        <w:r w:rsidR="000F265A">
          <w:rPr>
            <w:noProof/>
            <w:webHidden/>
          </w:rPr>
          <w:instrText xml:space="preserve"> PAGEREF _Toc181870126 \h </w:instrText>
        </w:r>
        <w:r w:rsidR="000F265A">
          <w:rPr>
            <w:noProof/>
            <w:webHidden/>
          </w:rPr>
        </w:r>
        <w:r w:rsidR="000F265A">
          <w:rPr>
            <w:noProof/>
            <w:webHidden/>
          </w:rPr>
          <w:fldChar w:fldCharType="separate"/>
        </w:r>
        <w:r w:rsidR="000F265A">
          <w:rPr>
            <w:noProof/>
            <w:webHidden/>
          </w:rPr>
          <w:t>47</w:t>
        </w:r>
        <w:r w:rsidR="000F265A">
          <w:rPr>
            <w:noProof/>
            <w:webHidden/>
          </w:rPr>
          <w:fldChar w:fldCharType="end"/>
        </w:r>
      </w:hyperlink>
    </w:p>
    <w:p w14:paraId="0A75EA34"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27" w:history="1">
        <w:r w:rsidR="000F265A" w:rsidRPr="00011AD6">
          <w:rPr>
            <w:rStyle w:val="Hiperhivatkozs"/>
            <w:noProof/>
          </w:rPr>
          <w:t>4.4.1 Terv</w:t>
        </w:r>
        <w:r w:rsidR="000F265A">
          <w:rPr>
            <w:noProof/>
            <w:webHidden/>
          </w:rPr>
          <w:tab/>
        </w:r>
        <w:r w:rsidR="000F265A">
          <w:rPr>
            <w:noProof/>
            <w:webHidden/>
          </w:rPr>
          <w:fldChar w:fldCharType="begin"/>
        </w:r>
        <w:r w:rsidR="000F265A">
          <w:rPr>
            <w:noProof/>
            <w:webHidden/>
          </w:rPr>
          <w:instrText xml:space="preserve"> PAGEREF _Toc181870127 \h </w:instrText>
        </w:r>
        <w:r w:rsidR="000F265A">
          <w:rPr>
            <w:noProof/>
            <w:webHidden/>
          </w:rPr>
        </w:r>
        <w:r w:rsidR="000F265A">
          <w:rPr>
            <w:noProof/>
            <w:webHidden/>
          </w:rPr>
          <w:fldChar w:fldCharType="separate"/>
        </w:r>
        <w:r w:rsidR="000F265A">
          <w:rPr>
            <w:noProof/>
            <w:webHidden/>
          </w:rPr>
          <w:t>47</w:t>
        </w:r>
        <w:r w:rsidR="000F265A">
          <w:rPr>
            <w:noProof/>
            <w:webHidden/>
          </w:rPr>
          <w:fldChar w:fldCharType="end"/>
        </w:r>
      </w:hyperlink>
    </w:p>
    <w:p w14:paraId="68A68443"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28" w:history="1">
        <w:r w:rsidR="000F265A" w:rsidRPr="00011AD6">
          <w:rPr>
            <w:rStyle w:val="Hiperhivatkozs"/>
            <w:noProof/>
          </w:rPr>
          <w:t>4.4.2 Mérési eredmények</w:t>
        </w:r>
        <w:r w:rsidR="000F265A">
          <w:rPr>
            <w:noProof/>
            <w:webHidden/>
          </w:rPr>
          <w:tab/>
        </w:r>
        <w:r w:rsidR="000F265A">
          <w:rPr>
            <w:noProof/>
            <w:webHidden/>
          </w:rPr>
          <w:fldChar w:fldCharType="begin"/>
        </w:r>
        <w:r w:rsidR="000F265A">
          <w:rPr>
            <w:noProof/>
            <w:webHidden/>
          </w:rPr>
          <w:instrText xml:space="preserve"> PAGEREF _Toc181870128 \h </w:instrText>
        </w:r>
        <w:r w:rsidR="000F265A">
          <w:rPr>
            <w:noProof/>
            <w:webHidden/>
          </w:rPr>
        </w:r>
        <w:r w:rsidR="000F265A">
          <w:rPr>
            <w:noProof/>
            <w:webHidden/>
          </w:rPr>
          <w:fldChar w:fldCharType="separate"/>
        </w:r>
        <w:r w:rsidR="000F265A">
          <w:rPr>
            <w:noProof/>
            <w:webHidden/>
          </w:rPr>
          <w:t>48</w:t>
        </w:r>
        <w:r w:rsidR="000F265A">
          <w:rPr>
            <w:noProof/>
            <w:webHidden/>
          </w:rPr>
          <w:fldChar w:fldCharType="end"/>
        </w:r>
      </w:hyperlink>
    </w:p>
    <w:p w14:paraId="572CE118"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29" w:history="1">
        <w:r w:rsidR="000F265A" w:rsidRPr="00011AD6">
          <w:rPr>
            <w:rStyle w:val="Hiperhivatkozs"/>
            <w:noProof/>
          </w:rPr>
          <w:t>4.5 Digitális áramköri elemek</w:t>
        </w:r>
        <w:r w:rsidR="000F265A">
          <w:rPr>
            <w:noProof/>
            <w:webHidden/>
          </w:rPr>
          <w:tab/>
        </w:r>
        <w:r w:rsidR="000F265A">
          <w:rPr>
            <w:noProof/>
            <w:webHidden/>
          </w:rPr>
          <w:fldChar w:fldCharType="begin"/>
        </w:r>
        <w:r w:rsidR="000F265A">
          <w:rPr>
            <w:noProof/>
            <w:webHidden/>
          </w:rPr>
          <w:instrText xml:space="preserve"> PAGEREF _Toc181870129 \h </w:instrText>
        </w:r>
        <w:r w:rsidR="000F265A">
          <w:rPr>
            <w:noProof/>
            <w:webHidden/>
          </w:rPr>
        </w:r>
        <w:r w:rsidR="000F265A">
          <w:rPr>
            <w:noProof/>
            <w:webHidden/>
          </w:rPr>
          <w:fldChar w:fldCharType="separate"/>
        </w:r>
        <w:r w:rsidR="000F265A">
          <w:rPr>
            <w:noProof/>
            <w:webHidden/>
          </w:rPr>
          <w:t>50</w:t>
        </w:r>
        <w:r w:rsidR="000F265A">
          <w:rPr>
            <w:noProof/>
            <w:webHidden/>
          </w:rPr>
          <w:fldChar w:fldCharType="end"/>
        </w:r>
      </w:hyperlink>
    </w:p>
    <w:p w14:paraId="6FC43EFE"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30" w:history="1">
        <w:r w:rsidR="000F265A" w:rsidRPr="00011AD6">
          <w:rPr>
            <w:rStyle w:val="Hiperhivatkozs"/>
            <w:noProof/>
          </w:rPr>
          <w:t>4.5.1 Mikrovezérlő</w:t>
        </w:r>
        <w:r w:rsidR="000F265A">
          <w:rPr>
            <w:noProof/>
            <w:webHidden/>
          </w:rPr>
          <w:tab/>
        </w:r>
        <w:r w:rsidR="000F265A">
          <w:rPr>
            <w:noProof/>
            <w:webHidden/>
          </w:rPr>
          <w:fldChar w:fldCharType="begin"/>
        </w:r>
        <w:r w:rsidR="000F265A">
          <w:rPr>
            <w:noProof/>
            <w:webHidden/>
          </w:rPr>
          <w:instrText xml:space="preserve"> PAGEREF _Toc181870130 \h </w:instrText>
        </w:r>
        <w:r w:rsidR="000F265A">
          <w:rPr>
            <w:noProof/>
            <w:webHidden/>
          </w:rPr>
        </w:r>
        <w:r w:rsidR="000F265A">
          <w:rPr>
            <w:noProof/>
            <w:webHidden/>
          </w:rPr>
          <w:fldChar w:fldCharType="separate"/>
        </w:r>
        <w:r w:rsidR="000F265A">
          <w:rPr>
            <w:noProof/>
            <w:webHidden/>
          </w:rPr>
          <w:t>50</w:t>
        </w:r>
        <w:r w:rsidR="000F265A">
          <w:rPr>
            <w:noProof/>
            <w:webHidden/>
          </w:rPr>
          <w:fldChar w:fldCharType="end"/>
        </w:r>
      </w:hyperlink>
    </w:p>
    <w:p w14:paraId="56B177FB"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31" w:history="1">
        <w:r w:rsidR="000F265A" w:rsidRPr="00011AD6">
          <w:rPr>
            <w:rStyle w:val="Hiperhivatkozs"/>
            <w:noProof/>
          </w:rPr>
          <w:t>4.5.2 Külső memória illesztés</w:t>
        </w:r>
        <w:r w:rsidR="000F265A">
          <w:rPr>
            <w:noProof/>
            <w:webHidden/>
          </w:rPr>
          <w:tab/>
        </w:r>
        <w:r w:rsidR="000F265A">
          <w:rPr>
            <w:noProof/>
            <w:webHidden/>
          </w:rPr>
          <w:fldChar w:fldCharType="begin"/>
        </w:r>
        <w:r w:rsidR="000F265A">
          <w:rPr>
            <w:noProof/>
            <w:webHidden/>
          </w:rPr>
          <w:instrText xml:space="preserve"> PAGEREF _Toc181870131 \h </w:instrText>
        </w:r>
        <w:r w:rsidR="000F265A">
          <w:rPr>
            <w:noProof/>
            <w:webHidden/>
          </w:rPr>
        </w:r>
        <w:r w:rsidR="000F265A">
          <w:rPr>
            <w:noProof/>
            <w:webHidden/>
          </w:rPr>
          <w:fldChar w:fldCharType="separate"/>
        </w:r>
        <w:r w:rsidR="000F265A">
          <w:rPr>
            <w:noProof/>
            <w:webHidden/>
          </w:rPr>
          <w:t>53</w:t>
        </w:r>
        <w:r w:rsidR="000F265A">
          <w:rPr>
            <w:noProof/>
            <w:webHidden/>
          </w:rPr>
          <w:fldChar w:fldCharType="end"/>
        </w:r>
      </w:hyperlink>
    </w:p>
    <w:p w14:paraId="7154ACA0"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32" w:history="1">
        <w:r w:rsidR="000F265A" w:rsidRPr="00011AD6">
          <w:rPr>
            <w:rStyle w:val="Hiperhivatkozs"/>
            <w:noProof/>
          </w:rPr>
          <w:t>4.5.3 Periféria illesztés</w:t>
        </w:r>
        <w:r w:rsidR="000F265A">
          <w:rPr>
            <w:noProof/>
            <w:webHidden/>
          </w:rPr>
          <w:tab/>
        </w:r>
        <w:r w:rsidR="000F265A">
          <w:rPr>
            <w:noProof/>
            <w:webHidden/>
          </w:rPr>
          <w:fldChar w:fldCharType="begin"/>
        </w:r>
        <w:r w:rsidR="000F265A">
          <w:rPr>
            <w:noProof/>
            <w:webHidden/>
          </w:rPr>
          <w:instrText xml:space="preserve"> PAGEREF _Toc181870132 \h </w:instrText>
        </w:r>
        <w:r w:rsidR="000F265A">
          <w:rPr>
            <w:noProof/>
            <w:webHidden/>
          </w:rPr>
        </w:r>
        <w:r w:rsidR="000F265A">
          <w:rPr>
            <w:noProof/>
            <w:webHidden/>
          </w:rPr>
          <w:fldChar w:fldCharType="separate"/>
        </w:r>
        <w:r w:rsidR="000F265A">
          <w:rPr>
            <w:noProof/>
            <w:webHidden/>
          </w:rPr>
          <w:t>54</w:t>
        </w:r>
        <w:r w:rsidR="000F265A">
          <w:rPr>
            <w:noProof/>
            <w:webHidden/>
          </w:rPr>
          <w:fldChar w:fldCharType="end"/>
        </w:r>
      </w:hyperlink>
    </w:p>
    <w:p w14:paraId="586F6B29"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33" w:history="1">
        <w:r w:rsidR="000F265A" w:rsidRPr="00011AD6">
          <w:rPr>
            <w:rStyle w:val="Hiperhivatkozs"/>
            <w:noProof/>
          </w:rPr>
          <w:t>4.5.4 Kijelző</w:t>
        </w:r>
        <w:r w:rsidR="000F265A">
          <w:rPr>
            <w:noProof/>
            <w:webHidden/>
          </w:rPr>
          <w:tab/>
        </w:r>
        <w:r w:rsidR="000F265A">
          <w:rPr>
            <w:noProof/>
            <w:webHidden/>
          </w:rPr>
          <w:fldChar w:fldCharType="begin"/>
        </w:r>
        <w:r w:rsidR="000F265A">
          <w:rPr>
            <w:noProof/>
            <w:webHidden/>
          </w:rPr>
          <w:instrText xml:space="preserve"> PAGEREF _Toc181870133 \h </w:instrText>
        </w:r>
        <w:r w:rsidR="000F265A">
          <w:rPr>
            <w:noProof/>
            <w:webHidden/>
          </w:rPr>
        </w:r>
        <w:r w:rsidR="000F265A">
          <w:rPr>
            <w:noProof/>
            <w:webHidden/>
          </w:rPr>
          <w:fldChar w:fldCharType="separate"/>
        </w:r>
        <w:r w:rsidR="000F265A">
          <w:rPr>
            <w:noProof/>
            <w:webHidden/>
          </w:rPr>
          <w:t>55</w:t>
        </w:r>
        <w:r w:rsidR="000F265A">
          <w:rPr>
            <w:noProof/>
            <w:webHidden/>
          </w:rPr>
          <w:fldChar w:fldCharType="end"/>
        </w:r>
      </w:hyperlink>
    </w:p>
    <w:p w14:paraId="456EF99B"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34" w:history="1">
        <w:r w:rsidR="000F265A" w:rsidRPr="00011AD6">
          <w:rPr>
            <w:rStyle w:val="Hiperhivatkozs"/>
            <w:noProof/>
          </w:rPr>
          <w:t>4.5.5 SD kártya illesztése</w:t>
        </w:r>
        <w:r w:rsidR="000F265A">
          <w:rPr>
            <w:noProof/>
            <w:webHidden/>
          </w:rPr>
          <w:tab/>
        </w:r>
        <w:r w:rsidR="000F265A">
          <w:rPr>
            <w:noProof/>
            <w:webHidden/>
          </w:rPr>
          <w:fldChar w:fldCharType="begin"/>
        </w:r>
        <w:r w:rsidR="000F265A">
          <w:rPr>
            <w:noProof/>
            <w:webHidden/>
          </w:rPr>
          <w:instrText xml:space="preserve"> PAGEREF _Toc181870134 \h </w:instrText>
        </w:r>
        <w:r w:rsidR="000F265A">
          <w:rPr>
            <w:noProof/>
            <w:webHidden/>
          </w:rPr>
        </w:r>
        <w:r w:rsidR="000F265A">
          <w:rPr>
            <w:noProof/>
            <w:webHidden/>
          </w:rPr>
          <w:fldChar w:fldCharType="separate"/>
        </w:r>
        <w:r w:rsidR="000F265A">
          <w:rPr>
            <w:noProof/>
            <w:webHidden/>
          </w:rPr>
          <w:t>57</w:t>
        </w:r>
        <w:r w:rsidR="000F265A">
          <w:rPr>
            <w:noProof/>
            <w:webHidden/>
          </w:rPr>
          <w:fldChar w:fldCharType="end"/>
        </w:r>
      </w:hyperlink>
    </w:p>
    <w:p w14:paraId="4D6A96DC"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35" w:history="1">
        <w:r w:rsidR="000F265A" w:rsidRPr="00011AD6">
          <w:rPr>
            <w:rStyle w:val="Hiperhivatkozs"/>
            <w:noProof/>
          </w:rPr>
          <w:t>4.5.6 USB kommunikáció illesztése</w:t>
        </w:r>
        <w:r w:rsidR="000F265A">
          <w:rPr>
            <w:noProof/>
            <w:webHidden/>
          </w:rPr>
          <w:tab/>
        </w:r>
        <w:r w:rsidR="000F265A">
          <w:rPr>
            <w:noProof/>
            <w:webHidden/>
          </w:rPr>
          <w:fldChar w:fldCharType="begin"/>
        </w:r>
        <w:r w:rsidR="000F265A">
          <w:rPr>
            <w:noProof/>
            <w:webHidden/>
          </w:rPr>
          <w:instrText xml:space="preserve"> PAGEREF _Toc181870135 \h </w:instrText>
        </w:r>
        <w:r w:rsidR="000F265A">
          <w:rPr>
            <w:noProof/>
            <w:webHidden/>
          </w:rPr>
        </w:r>
        <w:r w:rsidR="000F265A">
          <w:rPr>
            <w:noProof/>
            <w:webHidden/>
          </w:rPr>
          <w:fldChar w:fldCharType="separate"/>
        </w:r>
        <w:r w:rsidR="000F265A">
          <w:rPr>
            <w:noProof/>
            <w:webHidden/>
          </w:rPr>
          <w:t>58</w:t>
        </w:r>
        <w:r w:rsidR="000F265A">
          <w:rPr>
            <w:noProof/>
            <w:webHidden/>
          </w:rPr>
          <w:fldChar w:fldCharType="end"/>
        </w:r>
      </w:hyperlink>
    </w:p>
    <w:p w14:paraId="0D2A50D0"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36" w:history="1">
        <w:r w:rsidR="000F265A" w:rsidRPr="00011AD6">
          <w:rPr>
            <w:rStyle w:val="Hiperhivatkozs"/>
            <w:noProof/>
          </w:rPr>
          <w:t>4.6 Detektorkártya tervezése</w:t>
        </w:r>
        <w:r w:rsidR="000F265A">
          <w:rPr>
            <w:noProof/>
            <w:webHidden/>
          </w:rPr>
          <w:tab/>
        </w:r>
        <w:r w:rsidR="000F265A">
          <w:rPr>
            <w:noProof/>
            <w:webHidden/>
          </w:rPr>
          <w:fldChar w:fldCharType="begin"/>
        </w:r>
        <w:r w:rsidR="000F265A">
          <w:rPr>
            <w:noProof/>
            <w:webHidden/>
          </w:rPr>
          <w:instrText xml:space="preserve"> PAGEREF _Toc181870136 \h </w:instrText>
        </w:r>
        <w:r w:rsidR="000F265A">
          <w:rPr>
            <w:noProof/>
            <w:webHidden/>
          </w:rPr>
        </w:r>
        <w:r w:rsidR="000F265A">
          <w:rPr>
            <w:noProof/>
            <w:webHidden/>
          </w:rPr>
          <w:fldChar w:fldCharType="separate"/>
        </w:r>
        <w:r w:rsidR="000F265A">
          <w:rPr>
            <w:noProof/>
            <w:webHidden/>
          </w:rPr>
          <w:t>59</w:t>
        </w:r>
        <w:r w:rsidR="000F265A">
          <w:rPr>
            <w:noProof/>
            <w:webHidden/>
          </w:rPr>
          <w:fldChar w:fldCharType="end"/>
        </w:r>
      </w:hyperlink>
    </w:p>
    <w:p w14:paraId="2B6AFBB4"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37" w:history="1">
        <w:r w:rsidR="000F265A" w:rsidRPr="00011AD6">
          <w:rPr>
            <w:rStyle w:val="Hiperhivatkozs"/>
            <w:noProof/>
          </w:rPr>
          <w:t>4.7 Fóliatasztatúra tervezése</w:t>
        </w:r>
        <w:r w:rsidR="000F265A">
          <w:rPr>
            <w:noProof/>
            <w:webHidden/>
          </w:rPr>
          <w:tab/>
        </w:r>
        <w:r w:rsidR="000F265A">
          <w:rPr>
            <w:noProof/>
            <w:webHidden/>
          </w:rPr>
          <w:fldChar w:fldCharType="begin"/>
        </w:r>
        <w:r w:rsidR="000F265A">
          <w:rPr>
            <w:noProof/>
            <w:webHidden/>
          </w:rPr>
          <w:instrText xml:space="preserve"> PAGEREF _Toc181870137 \h </w:instrText>
        </w:r>
        <w:r w:rsidR="000F265A">
          <w:rPr>
            <w:noProof/>
            <w:webHidden/>
          </w:rPr>
        </w:r>
        <w:r w:rsidR="000F265A">
          <w:rPr>
            <w:noProof/>
            <w:webHidden/>
          </w:rPr>
          <w:fldChar w:fldCharType="separate"/>
        </w:r>
        <w:r w:rsidR="000F265A">
          <w:rPr>
            <w:noProof/>
            <w:webHidden/>
          </w:rPr>
          <w:t>60</w:t>
        </w:r>
        <w:r w:rsidR="000F265A">
          <w:rPr>
            <w:noProof/>
            <w:webHidden/>
          </w:rPr>
          <w:fldChar w:fldCharType="end"/>
        </w:r>
      </w:hyperlink>
    </w:p>
    <w:p w14:paraId="4246EE73" w14:textId="77777777" w:rsidR="000F265A" w:rsidRDefault="00000000">
      <w:pPr>
        <w:pStyle w:val="TJ1"/>
        <w:rPr>
          <w:rFonts w:asciiTheme="minorHAnsi" w:eastAsiaTheme="minorEastAsia" w:hAnsiTheme="minorHAnsi" w:cstheme="minorBidi"/>
          <w:b w:val="0"/>
          <w:noProof/>
          <w:sz w:val="22"/>
          <w:szCs w:val="22"/>
          <w:lang w:eastAsia="hu-HU"/>
        </w:rPr>
      </w:pPr>
      <w:hyperlink w:anchor="_Toc181870138" w:history="1">
        <w:r w:rsidR="000F265A" w:rsidRPr="00011AD6">
          <w:rPr>
            <w:rStyle w:val="Hiperhivatkozs"/>
            <w:noProof/>
          </w:rPr>
          <w:t>5 Szoftver</w:t>
        </w:r>
        <w:r w:rsidR="000F265A">
          <w:rPr>
            <w:noProof/>
            <w:webHidden/>
          </w:rPr>
          <w:tab/>
        </w:r>
        <w:r w:rsidR="000F265A">
          <w:rPr>
            <w:noProof/>
            <w:webHidden/>
          </w:rPr>
          <w:fldChar w:fldCharType="begin"/>
        </w:r>
        <w:r w:rsidR="000F265A">
          <w:rPr>
            <w:noProof/>
            <w:webHidden/>
          </w:rPr>
          <w:instrText xml:space="preserve"> PAGEREF _Toc181870138 \h </w:instrText>
        </w:r>
        <w:r w:rsidR="000F265A">
          <w:rPr>
            <w:noProof/>
            <w:webHidden/>
          </w:rPr>
        </w:r>
        <w:r w:rsidR="000F265A">
          <w:rPr>
            <w:noProof/>
            <w:webHidden/>
          </w:rPr>
          <w:fldChar w:fldCharType="separate"/>
        </w:r>
        <w:r w:rsidR="000F265A">
          <w:rPr>
            <w:noProof/>
            <w:webHidden/>
          </w:rPr>
          <w:t>62</w:t>
        </w:r>
        <w:r w:rsidR="000F265A">
          <w:rPr>
            <w:noProof/>
            <w:webHidden/>
          </w:rPr>
          <w:fldChar w:fldCharType="end"/>
        </w:r>
      </w:hyperlink>
    </w:p>
    <w:p w14:paraId="36368540"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39" w:history="1">
        <w:r w:rsidR="000F265A" w:rsidRPr="00011AD6">
          <w:rPr>
            <w:rStyle w:val="Hiperhivatkozs"/>
            <w:noProof/>
          </w:rPr>
          <w:t>5.1 Beágyazott szoftver</w:t>
        </w:r>
        <w:r w:rsidR="000F265A">
          <w:rPr>
            <w:noProof/>
            <w:webHidden/>
          </w:rPr>
          <w:tab/>
        </w:r>
        <w:r w:rsidR="000F265A">
          <w:rPr>
            <w:noProof/>
            <w:webHidden/>
          </w:rPr>
          <w:fldChar w:fldCharType="begin"/>
        </w:r>
        <w:r w:rsidR="000F265A">
          <w:rPr>
            <w:noProof/>
            <w:webHidden/>
          </w:rPr>
          <w:instrText xml:space="preserve"> PAGEREF _Toc181870139 \h </w:instrText>
        </w:r>
        <w:r w:rsidR="000F265A">
          <w:rPr>
            <w:noProof/>
            <w:webHidden/>
          </w:rPr>
        </w:r>
        <w:r w:rsidR="000F265A">
          <w:rPr>
            <w:noProof/>
            <w:webHidden/>
          </w:rPr>
          <w:fldChar w:fldCharType="separate"/>
        </w:r>
        <w:r w:rsidR="000F265A">
          <w:rPr>
            <w:noProof/>
            <w:webHidden/>
          </w:rPr>
          <w:t>63</w:t>
        </w:r>
        <w:r w:rsidR="000F265A">
          <w:rPr>
            <w:noProof/>
            <w:webHidden/>
          </w:rPr>
          <w:fldChar w:fldCharType="end"/>
        </w:r>
      </w:hyperlink>
    </w:p>
    <w:p w14:paraId="64A2A910"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40" w:history="1">
        <w:r w:rsidR="000F265A" w:rsidRPr="00011AD6">
          <w:rPr>
            <w:rStyle w:val="Hiperhivatkozs"/>
            <w:noProof/>
          </w:rPr>
          <w:t>5.1.1 Felépítés</w:t>
        </w:r>
        <w:r w:rsidR="000F265A">
          <w:rPr>
            <w:noProof/>
            <w:webHidden/>
          </w:rPr>
          <w:tab/>
        </w:r>
        <w:r w:rsidR="000F265A">
          <w:rPr>
            <w:noProof/>
            <w:webHidden/>
          </w:rPr>
          <w:fldChar w:fldCharType="begin"/>
        </w:r>
        <w:r w:rsidR="000F265A">
          <w:rPr>
            <w:noProof/>
            <w:webHidden/>
          </w:rPr>
          <w:instrText xml:space="preserve"> PAGEREF _Toc181870140 \h </w:instrText>
        </w:r>
        <w:r w:rsidR="000F265A">
          <w:rPr>
            <w:noProof/>
            <w:webHidden/>
          </w:rPr>
        </w:r>
        <w:r w:rsidR="000F265A">
          <w:rPr>
            <w:noProof/>
            <w:webHidden/>
          </w:rPr>
          <w:fldChar w:fldCharType="separate"/>
        </w:r>
        <w:r w:rsidR="000F265A">
          <w:rPr>
            <w:noProof/>
            <w:webHidden/>
          </w:rPr>
          <w:t>64</w:t>
        </w:r>
        <w:r w:rsidR="000F265A">
          <w:rPr>
            <w:noProof/>
            <w:webHidden/>
          </w:rPr>
          <w:fldChar w:fldCharType="end"/>
        </w:r>
      </w:hyperlink>
    </w:p>
    <w:p w14:paraId="4F3CA939"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41" w:history="1">
        <w:r w:rsidR="000F265A" w:rsidRPr="00011AD6">
          <w:rPr>
            <w:rStyle w:val="Hiperhivatkozs"/>
            <w:noProof/>
          </w:rPr>
          <w:t>5.1.2 Grafikai könyvtár</w:t>
        </w:r>
        <w:r w:rsidR="000F265A">
          <w:rPr>
            <w:noProof/>
            <w:webHidden/>
          </w:rPr>
          <w:tab/>
        </w:r>
        <w:r w:rsidR="000F265A">
          <w:rPr>
            <w:noProof/>
            <w:webHidden/>
          </w:rPr>
          <w:fldChar w:fldCharType="begin"/>
        </w:r>
        <w:r w:rsidR="000F265A">
          <w:rPr>
            <w:noProof/>
            <w:webHidden/>
          </w:rPr>
          <w:instrText xml:space="preserve"> PAGEREF _Toc181870141 \h </w:instrText>
        </w:r>
        <w:r w:rsidR="000F265A">
          <w:rPr>
            <w:noProof/>
            <w:webHidden/>
          </w:rPr>
        </w:r>
        <w:r w:rsidR="000F265A">
          <w:rPr>
            <w:noProof/>
            <w:webHidden/>
          </w:rPr>
          <w:fldChar w:fldCharType="separate"/>
        </w:r>
        <w:r w:rsidR="000F265A">
          <w:rPr>
            <w:noProof/>
            <w:webHidden/>
          </w:rPr>
          <w:t>67</w:t>
        </w:r>
        <w:r w:rsidR="000F265A">
          <w:rPr>
            <w:noProof/>
            <w:webHidden/>
          </w:rPr>
          <w:fldChar w:fldCharType="end"/>
        </w:r>
      </w:hyperlink>
    </w:p>
    <w:p w14:paraId="6534C473"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42" w:history="1">
        <w:r w:rsidR="000F265A" w:rsidRPr="00011AD6">
          <w:rPr>
            <w:rStyle w:val="Hiperhivatkozs"/>
            <w:noProof/>
          </w:rPr>
          <w:t>5.1.3 Peak Detection</w:t>
        </w:r>
        <w:r w:rsidR="000F265A">
          <w:rPr>
            <w:noProof/>
            <w:webHidden/>
          </w:rPr>
          <w:tab/>
        </w:r>
        <w:r w:rsidR="000F265A">
          <w:rPr>
            <w:noProof/>
            <w:webHidden/>
          </w:rPr>
          <w:fldChar w:fldCharType="begin"/>
        </w:r>
        <w:r w:rsidR="000F265A">
          <w:rPr>
            <w:noProof/>
            <w:webHidden/>
          </w:rPr>
          <w:instrText xml:space="preserve"> PAGEREF _Toc181870142 \h </w:instrText>
        </w:r>
        <w:r w:rsidR="000F265A">
          <w:rPr>
            <w:noProof/>
            <w:webHidden/>
          </w:rPr>
        </w:r>
        <w:r w:rsidR="000F265A">
          <w:rPr>
            <w:noProof/>
            <w:webHidden/>
          </w:rPr>
          <w:fldChar w:fldCharType="separate"/>
        </w:r>
        <w:r w:rsidR="000F265A">
          <w:rPr>
            <w:noProof/>
            <w:webHidden/>
          </w:rPr>
          <w:t>68</w:t>
        </w:r>
        <w:r w:rsidR="000F265A">
          <w:rPr>
            <w:noProof/>
            <w:webHidden/>
          </w:rPr>
          <w:fldChar w:fldCharType="end"/>
        </w:r>
      </w:hyperlink>
    </w:p>
    <w:p w14:paraId="34615A54"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43" w:history="1">
        <w:r w:rsidR="000F265A" w:rsidRPr="00011AD6">
          <w:rPr>
            <w:rStyle w:val="Hiperhivatkozs"/>
            <w:noProof/>
          </w:rPr>
          <w:t>5.2 PC alkalmazás</w:t>
        </w:r>
        <w:r w:rsidR="000F265A">
          <w:rPr>
            <w:noProof/>
            <w:webHidden/>
          </w:rPr>
          <w:tab/>
        </w:r>
        <w:r w:rsidR="000F265A">
          <w:rPr>
            <w:noProof/>
            <w:webHidden/>
          </w:rPr>
          <w:fldChar w:fldCharType="begin"/>
        </w:r>
        <w:r w:rsidR="000F265A">
          <w:rPr>
            <w:noProof/>
            <w:webHidden/>
          </w:rPr>
          <w:instrText xml:space="preserve"> PAGEREF _Toc181870143 \h </w:instrText>
        </w:r>
        <w:r w:rsidR="000F265A">
          <w:rPr>
            <w:noProof/>
            <w:webHidden/>
          </w:rPr>
        </w:r>
        <w:r w:rsidR="000F265A">
          <w:rPr>
            <w:noProof/>
            <w:webHidden/>
          </w:rPr>
          <w:fldChar w:fldCharType="separate"/>
        </w:r>
        <w:r w:rsidR="000F265A">
          <w:rPr>
            <w:noProof/>
            <w:webHidden/>
          </w:rPr>
          <w:t>70</w:t>
        </w:r>
        <w:r w:rsidR="000F265A">
          <w:rPr>
            <w:noProof/>
            <w:webHidden/>
          </w:rPr>
          <w:fldChar w:fldCharType="end"/>
        </w:r>
      </w:hyperlink>
    </w:p>
    <w:p w14:paraId="15D3073C"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44" w:history="1">
        <w:r w:rsidR="000F265A" w:rsidRPr="00011AD6">
          <w:rPr>
            <w:rStyle w:val="Hiperhivatkozs"/>
            <w:noProof/>
          </w:rPr>
          <w:t>5.2.1 Felépítés</w:t>
        </w:r>
        <w:r w:rsidR="000F265A">
          <w:rPr>
            <w:noProof/>
            <w:webHidden/>
          </w:rPr>
          <w:tab/>
        </w:r>
        <w:r w:rsidR="000F265A">
          <w:rPr>
            <w:noProof/>
            <w:webHidden/>
          </w:rPr>
          <w:fldChar w:fldCharType="begin"/>
        </w:r>
        <w:r w:rsidR="000F265A">
          <w:rPr>
            <w:noProof/>
            <w:webHidden/>
          </w:rPr>
          <w:instrText xml:space="preserve"> PAGEREF _Toc181870144 \h </w:instrText>
        </w:r>
        <w:r w:rsidR="000F265A">
          <w:rPr>
            <w:noProof/>
            <w:webHidden/>
          </w:rPr>
        </w:r>
        <w:r w:rsidR="000F265A">
          <w:rPr>
            <w:noProof/>
            <w:webHidden/>
          </w:rPr>
          <w:fldChar w:fldCharType="separate"/>
        </w:r>
        <w:r w:rsidR="000F265A">
          <w:rPr>
            <w:noProof/>
            <w:webHidden/>
          </w:rPr>
          <w:t>70</w:t>
        </w:r>
        <w:r w:rsidR="000F265A">
          <w:rPr>
            <w:noProof/>
            <w:webHidden/>
          </w:rPr>
          <w:fldChar w:fldCharType="end"/>
        </w:r>
      </w:hyperlink>
    </w:p>
    <w:p w14:paraId="5BC93D8C"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45" w:history="1">
        <w:r w:rsidR="000F265A" w:rsidRPr="00011AD6">
          <w:rPr>
            <w:rStyle w:val="Hiperhivatkozs"/>
            <w:noProof/>
          </w:rPr>
          <w:t>5.2.2 Indító script</w:t>
        </w:r>
        <w:r w:rsidR="000F265A">
          <w:rPr>
            <w:noProof/>
            <w:webHidden/>
          </w:rPr>
          <w:tab/>
        </w:r>
        <w:r w:rsidR="000F265A">
          <w:rPr>
            <w:noProof/>
            <w:webHidden/>
          </w:rPr>
          <w:fldChar w:fldCharType="begin"/>
        </w:r>
        <w:r w:rsidR="000F265A">
          <w:rPr>
            <w:noProof/>
            <w:webHidden/>
          </w:rPr>
          <w:instrText xml:space="preserve"> PAGEREF _Toc181870145 \h </w:instrText>
        </w:r>
        <w:r w:rsidR="000F265A">
          <w:rPr>
            <w:noProof/>
            <w:webHidden/>
          </w:rPr>
        </w:r>
        <w:r w:rsidR="000F265A">
          <w:rPr>
            <w:noProof/>
            <w:webHidden/>
          </w:rPr>
          <w:fldChar w:fldCharType="separate"/>
        </w:r>
        <w:r w:rsidR="000F265A">
          <w:rPr>
            <w:noProof/>
            <w:webHidden/>
          </w:rPr>
          <w:t>70</w:t>
        </w:r>
        <w:r w:rsidR="000F265A">
          <w:rPr>
            <w:noProof/>
            <w:webHidden/>
          </w:rPr>
          <w:fldChar w:fldCharType="end"/>
        </w:r>
      </w:hyperlink>
    </w:p>
    <w:p w14:paraId="524AF8E7"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46" w:history="1">
        <w:r w:rsidR="000F265A" w:rsidRPr="00011AD6">
          <w:rPr>
            <w:rStyle w:val="Hiperhivatkozs"/>
            <w:noProof/>
          </w:rPr>
          <w:t>5.2.3 Inicializáló program</w:t>
        </w:r>
        <w:r w:rsidR="000F265A">
          <w:rPr>
            <w:noProof/>
            <w:webHidden/>
          </w:rPr>
          <w:tab/>
        </w:r>
        <w:r w:rsidR="000F265A">
          <w:rPr>
            <w:noProof/>
            <w:webHidden/>
          </w:rPr>
          <w:fldChar w:fldCharType="begin"/>
        </w:r>
        <w:r w:rsidR="000F265A">
          <w:rPr>
            <w:noProof/>
            <w:webHidden/>
          </w:rPr>
          <w:instrText xml:space="preserve"> PAGEREF _Toc181870146 \h </w:instrText>
        </w:r>
        <w:r w:rsidR="000F265A">
          <w:rPr>
            <w:noProof/>
            <w:webHidden/>
          </w:rPr>
        </w:r>
        <w:r w:rsidR="000F265A">
          <w:rPr>
            <w:noProof/>
            <w:webHidden/>
          </w:rPr>
          <w:fldChar w:fldCharType="separate"/>
        </w:r>
        <w:r w:rsidR="000F265A">
          <w:rPr>
            <w:noProof/>
            <w:webHidden/>
          </w:rPr>
          <w:t>71</w:t>
        </w:r>
        <w:r w:rsidR="000F265A">
          <w:rPr>
            <w:noProof/>
            <w:webHidden/>
          </w:rPr>
          <w:fldChar w:fldCharType="end"/>
        </w:r>
      </w:hyperlink>
    </w:p>
    <w:p w14:paraId="213B95FA" w14:textId="77777777" w:rsidR="000F265A" w:rsidRDefault="00000000">
      <w:pPr>
        <w:pStyle w:val="TJ3"/>
        <w:tabs>
          <w:tab w:val="right" w:leader="dot" w:pos="8494"/>
        </w:tabs>
        <w:rPr>
          <w:rFonts w:asciiTheme="minorHAnsi" w:eastAsiaTheme="minorEastAsia" w:hAnsiTheme="minorHAnsi" w:cstheme="minorBidi"/>
          <w:noProof/>
          <w:sz w:val="22"/>
          <w:szCs w:val="22"/>
          <w:lang w:eastAsia="hu-HU"/>
        </w:rPr>
      </w:pPr>
      <w:hyperlink w:anchor="_Toc181870147" w:history="1">
        <w:r w:rsidR="000F265A" w:rsidRPr="00011AD6">
          <w:rPr>
            <w:rStyle w:val="Hiperhivatkozs"/>
            <w:noProof/>
          </w:rPr>
          <w:t>5.2.4 Főprogram</w:t>
        </w:r>
        <w:r w:rsidR="000F265A">
          <w:rPr>
            <w:noProof/>
            <w:webHidden/>
          </w:rPr>
          <w:tab/>
        </w:r>
        <w:r w:rsidR="000F265A">
          <w:rPr>
            <w:noProof/>
            <w:webHidden/>
          </w:rPr>
          <w:fldChar w:fldCharType="begin"/>
        </w:r>
        <w:r w:rsidR="000F265A">
          <w:rPr>
            <w:noProof/>
            <w:webHidden/>
          </w:rPr>
          <w:instrText xml:space="preserve"> PAGEREF _Toc181870147 \h </w:instrText>
        </w:r>
        <w:r w:rsidR="000F265A">
          <w:rPr>
            <w:noProof/>
            <w:webHidden/>
          </w:rPr>
        </w:r>
        <w:r w:rsidR="000F265A">
          <w:rPr>
            <w:noProof/>
            <w:webHidden/>
          </w:rPr>
          <w:fldChar w:fldCharType="separate"/>
        </w:r>
        <w:r w:rsidR="000F265A">
          <w:rPr>
            <w:noProof/>
            <w:webHidden/>
          </w:rPr>
          <w:t>72</w:t>
        </w:r>
        <w:r w:rsidR="000F265A">
          <w:rPr>
            <w:noProof/>
            <w:webHidden/>
          </w:rPr>
          <w:fldChar w:fldCharType="end"/>
        </w:r>
      </w:hyperlink>
    </w:p>
    <w:p w14:paraId="05F56C6B"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48" w:history="1">
        <w:r w:rsidR="000F265A" w:rsidRPr="00011AD6">
          <w:rPr>
            <w:rStyle w:val="Hiperhivatkozs"/>
            <w:noProof/>
          </w:rPr>
          <w:t>5.3 Működés</w:t>
        </w:r>
        <w:r w:rsidR="000F265A">
          <w:rPr>
            <w:noProof/>
            <w:webHidden/>
          </w:rPr>
          <w:tab/>
        </w:r>
        <w:r w:rsidR="000F265A">
          <w:rPr>
            <w:noProof/>
            <w:webHidden/>
          </w:rPr>
          <w:fldChar w:fldCharType="begin"/>
        </w:r>
        <w:r w:rsidR="000F265A">
          <w:rPr>
            <w:noProof/>
            <w:webHidden/>
          </w:rPr>
          <w:instrText xml:space="preserve"> PAGEREF _Toc181870148 \h </w:instrText>
        </w:r>
        <w:r w:rsidR="000F265A">
          <w:rPr>
            <w:noProof/>
            <w:webHidden/>
          </w:rPr>
        </w:r>
        <w:r w:rsidR="000F265A">
          <w:rPr>
            <w:noProof/>
            <w:webHidden/>
          </w:rPr>
          <w:fldChar w:fldCharType="separate"/>
        </w:r>
        <w:r w:rsidR="000F265A">
          <w:rPr>
            <w:noProof/>
            <w:webHidden/>
          </w:rPr>
          <w:t>75</w:t>
        </w:r>
        <w:r w:rsidR="000F265A">
          <w:rPr>
            <w:noProof/>
            <w:webHidden/>
          </w:rPr>
          <w:fldChar w:fldCharType="end"/>
        </w:r>
      </w:hyperlink>
    </w:p>
    <w:p w14:paraId="334CFB1F" w14:textId="77777777" w:rsidR="000F265A" w:rsidRDefault="00000000">
      <w:pPr>
        <w:pStyle w:val="TJ1"/>
        <w:rPr>
          <w:rFonts w:asciiTheme="minorHAnsi" w:eastAsiaTheme="minorEastAsia" w:hAnsiTheme="minorHAnsi" w:cstheme="minorBidi"/>
          <w:b w:val="0"/>
          <w:noProof/>
          <w:sz w:val="22"/>
          <w:szCs w:val="22"/>
          <w:lang w:eastAsia="hu-HU"/>
        </w:rPr>
      </w:pPr>
      <w:hyperlink w:anchor="_Toc181870149" w:history="1">
        <w:r w:rsidR="000F265A" w:rsidRPr="00011AD6">
          <w:rPr>
            <w:rStyle w:val="Hiperhivatkozs"/>
            <w:noProof/>
          </w:rPr>
          <w:t>6 Burkolat tervezése</w:t>
        </w:r>
        <w:r w:rsidR="000F265A">
          <w:rPr>
            <w:noProof/>
            <w:webHidden/>
          </w:rPr>
          <w:tab/>
        </w:r>
        <w:r w:rsidR="000F265A">
          <w:rPr>
            <w:noProof/>
            <w:webHidden/>
          </w:rPr>
          <w:fldChar w:fldCharType="begin"/>
        </w:r>
        <w:r w:rsidR="000F265A">
          <w:rPr>
            <w:noProof/>
            <w:webHidden/>
          </w:rPr>
          <w:instrText xml:space="preserve"> PAGEREF _Toc181870149 \h </w:instrText>
        </w:r>
        <w:r w:rsidR="000F265A">
          <w:rPr>
            <w:noProof/>
            <w:webHidden/>
          </w:rPr>
        </w:r>
        <w:r w:rsidR="000F265A">
          <w:rPr>
            <w:noProof/>
            <w:webHidden/>
          </w:rPr>
          <w:fldChar w:fldCharType="separate"/>
        </w:r>
        <w:r w:rsidR="000F265A">
          <w:rPr>
            <w:noProof/>
            <w:webHidden/>
          </w:rPr>
          <w:t>76</w:t>
        </w:r>
        <w:r w:rsidR="000F265A">
          <w:rPr>
            <w:noProof/>
            <w:webHidden/>
          </w:rPr>
          <w:fldChar w:fldCharType="end"/>
        </w:r>
      </w:hyperlink>
    </w:p>
    <w:p w14:paraId="2B4A9B38"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50" w:history="1">
        <w:r w:rsidR="000F265A" w:rsidRPr="00011AD6">
          <w:rPr>
            <w:rStyle w:val="Hiperhivatkozs"/>
            <w:noProof/>
          </w:rPr>
          <w:t>6.1 Készülékház</w:t>
        </w:r>
        <w:r w:rsidR="000F265A">
          <w:rPr>
            <w:noProof/>
            <w:webHidden/>
          </w:rPr>
          <w:tab/>
        </w:r>
        <w:r w:rsidR="000F265A">
          <w:rPr>
            <w:noProof/>
            <w:webHidden/>
          </w:rPr>
          <w:fldChar w:fldCharType="begin"/>
        </w:r>
        <w:r w:rsidR="000F265A">
          <w:rPr>
            <w:noProof/>
            <w:webHidden/>
          </w:rPr>
          <w:instrText xml:space="preserve"> PAGEREF _Toc181870150 \h </w:instrText>
        </w:r>
        <w:r w:rsidR="000F265A">
          <w:rPr>
            <w:noProof/>
            <w:webHidden/>
          </w:rPr>
        </w:r>
        <w:r w:rsidR="000F265A">
          <w:rPr>
            <w:noProof/>
            <w:webHidden/>
          </w:rPr>
          <w:fldChar w:fldCharType="separate"/>
        </w:r>
        <w:r w:rsidR="000F265A">
          <w:rPr>
            <w:noProof/>
            <w:webHidden/>
          </w:rPr>
          <w:t>77</w:t>
        </w:r>
        <w:r w:rsidR="000F265A">
          <w:rPr>
            <w:noProof/>
            <w:webHidden/>
          </w:rPr>
          <w:fldChar w:fldCharType="end"/>
        </w:r>
      </w:hyperlink>
    </w:p>
    <w:p w14:paraId="68318DB5"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51" w:history="1">
        <w:r w:rsidR="000F265A" w:rsidRPr="00011AD6">
          <w:rPr>
            <w:rStyle w:val="Hiperhivatkozs"/>
            <w:noProof/>
          </w:rPr>
          <w:t>6.2 Detektor burkolat</w:t>
        </w:r>
        <w:r w:rsidR="000F265A">
          <w:rPr>
            <w:noProof/>
            <w:webHidden/>
          </w:rPr>
          <w:tab/>
        </w:r>
        <w:r w:rsidR="000F265A">
          <w:rPr>
            <w:noProof/>
            <w:webHidden/>
          </w:rPr>
          <w:fldChar w:fldCharType="begin"/>
        </w:r>
        <w:r w:rsidR="000F265A">
          <w:rPr>
            <w:noProof/>
            <w:webHidden/>
          </w:rPr>
          <w:instrText xml:space="preserve"> PAGEREF _Toc181870151 \h </w:instrText>
        </w:r>
        <w:r w:rsidR="000F265A">
          <w:rPr>
            <w:noProof/>
            <w:webHidden/>
          </w:rPr>
        </w:r>
        <w:r w:rsidR="000F265A">
          <w:rPr>
            <w:noProof/>
            <w:webHidden/>
          </w:rPr>
          <w:fldChar w:fldCharType="separate"/>
        </w:r>
        <w:r w:rsidR="000F265A">
          <w:rPr>
            <w:noProof/>
            <w:webHidden/>
          </w:rPr>
          <w:t>78</w:t>
        </w:r>
        <w:r w:rsidR="000F265A">
          <w:rPr>
            <w:noProof/>
            <w:webHidden/>
          </w:rPr>
          <w:fldChar w:fldCharType="end"/>
        </w:r>
      </w:hyperlink>
    </w:p>
    <w:p w14:paraId="501634D7" w14:textId="77777777" w:rsidR="000F265A" w:rsidRDefault="00000000">
      <w:pPr>
        <w:pStyle w:val="TJ1"/>
        <w:rPr>
          <w:rFonts w:asciiTheme="minorHAnsi" w:eastAsiaTheme="minorEastAsia" w:hAnsiTheme="minorHAnsi" w:cstheme="minorBidi"/>
          <w:b w:val="0"/>
          <w:noProof/>
          <w:sz w:val="22"/>
          <w:szCs w:val="22"/>
          <w:lang w:eastAsia="hu-HU"/>
        </w:rPr>
      </w:pPr>
      <w:hyperlink w:anchor="_Toc181870152" w:history="1">
        <w:r w:rsidR="000F265A" w:rsidRPr="00011AD6">
          <w:rPr>
            <w:rStyle w:val="Hiperhivatkozs"/>
            <w:noProof/>
          </w:rPr>
          <w:t>7 Mérési eredmények</w:t>
        </w:r>
        <w:r w:rsidR="000F265A">
          <w:rPr>
            <w:noProof/>
            <w:webHidden/>
          </w:rPr>
          <w:tab/>
        </w:r>
        <w:r w:rsidR="000F265A">
          <w:rPr>
            <w:noProof/>
            <w:webHidden/>
          </w:rPr>
          <w:fldChar w:fldCharType="begin"/>
        </w:r>
        <w:r w:rsidR="000F265A">
          <w:rPr>
            <w:noProof/>
            <w:webHidden/>
          </w:rPr>
          <w:instrText xml:space="preserve"> PAGEREF _Toc181870152 \h </w:instrText>
        </w:r>
        <w:r w:rsidR="000F265A">
          <w:rPr>
            <w:noProof/>
            <w:webHidden/>
          </w:rPr>
        </w:r>
        <w:r w:rsidR="000F265A">
          <w:rPr>
            <w:noProof/>
            <w:webHidden/>
          </w:rPr>
          <w:fldChar w:fldCharType="separate"/>
        </w:r>
        <w:r w:rsidR="000F265A">
          <w:rPr>
            <w:noProof/>
            <w:webHidden/>
          </w:rPr>
          <w:t>79</w:t>
        </w:r>
        <w:r w:rsidR="000F265A">
          <w:rPr>
            <w:noProof/>
            <w:webHidden/>
          </w:rPr>
          <w:fldChar w:fldCharType="end"/>
        </w:r>
      </w:hyperlink>
    </w:p>
    <w:p w14:paraId="7EF5FF02"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53" w:history="1">
        <w:r w:rsidR="000F265A" w:rsidRPr="00011AD6">
          <w:rPr>
            <w:rStyle w:val="Hiperhivatkozs"/>
            <w:noProof/>
          </w:rPr>
          <w:t>7.1 Mérési összeállítás</w:t>
        </w:r>
        <w:r w:rsidR="000F265A">
          <w:rPr>
            <w:noProof/>
            <w:webHidden/>
          </w:rPr>
          <w:tab/>
        </w:r>
        <w:r w:rsidR="000F265A">
          <w:rPr>
            <w:noProof/>
            <w:webHidden/>
          </w:rPr>
          <w:fldChar w:fldCharType="begin"/>
        </w:r>
        <w:r w:rsidR="000F265A">
          <w:rPr>
            <w:noProof/>
            <w:webHidden/>
          </w:rPr>
          <w:instrText xml:space="preserve"> PAGEREF _Toc181870153 \h </w:instrText>
        </w:r>
        <w:r w:rsidR="000F265A">
          <w:rPr>
            <w:noProof/>
            <w:webHidden/>
          </w:rPr>
        </w:r>
        <w:r w:rsidR="000F265A">
          <w:rPr>
            <w:noProof/>
            <w:webHidden/>
          </w:rPr>
          <w:fldChar w:fldCharType="separate"/>
        </w:r>
        <w:r w:rsidR="000F265A">
          <w:rPr>
            <w:noProof/>
            <w:webHidden/>
          </w:rPr>
          <w:t>79</w:t>
        </w:r>
        <w:r w:rsidR="000F265A">
          <w:rPr>
            <w:noProof/>
            <w:webHidden/>
          </w:rPr>
          <w:fldChar w:fldCharType="end"/>
        </w:r>
      </w:hyperlink>
    </w:p>
    <w:p w14:paraId="3E44E6F0"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54" w:history="1">
        <w:r w:rsidR="000F265A" w:rsidRPr="00011AD6">
          <w:rPr>
            <w:rStyle w:val="Hiperhivatkozs"/>
            <w:noProof/>
          </w:rPr>
          <w:t>7.2 Cs137 izotópos mérés</w:t>
        </w:r>
        <w:r w:rsidR="000F265A">
          <w:rPr>
            <w:noProof/>
            <w:webHidden/>
          </w:rPr>
          <w:tab/>
        </w:r>
        <w:r w:rsidR="000F265A">
          <w:rPr>
            <w:noProof/>
            <w:webHidden/>
          </w:rPr>
          <w:fldChar w:fldCharType="begin"/>
        </w:r>
        <w:r w:rsidR="000F265A">
          <w:rPr>
            <w:noProof/>
            <w:webHidden/>
          </w:rPr>
          <w:instrText xml:space="preserve"> PAGEREF _Toc181870154 \h </w:instrText>
        </w:r>
        <w:r w:rsidR="000F265A">
          <w:rPr>
            <w:noProof/>
            <w:webHidden/>
          </w:rPr>
        </w:r>
        <w:r w:rsidR="000F265A">
          <w:rPr>
            <w:noProof/>
            <w:webHidden/>
          </w:rPr>
          <w:fldChar w:fldCharType="separate"/>
        </w:r>
        <w:r w:rsidR="000F265A">
          <w:rPr>
            <w:noProof/>
            <w:webHidden/>
          </w:rPr>
          <w:t>79</w:t>
        </w:r>
        <w:r w:rsidR="000F265A">
          <w:rPr>
            <w:noProof/>
            <w:webHidden/>
          </w:rPr>
          <w:fldChar w:fldCharType="end"/>
        </w:r>
      </w:hyperlink>
    </w:p>
    <w:p w14:paraId="745C5EB9"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55" w:history="1">
        <w:r w:rsidR="000F265A" w:rsidRPr="00011AD6">
          <w:rPr>
            <w:rStyle w:val="Hiperhivatkozs"/>
            <w:noProof/>
          </w:rPr>
          <w:t>7.3 Co60 izotópos mérés</w:t>
        </w:r>
        <w:r w:rsidR="000F265A">
          <w:rPr>
            <w:noProof/>
            <w:webHidden/>
          </w:rPr>
          <w:tab/>
        </w:r>
        <w:r w:rsidR="000F265A">
          <w:rPr>
            <w:noProof/>
            <w:webHidden/>
          </w:rPr>
          <w:fldChar w:fldCharType="begin"/>
        </w:r>
        <w:r w:rsidR="000F265A">
          <w:rPr>
            <w:noProof/>
            <w:webHidden/>
          </w:rPr>
          <w:instrText xml:space="preserve"> PAGEREF _Toc181870155 \h </w:instrText>
        </w:r>
        <w:r w:rsidR="000F265A">
          <w:rPr>
            <w:noProof/>
            <w:webHidden/>
          </w:rPr>
        </w:r>
        <w:r w:rsidR="000F265A">
          <w:rPr>
            <w:noProof/>
            <w:webHidden/>
          </w:rPr>
          <w:fldChar w:fldCharType="separate"/>
        </w:r>
        <w:r w:rsidR="000F265A">
          <w:rPr>
            <w:noProof/>
            <w:webHidden/>
          </w:rPr>
          <w:t>80</w:t>
        </w:r>
        <w:r w:rsidR="000F265A">
          <w:rPr>
            <w:noProof/>
            <w:webHidden/>
          </w:rPr>
          <w:fldChar w:fldCharType="end"/>
        </w:r>
      </w:hyperlink>
    </w:p>
    <w:p w14:paraId="16AAE1BC"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56" w:history="1">
        <w:r w:rsidR="000F265A" w:rsidRPr="00011AD6">
          <w:rPr>
            <w:rStyle w:val="Hiperhivatkozs"/>
            <w:noProof/>
          </w:rPr>
          <w:t>7.4 Am241 izotópos mérés</w:t>
        </w:r>
        <w:r w:rsidR="000F265A">
          <w:rPr>
            <w:noProof/>
            <w:webHidden/>
          </w:rPr>
          <w:tab/>
        </w:r>
        <w:r w:rsidR="000F265A">
          <w:rPr>
            <w:noProof/>
            <w:webHidden/>
          </w:rPr>
          <w:fldChar w:fldCharType="begin"/>
        </w:r>
        <w:r w:rsidR="000F265A">
          <w:rPr>
            <w:noProof/>
            <w:webHidden/>
          </w:rPr>
          <w:instrText xml:space="preserve"> PAGEREF _Toc181870156 \h </w:instrText>
        </w:r>
        <w:r w:rsidR="000F265A">
          <w:rPr>
            <w:noProof/>
            <w:webHidden/>
          </w:rPr>
        </w:r>
        <w:r w:rsidR="000F265A">
          <w:rPr>
            <w:noProof/>
            <w:webHidden/>
          </w:rPr>
          <w:fldChar w:fldCharType="separate"/>
        </w:r>
        <w:r w:rsidR="000F265A">
          <w:rPr>
            <w:noProof/>
            <w:webHidden/>
          </w:rPr>
          <w:t>80</w:t>
        </w:r>
        <w:r w:rsidR="000F265A">
          <w:rPr>
            <w:noProof/>
            <w:webHidden/>
          </w:rPr>
          <w:fldChar w:fldCharType="end"/>
        </w:r>
      </w:hyperlink>
    </w:p>
    <w:p w14:paraId="34A2ACF5"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57" w:history="1">
        <w:r w:rsidR="000F265A" w:rsidRPr="00011AD6">
          <w:rPr>
            <w:rStyle w:val="Hiperhivatkozs"/>
            <w:noProof/>
          </w:rPr>
          <w:t>7.5 Konklúzió</w:t>
        </w:r>
        <w:r w:rsidR="000F265A">
          <w:rPr>
            <w:noProof/>
            <w:webHidden/>
          </w:rPr>
          <w:tab/>
        </w:r>
        <w:r w:rsidR="000F265A">
          <w:rPr>
            <w:noProof/>
            <w:webHidden/>
          </w:rPr>
          <w:fldChar w:fldCharType="begin"/>
        </w:r>
        <w:r w:rsidR="000F265A">
          <w:rPr>
            <w:noProof/>
            <w:webHidden/>
          </w:rPr>
          <w:instrText xml:space="preserve"> PAGEREF _Toc181870157 \h </w:instrText>
        </w:r>
        <w:r w:rsidR="000F265A">
          <w:rPr>
            <w:noProof/>
            <w:webHidden/>
          </w:rPr>
        </w:r>
        <w:r w:rsidR="000F265A">
          <w:rPr>
            <w:noProof/>
            <w:webHidden/>
          </w:rPr>
          <w:fldChar w:fldCharType="separate"/>
        </w:r>
        <w:r w:rsidR="000F265A">
          <w:rPr>
            <w:noProof/>
            <w:webHidden/>
          </w:rPr>
          <w:t>81</w:t>
        </w:r>
        <w:r w:rsidR="000F265A">
          <w:rPr>
            <w:noProof/>
            <w:webHidden/>
          </w:rPr>
          <w:fldChar w:fldCharType="end"/>
        </w:r>
      </w:hyperlink>
    </w:p>
    <w:p w14:paraId="5FD20DAA" w14:textId="77777777" w:rsidR="000F265A" w:rsidRDefault="00000000">
      <w:pPr>
        <w:pStyle w:val="TJ2"/>
        <w:tabs>
          <w:tab w:val="right" w:leader="dot" w:pos="8494"/>
        </w:tabs>
        <w:rPr>
          <w:rFonts w:asciiTheme="minorHAnsi" w:eastAsiaTheme="minorEastAsia" w:hAnsiTheme="minorHAnsi" w:cstheme="minorBidi"/>
          <w:noProof/>
          <w:sz w:val="22"/>
          <w:szCs w:val="22"/>
          <w:lang w:eastAsia="hu-HU"/>
        </w:rPr>
      </w:pPr>
      <w:hyperlink w:anchor="_Toc181870158" w:history="1">
        <w:r w:rsidR="000F265A" w:rsidRPr="00011AD6">
          <w:rPr>
            <w:rStyle w:val="Hiperhivatkozs"/>
            <w:noProof/>
          </w:rPr>
          <w:t>7.6 Energia kalibráció</w:t>
        </w:r>
        <w:r w:rsidR="000F265A">
          <w:rPr>
            <w:noProof/>
            <w:webHidden/>
          </w:rPr>
          <w:tab/>
        </w:r>
        <w:r w:rsidR="000F265A">
          <w:rPr>
            <w:noProof/>
            <w:webHidden/>
          </w:rPr>
          <w:fldChar w:fldCharType="begin"/>
        </w:r>
        <w:r w:rsidR="000F265A">
          <w:rPr>
            <w:noProof/>
            <w:webHidden/>
          </w:rPr>
          <w:instrText xml:space="preserve"> PAGEREF _Toc181870158 \h </w:instrText>
        </w:r>
        <w:r w:rsidR="000F265A">
          <w:rPr>
            <w:noProof/>
            <w:webHidden/>
          </w:rPr>
        </w:r>
        <w:r w:rsidR="000F265A">
          <w:rPr>
            <w:noProof/>
            <w:webHidden/>
          </w:rPr>
          <w:fldChar w:fldCharType="separate"/>
        </w:r>
        <w:r w:rsidR="000F265A">
          <w:rPr>
            <w:noProof/>
            <w:webHidden/>
          </w:rPr>
          <w:t>82</w:t>
        </w:r>
        <w:r w:rsidR="000F265A">
          <w:rPr>
            <w:noProof/>
            <w:webHidden/>
          </w:rPr>
          <w:fldChar w:fldCharType="end"/>
        </w:r>
      </w:hyperlink>
    </w:p>
    <w:p w14:paraId="18632AB9" w14:textId="77777777" w:rsidR="000F265A" w:rsidRDefault="00000000">
      <w:pPr>
        <w:pStyle w:val="TJ1"/>
        <w:rPr>
          <w:rFonts w:asciiTheme="minorHAnsi" w:eastAsiaTheme="minorEastAsia" w:hAnsiTheme="minorHAnsi" w:cstheme="minorBidi"/>
          <w:b w:val="0"/>
          <w:noProof/>
          <w:sz w:val="22"/>
          <w:szCs w:val="22"/>
          <w:lang w:eastAsia="hu-HU"/>
        </w:rPr>
      </w:pPr>
      <w:hyperlink w:anchor="_Toc181870159" w:history="1">
        <w:r w:rsidR="000F265A" w:rsidRPr="00011AD6">
          <w:rPr>
            <w:rStyle w:val="Hiperhivatkozs"/>
            <w:noProof/>
          </w:rPr>
          <w:t>8 Összefoglalás</w:t>
        </w:r>
        <w:r w:rsidR="000F265A">
          <w:rPr>
            <w:noProof/>
            <w:webHidden/>
          </w:rPr>
          <w:tab/>
        </w:r>
        <w:r w:rsidR="000F265A">
          <w:rPr>
            <w:noProof/>
            <w:webHidden/>
          </w:rPr>
          <w:fldChar w:fldCharType="begin"/>
        </w:r>
        <w:r w:rsidR="000F265A">
          <w:rPr>
            <w:noProof/>
            <w:webHidden/>
          </w:rPr>
          <w:instrText xml:space="preserve"> PAGEREF _Toc181870159 \h </w:instrText>
        </w:r>
        <w:r w:rsidR="000F265A">
          <w:rPr>
            <w:noProof/>
            <w:webHidden/>
          </w:rPr>
        </w:r>
        <w:r w:rsidR="000F265A">
          <w:rPr>
            <w:noProof/>
            <w:webHidden/>
          </w:rPr>
          <w:fldChar w:fldCharType="separate"/>
        </w:r>
        <w:r w:rsidR="000F265A">
          <w:rPr>
            <w:noProof/>
            <w:webHidden/>
          </w:rPr>
          <w:t>83</w:t>
        </w:r>
        <w:r w:rsidR="000F265A">
          <w:rPr>
            <w:noProof/>
            <w:webHidden/>
          </w:rPr>
          <w:fldChar w:fldCharType="end"/>
        </w:r>
      </w:hyperlink>
    </w:p>
    <w:p w14:paraId="2F6AA744" w14:textId="77777777" w:rsidR="000F265A" w:rsidRDefault="00000000">
      <w:pPr>
        <w:pStyle w:val="TJ1"/>
        <w:rPr>
          <w:rFonts w:asciiTheme="minorHAnsi" w:eastAsiaTheme="minorEastAsia" w:hAnsiTheme="minorHAnsi" w:cstheme="minorBidi"/>
          <w:b w:val="0"/>
          <w:noProof/>
          <w:sz w:val="22"/>
          <w:szCs w:val="22"/>
          <w:lang w:eastAsia="hu-HU"/>
        </w:rPr>
      </w:pPr>
      <w:hyperlink w:anchor="_Toc181870160" w:history="1">
        <w:r w:rsidR="000F265A" w:rsidRPr="00011AD6">
          <w:rPr>
            <w:rStyle w:val="Hiperhivatkozs"/>
            <w:noProof/>
          </w:rPr>
          <w:t>9 Utolsó simítások</w:t>
        </w:r>
        <w:r w:rsidR="000F265A">
          <w:rPr>
            <w:noProof/>
            <w:webHidden/>
          </w:rPr>
          <w:tab/>
        </w:r>
        <w:r w:rsidR="000F265A">
          <w:rPr>
            <w:noProof/>
            <w:webHidden/>
          </w:rPr>
          <w:fldChar w:fldCharType="begin"/>
        </w:r>
        <w:r w:rsidR="000F265A">
          <w:rPr>
            <w:noProof/>
            <w:webHidden/>
          </w:rPr>
          <w:instrText xml:space="preserve"> PAGEREF _Toc181870160 \h </w:instrText>
        </w:r>
        <w:r w:rsidR="000F265A">
          <w:rPr>
            <w:noProof/>
            <w:webHidden/>
          </w:rPr>
        </w:r>
        <w:r w:rsidR="000F265A">
          <w:rPr>
            <w:noProof/>
            <w:webHidden/>
          </w:rPr>
          <w:fldChar w:fldCharType="separate"/>
        </w:r>
        <w:r w:rsidR="000F265A">
          <w:rPr>
            <w:noProof/>
            <w:webHidden/>
          </w:rPr>
          <w:t>86</w:t>
        </w:r>
        <w:r w:rsidR="000F265A">
          <w:rPr>
            <w:noProof/>
            <w:webHidden/>
          </w:rPr>
          <w:fldChar w:fldCharType="end"/>
        </w:r>
      </w:hyperlink>
    </w:p>
    <w:p w14:paraId="299FAE0D" w14:textId="77777777" w:rsidR="000F265A" w:rsidRDefault="00000000">
      <w:pPr>
        <w:pStyle w:val="TJ1"/>
        <w:rPr>
          <w:rFonts w:asciiTheme="minorHAnsi" w:eastAsiaTheme="minorEastAsia" w:hAnsiTheme="minorHAnsi" w:cstheme="minorBidi"/>
          <w:b w:val="0"/>
          <w:noProof/>
          <w:sz w:val="22"/>
          <w:szCs w:val="22"/>
          <w:lang w:eastAsia="hu-HU"/>
        </w:rPr>
      </w:pPr>
      <w:hyperlink w:anchor="_Toc181870161" w:history="1">
        <w:r w:rsidR="000F265A" w:rsidRPr="00011AD6">
          <w:rPr>
            <w:rStyle w:val="Hiperhivatkozs"/>
            <w:noProof/>
          </w:rPr>
          <w:t>Irodalomjegyzék</w:t>
        </w:r>
        <w:r w:rsidR="000F265A">
          <w:rPr>
            <w:noProof/>
            <w:webHidden/>
          </w:rPr>
          <w:tab/>
        </w:r>
        <w:r w:rsidR="000F265A">
          <w:rPr>
            <w:noProof/>
            <w:webHidden/>
          </w:rPr>
          <w:fldChar w:fldCharType="begin"/>
        </w:r>
        <w:r w:rsidR="000F265A">
          <w:rPr>
            <w:noProof/>
            <w:webHidden/>
          </w:rPr>
          <w:instrText xml:space="preserve"> PAGEREF _Toc181870161 \h </w:instrText>
        </w:r>
        <w:r w:rsidR="000F265A">
          <w:rPr>
            <w:noProof/>
            <w:webHidden/>
          </w:rPr>
        </w:r>
        <w:r w:rsidR="000F265A">
          <w:rPr>
            <w:noProof/>
            <w:webHidden/>
          </w:rPr>
          <w:fldChar w:fldCharType="separate"/>
        </w:r>
        <w:r w:rsidR="000F265A">
          <w:rPr>
            <w:noProof/>
            <w:webHidden/>
          </w:rPr>
          <w:t>87</w:t>
        </w:r>
        <w:r w:rsidR="000F265A">
          <w:rPr>
            <w:noProof/>
            <w:webHidden/>
          </w:rPr>
          <w:fldChar w:fldCharType="end"/>
        </w:r>
      </w:hyperlink>
    </w:p>
    <w:p w14:paraId="78F7E073" w14:textId="6517A5A0"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BE4B784"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0F265A">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47A26303"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EA3312">
        <w:rPr>
          <w:noProof/>
        </w:rPr>
        <w:t>2024. 11. 10.</w:t>
      </w:r>
      <w:r w:rsidRPr="00B50CAA">
        <w:fldChar w:fldCharType="end"/>
      </w:r>
    </w:p>
    <w:p w14:paraId="5128D61A" w14:textId="77777777" w:rsidR="00681E99" w:rsidRDefault="005E01E0" w:rsidP="00854BDC">
      <w:pPr>
        <w:pStyle w:val="Nyilatkozatalrs"/>
      </w:pPr>
      <w:r>
        <w:tab/>
      </w:r>
      <w:r w:rsidR="00854BDC">
        <w:t>...</w:t>
      </w:r>
      <w:r>
        <w:t>…………………………………………….</w:t>
      </w:r>
    </w:p>
    <w:p w14:paraId="26AA76B1" w14:textId="2DAA003B" w:rsidR="005E01E0" w:rsidRDefault="005E01E0" w:rsidP="00854BDC">
      <w:pPr>
        <w:pStyle w:val="Nyilatkozatalrs"/>
      </w:pPr>
      <w:r>
        <w:tab/>
      </w:r>
      <w:fldSimple w:instr=" AUTHOR   \* MERGEFORMAT ">
        <w:r w:rsidR="000F265A">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1870106"/>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1870107"/>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1870108"/>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 xml:space="preserve">is. A középiskolai tanulmányaim alatt volt szerencsém egy Geiger-Müller csöves dozimétert, majd </w:t>
      </w:r>
      <w:proofErr w:type="spellStart"/>
      <w:r w:rsidR="00BA2F43">
        <w:t>BSc</w:t>
      </w:r>
      <w:proofErr w:type="spellEnd"/>
      <w:r w:rsidR="00BA2F43">
        <w:t xml:space="preserve"> szakdolgozatnak egy számítógéphez </w:t>
      </w:r>
      <w:proofErr w:type="spellStart"/>
      <w:r w:rsidR="00BA2F43">
        <w:t>csatlakoztatható</w:t>
      </w:r>
      <w:proofErr w:type="spellEnd"/>
      <w:r w:rsidR="00BA2F43">
        <w:t xml:space="preserve">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rsidP="00A866CD">
      <w:pPr>
        <w:pStyle w:val="Listaszerbekezds"/>
        <w:numPr>
          <w:ilvl w:val="0"/>
          <w:numId w:val="23"/>
        </w:numPr>
      </w:pPr>
      <w:r>
        <w:t>Nukleáris ipar</w:t>
      </w:r>
    </w:p>
    <w:p w14:paraId="12C59AE1" w14:textId="414C5970" w:rsidR="00A866CD" w:rsidRDefault="00A866CD" w:rsidP="00A866CD">
      <w:pPr>
        <w:pStyle w:val="Listaszerbekezds"/>
        <w:numPr>
          <w:ilvl w:val="0"/>
          <w:numId w:val="23"/>
        </w:numPr>
      </w:pPr>
      <w:r>
        <w:t>Kohászat</w:t>
      </w:r>
    </w:p>
    <w:p w14:paraId="632D9802" w14:textId="1FEABDA4" w:rsidR="00A866CD" w:rsidRDefault="00A866CD" w:rsidP="00A866CD">
      <w:pPr>
        <w:pStyle w:val="Listaszerbekezds"/>
        <w:numPr>
          <w:ilvl w:val="0"/>
          <w:numId w:val="23"/>
        </w:numPr>
      </w:pPr>
      <w:r>
        <w:t>Orvostechnológiai alkalmazások</w:t>
      </w:r>
    </w:p>
    <w:p w14:paraId="606E1595" w14:textId="1100F4CF" w:rsidR="00A866CD" w:rsidRDefault="00A866CD" w:rsidP="00A866CD">
      <w:pPr>
        <w:pStyle w:val="Listaszerbekezds"/>
        <w:numPr>
          <w:ilvl w:val="0"/>
          <w:numId w:val="23"/>
        </w:numPr>
      </w:pPr>
      <w:r>
        <w:t>Régészet (karbon kormeghatározás)</w:t>
      </w:r>
    </w:p>
    <w:p w14:paraId="14EDDFF9" w14:textId="16793B1E" w:rsidR="00A866CD" w:rsidRDefault="000579C4" w:rsidP="00A866CD">
      <w:pPr>
        <w:pStyle w:val="Listaszerbekezds"/>
        <w:numPr>
          <w:ilvl w:val="0"/>
          <w:numId w:val="23"/>
        </w:numPr>
      </w:pPr>
      <w:r>
        <w:t>Katonai alkalmazások</w:t>
      </w:r>
    </w:p>
    <w:p w14:paraId="212FF9B4" w14:textId="28058B05" w:rsidR="000579C4" w:rsidRDefault="000579C4" w:rsidP="00A866CD">
      <w:pPr>
        <w:pStyle w:val="Listaszerbekezds"/>
        <w:numPr>
          <w:ilvl w:val="0"/>
          <w:numId w:val="2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 xml:space="preserve">egy hordozható kézi műszer megvalósítása a </w:t>
      </w:r>
      <w:proofErr w:type="spellStart"/>
      <w:r w:rsidR="000579C4">
        <w:t>BSc</w:t>
      </w:r>
      <w:proofErr w:type="spellEnd"/>
      <w:r w:rsidR="000579C4">
        <w:t xml:space="preserve">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1870109"/>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rsidP="008C516B">
      <w:pPr>
        <w:pStyle w:val="Listaszerbekezds"/>
        <w:numPr>
          <w:ilvl w:val="0"/>
          <w:numId w:val="40"/>
        </w:numPr>
      </w:pPr>
      <w:r>
        <w:t xml:space="preserve">Nagyfelbontású (min 240x240 </w:t>
      </w:r>
      <w:proofErr w:type="spellStart"/>
      <w:r>
        <w:t>px</w:t>
      </w:r>
      <w:proofErr w:type="spellEnd"/>
      <w:r>
        <w:t xml:space="preserve">) LCD IPS kijelző </w:t>
      </w:r>
    </w:p>
    <w:p w14:paraId="72DED034" w14:textId="24961B1E" w:rsidR="008C516B" w:rsidRDefault="008C516B" w:rsidP="008C516B">
      <w:pPr>
        <w:pStyle w:val="Listaszerbekezds"/>
        <w:numPr>
          <w:ilvl w:val="0"/>
          <w:numId w:val="40"/>
        </w:numPr>
      </w:pPr>
      <w:r>
        <w:t>Könnyű használat akár gumikesztyűben is (fizikai gombok használata)</w:t>
      </w:r>
    </w:p>
    <w:p w14:paraId="2FDE028C" w14:textId="744EBDAE" w:rsidR="008C516B" w:rsidRDefault="008C516B" w:rsidP="008C516B">
      <w:pPr>
        <w:pStyle w:val="Listaszerbekezds"/>
        <w:numPr>
          <w:ilvl w:val="0"/>
          <w:numId w:val="40"/>
        </w:numPr>
      </w:pPr>
      <w:r>
        <w:t>Legalább 10 órás működés akkumulátor segítségével</w:t>
      </w:r>
    </w:p>
    <w:p w14:paraId="0D5BE60B" w14:textId="53DDA606" w:rsidR="006C12F0" w:rsidRDefault="006C12F0" w:rsidP="008C516B">
      <w:pPr>
        <w:pStyle w:val="Listaszerbekezds"/>
        <w:numPr>
          <w:ilvl w:val="0"/>
          <w:numId w:val="40"/>
        </w:numPr>
      </w:pPr>
      <w:r>
        <w:t>Akkumulátor „fedélzeti” töltése</w:t>
      </w:r>
    </w:p>
    <w:p w14:paraId="4954CDBE" w14:textId="5EEF83E3" w:rsidR="008C516B" w:rsidRDefault="008C516B" w:rsidP="008C516B">
      <w:pPr>
        <w:pStyle w:val="Listaszerbekezds"/>
        <w:numPr>
          <w:ilvl w:val="0"/>
          <w:numId w:val="40"/>
        </w:numPr>
      </w:pPr>
      <w:r>
        <w:t>USB-C csatlakozó</w:t>
      </w:r>
      <w:r w:rsidR="006C12F0">
        <w:t xml:space="preserve"> használata</w:t>
      </w:r>
    </w:p>
    <w:p w14:paraId="545F14EA" w14:textId="7B7FB697" w:rsidR="008C516B" w:rsidRDefault="008C516B" w:rsidP="008C516B">
      <w:pPr>
        <w:pStyle w:val="Listaszerbekezds"/>
        <w:numPr>
          <w:ilvl w:val="0"/>
          <w:numId w:val="40"/>
        </w:numPr>
      </w:pPr>
      <w:r>
        <w:t>Kommunikáció a PC-vel</w:t>
      </w:r>
    </w:p>
    <w:p w14:paraId="4A7F204C" w14:textId="6F0D8A6E" w:rsidR="008C516B" w:rsidRDefault="006C12F0" w:rsidP="008C516B">
      <w:pPr>
        <w:pStyle w:val="Listaszerbekezds"/>
        <w:numPr>
          <w:ilvl w:val="0"/>
          <w:numId w:val="40"/>
        </w:numPr>
      </w:pPr>
      <w:r>
        <w:t>Adatmentés SD kártyára</w:t>
      </w:r>
    </w:p>
    <w:p w14:paraId="13196010" w14:textId="04246C77" w:rsidR="008C516B" w:rsidRDefault="008C516B" w:rsidP="008C516B">
      <w:pPr>
        <w:pStyle w:val="Listaszerbekezds"/>
        <w:numPr>
          <w:ilvl w:val="0"/>
          <w:numId w:val="40"/>
        </w:numPr>
      </w:pPr>
      <w:r>
        <w:t>Rendszeridő kijelzése</w:t>
      </w:r>
    </w:p>
    <w:p w14:paraId="3376DFF0" w14:textId="45070B25" w:rsidR="008C516B" w:rsidRDefault="006C12F0" w:rsidP="008C516B">
      <w:pPr>
        <w:pStyle w:val="Listaszerbekezds"/>
        <w:numPr>
          <w:ilvl w:val="0"/>
          <w:numId w:val="40"/>
        </w:numPr>
      </w:pPr>
      <w:r>
        <w:t>Kézben könnyen hordozható legyen</w:t>
      </w:r>
    </w:p>
    <w:p w14:paraId="43C48E59" w14:textId="6AF3D035" w:rsidR="006C12F0" w:rsidRDefault="006C12F0" w:rsidP="008C516B">
      <w:pPr>
        <w:pStyle w:val="Listaszerbekezds"/>
        <w:numPr>
          <w:ilvl w:val="0"/>
          <w:numId w:val="40"/>
        </w:numPr>
      </w:pPr>
      <w:r>
        <w:t xml:space="preserve">A 100 </w:t>
      </w:r>
      <w:proofErr w:type="spellStart"/>
      <w:r>
        <w:t>keV</w:t>
      </w:r>
      <w:proofErr w:type="spellEnd"/>
      <w:r>
        <w:t xml:space="preserve">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34C0C1F7">
            <wp:extent cx="5149303" cy="6924675"/>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39486435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181528" cy="6968010"/>
                    </a:xfrm>
                    <a:prstGeom prst="rect">
                      <a:avLst/>
                    </a:prstGeom>
                  </pic:spPr>
                </pic:pic>
              </a:graphicData>
            </a:graphic>
          </wp:inline>
        </w:drawing>
      </w:r>
    </w:p>
    <w:p w14:paraId="631C30D5" w14:textId="22B27403" w:rsidR="008C516B" w:rsidRDefault="00EF25D9" w:rsidP="00783A2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1870110"/>
      <w:r>
        <w:lastRenderedPageBreak/>
        <w:t>Fizikai áttekintés</w:t>
      </w:r>
      <w:bookmarkEnd w:id="4"/>
    </w:p>
    <w:p w14:paraId="1DED5356" w14:textId="25578B1E" w:rsidR="00462090" w:rsidRPr="00462090" w:rsidRDefault="00462090" w:rsidP="00462090">
      <w:r>
        <w:t xml:space="preserve">Ebben a fejezetben </w:t>
      </w:r>
      <w:r w:rsidR="00AE0A31">
        <w:t xml:space="preserve">ismertetem a gamma </w:t>
      </w:r>
      <w:proofErr w:type="spellStart"/>
      <w:r w:rsidR="00AE0A31">
        <w:t>spektrometria</w:t>
      </w:r>
      <w:proofErr w:type="spellEnd"/>
      <w:r w:rsidR="00AE0A31">
        <w:t xml:space="preserve"> fizikai hátterét, a felhasználható anyagokat, fizikai jelenségeket és törvényszerűségeket.</w:t>
      </w:r>
    </w:p>
    <w:p w14:paraId="72A22349" w14:textId="41348730" w:rsidR="00462090" w:rsidRPr="00462090" w:rsidRDefault="00462090" w:rsidP="00462090">
      <w:pPr>
        <w:pStyle w:val="Cmsor2"/>
      </w:pPr>
      <w:bookmarkStart w:id="5" w:name="_Toc181870111"/>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rsidP="00462090">
      <w:pPr>
        <w:pStyle w:val="Listaszerbekezds"/>
        <w:numPr>
          <w:ilvl w:val="0"/>
          <w:numId w:val="36"/>
        </w:numPr>
        <w:ind w:left="1134" w:hanging="425"/>
      </w:pPr>
      <w:r>
        <w:t xml:space="preserve">elektromágneses sugárzás: távoli ultraibolya-, röntgen- és a </w:t>
      </w:r>
      <w:r w:rsidR="00AE0A31">
        <w:t>γ</w:t>
      </w:r>
      <w:r>
        <w:t>-sugarak</w:t>
      </w:r>
    </w:p>
    <w:p w14:paraId="71FC4823" w14:textId="339E358B" w:rsidR="00462090" w:rsidRDefault="00462090" w:rsidP="00462090">
      <w:pPr>
        <w:pStyle w:val="Listaszerbekezds"/>
        <w:numPr>
          <w:ilvl w:val="0"/>
          <w:numId w:val="36"/>
        </w:numPr>
        <w:ind w:left="1134" w:hanging="425"/>
      </w:pPr>
      <w:r>
        <w:t xml:space="preserve">részecskesugárzás: </w:t>
      </w:r>
      <w:r w:rsidR="00AE0A31">
        <w:t>α</w:t>
      </w:r>
      <w:r>
        <w:t>-sugárzás</w:t>
      </w:r>
      <w:r w:rsidR="00AE0A31">
        <w:t xml:space="preserve">, β-sugárzás </w:t>
      </w:r>
      <w:r>
        <w:t>, vagy más töltött részecskék</w:t>
      </w:r>
    </w:p>
    <w:p w14:paraId="74B900FC" w14:textId="4897B141"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0F265A">
        <w:t>[1]</w:t>
      </w:r>
      <w:r w:rsidR="00E232ED">
        <w:fldChar w:fldCharType="end"/>
      </w:r>
    </w:p>
    <w:p w14:paraId="74D8047B" w14:textId="44BD0ED8" w:rsidR="00C713F8" w:rsidRPr="008644B1" w:rsidRDefault="00D15874" w:rsidP="008644B1">
      <w:pPr>
        <w:rPr>
          <w:b/>
          <w:bCs/>
        </w:rPr>
      </w:pPr>
      <w:r w:rsidRPr="008644B1">
        <w:rPr>
          <w:b/>
          <w:bCs/>
        </w:rPr>
        <w:t>Gamma-</w:t>
      </w:r>
      <w:proofErr w:type="spellStart"/>
      <w:r w:rsidRPr="008644B1">
        <w:rPr>
          <w:b/>
          <w:bCs/>
        </w:rPr>
        <w:t>spektrometria</w:t>
      </w:r>
      <w:proofErr w:type="spellEnd"/>
    </w:p>
    <w:p w14:paraId="7C1B9A72" w14:textId="59B9C1E5" w:rsidR="00FA1019" w:rsidRPr="00C713F8" w:rsidRDefault="00D15874" w:rsidP="00CA7282">
      <w:r>
        <w:t>A γ-</w:t>
      </w:r>
      <w:proofErr w:type="spellStart"/>
      <w:r w:rsidR="002B688A">
        <w:t>spektrometriát</w:t>
      </w:r>
      <w:proofErr w:type="spellEnd"/>
      <w:r w:rsidR="002B688A">
        <w:t xml:space="preserve">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0F265A">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04EB7A70"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0F265A">
        <w:rPr>
          <w:noProof/>
        </w:rPr>
        <w:t>3</w:t>
      </w:r>
      <w:r w:rsidR="000F265A">
        <w:noBreakHyphen/>
      </w:r>
      <w:r w:rsidR="000F265A">
        <w:rPr>
          <w:noProof/>
        </w:rPr>
        <w:t>1</w:t>
      </w:r>
      <w:r w:rsidR="000F265A">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w:t>
      </w:r>
      <w:proofErr w:type="spellStart"/>
      <w:r>
        <w:t>dN</w:t>
      </w:r>
      <w:proofErr w:type="spellEnd"/>
      <w:r>
        <w:t>/</w:t>
      </w:r>
      <w:proofErr w:type="spellStart"/>
      <w:r>
        <w:t>dU</w:t>
      </w:r>
      <w:proofErr w:type="spellEnd"/>
      <w:r>
        <w:t>).</w:t>
      </w:r>
      <w:r w:rsidR="0031490D">
        <w:t xml:space="preserve"> </w:t>
      </w:r>
      <w:r w:rsidR="00CA7282">
        <w:t>Azon impulzusok száma, ami U1 és U2 közé esik, az alábbi módon határozhatjuk meg.</w:t>
      </w:r>
      <w:r w:rsidR="00427296">
        <w:t xml:space="preserve">. </w:t>
      </w:r>
      <w:r>
        <w:fldChar w:fldCharType="begin"/>
      </w:r>
      <w:r>
        <w:instrText xml:space="preserve"> REF _Ref174811772 \r \h </w:instrText>
      </w:r>
      <w:r>
        <w:fldChar w:fldCharType="separate"/>
      </w:r>
      <w:r w:rsidR="000F265A">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75416877"/>
    <w:p w14:paraId="46BE8096" w14:textId="2244369E" w:rsidR="00A574FE" w:rsidRPr="00A574FE" w:rsidRDefault="00EF25D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w:t>
      </w:r>
      <w:r>
        <w:fldChar w:fldCharType="end"/>
      </w:r>
      <w:r w:rsidR="00427296">
        <w:t xml:space="preserve">. ábra Differenciális spektrumforma </w:t>
      </w:r>
      <w:r w:rsidR="00427296">
        <w:fldChar w:fldCharType="begin"/>
      </w:r>
      <w:r w:rsidR="00427296">
        <w:instrText xml:space="preserve"> REF _Ref174811772 \r \h </w:instrText>
      </w:r>
      <w:r w:rsidR="00427296">
        <w:fldChar w:fldCharType="separate"/>
      </w:r>
      <w:r w:rsidR="000F265A">
        <w:t>[2]</w:t>
      </w:r>
      <w:r w:rsidR="00427296">
        <w:fldChar w:fldCharType="end"/>
      </w:r>
      <w:bookmarkEnd w:id="6"/>
    </w:p>
    <w:p w14:paraId="1BAB0B38" w14:textId="7DA25D33" w:rsidR="00D863B3" w:rsidRPr="008644B1" w:rsidRDefault="00D863B3" w:rsidP="008644B1">
      <w:pPr>
        <w:rPr>
          <w:b/>
          <w:bCs/>
        </w:rPr>
      </w:pPr>
      <w:r w:rsidRPr="008644B1">
        <w:rPr>
          <w:b/>
          <w:bCs/>
        </w:rPr>
        <w:t>Energiafelbontás</w:t>
      </w:r>
    </w:p>
    <w:p w14:paraId="36066C7E" w14:textId="1ED41CA8" w:rsidR="008F1BB5" w:rsidRDefault="002F2915" w:rsidP="00A121A3">
      <w:r>
        <w:t>A spektrométer egyik legfontosabb jellemzője ami</w:t>
      </w:r>
      <w:r w:rsidR="00207EE0">
        <w:t xml:space="preserve"> elsősorban a detektortól függ. A </w:t>
      </w:r>
      <w:r w:rsidR="00A1667D" w:rsidRPr="00A1667D">
        <w:rPr>
          <w:color w:val="0070C0"/>
          <w:u w:val="single"/>
        </w:rPr>
        <w:fldChar w:fldCharType="begin"/>
      </w:r>
      <w:r w:rsidR="00A1667D" w:rsidRPr="00A1667D">
        <w:rPr>
          <w:color w:val="0070C0"/>
          <w:u w:val="single"/>
        </w:rPr>
        <w:instrText xml:space="preserve"> REF _Ref175395271 \h </w:instrText>
      </w:r>
      <w:r w:rsidR="00A1667D" w:rsidRPr="00A1667D">
        <w:rPr>
          <w:color w:val="0070C0"/>
          <w:u w:val="single"/>
        </w:rPr>
      </w:r>
      <w:r w:rsidR="00A1667D" w:rsidRPr="00A1667D">
        <w:rPr>
          <w:color w:val="0070C0"/>
          <w:u w:val="single"/>
        </w:rPr>
        <w:fldChar w:fldCharType="separate"/>
      </w:r>
      <w:r w:rsidR="000F265A">
        <w:rPr>
          <w:noProof/>
        </w:rPr>
        <w:t>3</w:t>
      </w:r>
      <w:r w:rsidR="000F265A">
        <w:noBreakHyphen/>
      </w:r>
      <w:r w:rsidR="000F265A">
        <w:rPr>
          <w:noProof/>
        </w:rPr>
        <w:t>2</w:t>
      </w:r>
      <w:r w:rsidR="000F265A">
        <w:t>. ábra Különböző detektorok válasza [2]</w:t>
      </w:r>
      <w:r w:rsidR="00A1667D" w:rsidRPr="00A1667D">
        <w:rPr>
          <w:color w:val="0070C0"/>
          <w:u w:val="single"/>
        </w:rPr>
        <w:fldChar w:fldCharType="end"/>
      </w:r>
      <w:r w:rsidR="00207EE0">
        <w:rPr>
          <w:b/>
          <w:bCs/>
        </w:rPr>
        <w:t xml:space="preserve"> </w:t>
      </w:r>
      <w:r w:rsidR="00207EE0">
        <w:t>egy differenciális impulzuseloszlást</w:t>
      </w:r>
      <w:r w:rsidR="008F1BB5">
        <w:t xml:space="preserve"> (spektrumot) szemléltet egy „jó” és egy rosszabb energiafelbontású spektrum</w:t>
      </w:r>
      <w:r w:rsidR="00A1667D">
        <w:t>ot</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0F265A">
        <w:t>[2]</w:t>
      </w:r>
      <w:r w:rsidR="00580978">
        <w:fldChar w:fldCharType="end"/>
      </w:r>
    </w:p>
    <w:p w14:paraId="0CA27371" w14:textId="5ADC351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0F265A">
        <w:rPr>
          <w:noProof/>
        </w:rPr>
        <w:t>3</w:t>
      </w:r>
      <w:r w:rsidR="000F265A">
        <w:noBreakHyphen/>
      </w:r>
      <w:r w:rsidR="000F265A">
        <w:rPr>
          <w:noProof/>
        </w:rPr>
        <w:t>3</w:t>
      </w:r>
      <w:r w:rsidR="000F265A">
        <w:t>. ábra Energiafelbontás definíciójához</w:t>
      </w:r>
      <w:r w:rsidRPr="00491A85">
        <w:rPr>
          <w:color w:val="0070C0"/>
          <w:u w:val="single"/>
        </w:rPr>
        <w:fldChar w:fldCharType="end"/>
      </w:r>
      <w:r>
        <w:rPr>
          <w:b/>
          <w:bCs/>
        </w:rPr>
        <w:t xml:space="preserve"> </w:t>
      </w:r>
      <w:r>
        <w:t xml:space="preserve">olvasható le. Az energiafelbontás definíciója (az angol szakirodalom ΔE félértékszélességet FWHM = </w:t>
      </w:r>
      <w:proofErr w:type="spellStart"/>
      <w:r>
        <w:t>Full</w:t>
      </w:r>
      <w:proofErr w:type="spellEnd"/>
      <w:r>
        <w:t xml:space="preserve"> </w:t>
      </w:r>
      <w:proofErr w:type="spellStart"/>
      <w:r>
        <w:t>Width</w:t>
      </w:r>
      <w:proofErr w:type="spellEnd"/>
      <w:r>
        <w:t xml:space="preserve"> </w:t>
      </w:r>
      <w:proofErr w:type="spellStart"/>
      <w:r>
        <w:t>at</w:t>
      </w:r>
      <w:proofErr w:type="spellEnd"/>
      <w:r>
        <w:t xml:space="preserve"> </w:t>
      </w:r>
      <w:proofErr w:type="spellStart"/>
      <w:r>
        <w:t>Half</w:t>
      </w:r>
      <w:proofErr w:type="spellEnd"/>
      <w:r>
        <w:t xml:space="preserve"> Maximum-</w:t>
      </w:r>
      <w:proofErr w:type="spellStart"/>
      <w:r>
        <w:t>al</w:t>
      </w:r>
      <w:proofErr w:type="spellEnd"/>
      <w:r>
        <w:t xml:space="preserve"> jelöli):</w:t>
      </w:r>
      <w:r>
        <w:fldChar w:fldCharType="begin"/>
      </w:r>
      <w:r>
        <w:instrText xml:space="preserve"> REF _Ref174811772 \r \h </w:instrText>
      </w:r>
      <w:r>
        <w:fldChar w:fldCharType="separate"/>
      </w:r>
      <w:r w:rsidR="000F265A">
        <w:t>[2]</w:t>
      </w:r>
      <w:r>
        <w:fldChar w:fldCharType="end"/>
      </w:r>
    </w:p>
    <w:p w14:paraId="4F335DE9" w14:textId="77777777" w:rsidR="002F2915" w:rsidRPr="008F1BB5" w:rsidRDefault="002F2915" w:rsidP="002F2915">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2247D2CC" w14:textId="77777777" w:rsidR="00287772" w:rsidRDefault="00287772" w:rsidP="00287772">
      <w:pPr>
        <w:ind w:firstLine="0"/>
      </w:pPr>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7" w:name="_Ref175395271"/>
    <w:p w14:paraId="3D75FF95" w14:textId="5C1D6FFE" w:rsidR="00A1667D" w:rsidRDefault="00EF25D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2</w:t>
      </w:r>
      <w:r>
        <w:fldChar w:fldCharType="end"/>
      </w:r>
      <w:r w:rsidR="00A1667D">
        <w:t xml:space="preserve">. ábra Különböző detektorok válasza </w:t>
      </w:r>
      <w:r w:rsidR="00A1667D">
        <w:fldChar w:fldCharType="begin"/>
      </w:r>
      <w:r w:rsidR="00A1667D">
        <w:instrText xml:space="preserve"> REF _Ref174811772 \r \h </w:instrText>
      </w:r>
      <w:r w:rsidR="00A1667D">
        <w:fldChar w:fldCharType="separate"/>
      </w:r>
      <w:r w:rsidR="000F265A">
        <w:t>[2]</w:t>
      </w:r>
      <w:r w:rsidR="00A1667D">
        <w:fldChar w:fldCharType="end"/>
      </w:r>
      <w:bookmarkEnd w:id="7"/>
    </w:p>
    <w:p w14:paraId="5432C010" w14:textId="31A16A28"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0F265A">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75412111"/>
    <w:p w14:paraId="5AE4376A" w14:textId="67575ABA" w:rsidR="00491A85" w:rsidRDefault="00EF25D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3</w:t>
      </w:r>
      <w:r>
        <w:fldChar w:fldCharType="end"/>
      </w:r>
      <w:r w:rsidR="00491A85">
        <w:t>. ábra Energiafelbontás definíciójához</w:t>
      </w:r>
      <w:bookmarkEnd w:id="8"/>
      <w:r w:rsidR="00491A85">
        <w:t xml:space="preserve"> </w:t>
      </w:r>
      <w:r w:rsidR="00491A85">
        <w:fldChar w:fldCharType="begin"/>
      </w:r>
      <w:r w:rsidR="00491A85">
        <w:instrText xml:space="preserve"> REF _Ref174811772 \r \h </w:instrText>
      </w:r>
      <w:r w:rsidR="00491A85">
        <w:fldChar w:fldCharType="separate"/>
      </w:r>
      <w:r w:rsidR="000F265A">
        <w:t>[2]</w:t>
      </w:r>
      <w:r w:rsidR="00491A85">
        <w:fldChar w:fldCharType="end"/>
      </w:r>
    </w:p>
    <w:p w14:paraId="62CD7DD5" w14:textId="0FA25FFA"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0F265A">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proofErr w:type="spellStart"/>
      <w:r>
        <w:t>HPGe</w:t>
      </w:r>
      <w:proofErr w:type="spellEnd"/>
      <w:r>
        <w:t xml:space="preserve"> detektor</w:t>
      </w:r>
    </w:p>
    <w:p w14:paraId="3D4A5FA5" w14:textId="6FDC7121" w:rsidR="00324725" w:rsidRDefault="00324725" w:rsidP="00324725">
      <w:pPr>
        <w:pStyle w:val="Listaszerbekezds"/>
        <w:numPr>
          <w:ilvl w:val="2"/>
          <w:numId w:val="12"/>
        </w:numPr>
      </w:pPr>
      <w:r>
        <w:t>CZT detektor</w:t>
      </w:r>
    </w:p>
    <w:p w14:paraId="40633AFF" w14:textId="668A0ED3" w:rsidR="004A2955" w:rsidRDefault="004A2955" w:rsidP="004A2955">
      <w:r>
        <w:t xml:space="preserve">Ezen mérési </w:t>
      </w:r>
      <w:r w:rsidR="0081720C">
        <w:t>módszerek</w:t>
      </w:r>
      <w:r>
        <w:t xml:space="preserve"> mindegyikével képesek vagyunk az energiaspektrum vizsgálatára. Minden módszer</w:t>
      </w:r>
      <w:r w:rsidR="0081720C">
        <w:t>ek</w:t>
      </w:r>
      <w:r>
        <w:t xml:space="preserve"> rendelkez</w:t>
      </w:r>
      <w:r w:rsidR="0081720C">
        <w:t>nek</w:t>
      </w:r>
      <w:r>
        <w:t xml:space="preserve"> számos előnnyel és hátránnyal ezek közül a teljesség igénye nélkül felsorolok </w:t>
      </w:r>
      <w:r w:rsidR="0081720C">
        <w:t xml:space="preserve">párat </w:t>
      </w:r>
      <w:r>
        <w:t>a kiválasztási folyamat részeként.</w:t>
      </w:r>
    </w:p>
    <w:p w14:paraId="26BAF483" w14:textId="75FC307A"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0F265A">
        <w:t>[2]</w:t>
      </w:r>
      <w:r w:rsidR="00A121A3">
        <w:fldChar w:fldCharType="end"/>
      </w:r>
    </w:p>
    <w:p w14:paraId="37C8F328" w14:textId="3B8EAAA3" w:rsidR="004A2955" w:rsidRDefault="004A2955" w:rsidP="005D6FBE">
      <w:pPr>
        <w:ind w:firstLine="0"/>
      </w:pPr>
      <w:r w:rsidRPr="005D6FBE">
        <w:rPr>
          <w:b/>
          <w:bCs/>
        </w:rPr>
        <w:t>Szcintillátor</w:t>
      </w:r>
      <w:r>
        <w:t xml:space="preserve">: Előnye, hogy a proporcionális számlálókhoz képest jóval olcsóbb és könnyebben beszerezhető </w:t>
      </w:r>
      <w:proofErr w:type="spellStart"/>
      <w:r w:rsidR="00BA59FE">
        <w:t>s</w:t>
      </w:r>
      <w:r>
        <w:t>pektrometriára</w:t>
      </w:r>
      <w:proofErr w:type="spellEnd"/>
      <w:r>
        <w:t xml:space="preserve">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0F265A">
        <w:t>[2]</w:t>
      </w:r>
      <w:r w:rsidR="00A121A3">
        <w:fldChar w:fldCharType="end"/>
      </w:r>
    </w:p>
    <w:p w14:paraId="49512ADF" w14:textId="6DC5C2F4"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0F265A">
        <w:t>[2]</w:t>
      </w:r>
      <w:r w:rsidR="00A121A3">
        <w:fldChar w:fldCharType="end"/>
      </w:r>
    </w:p>
    <w:p w14:paraId="24CE5C01" w14:textId="42593CE5" w:rsidR="00FA1019" w:rsidRPr="00FE4663" w:rsidRDefault="00BA59FE" w:rsidP="00FA1019">
      <w:r>
        <w:t xml:space="preserve">Ezen előnyöket és hátrányokat összegezve arra a döntésre jutottam, hogy az eszköz a mérési módszere szcintillációs elven fog alapulni. </w:t>
      </w:r>
      <w:r w:rsidR="005D6FBE">
        <w:fldChar w:fldCharType="begin"/>
      </w:r>
      <w:r w:rsidR="005D6FBE">
        <w:instrText xml:space="preserve"> REF _Ref174811772 \r \h </w:instrText>
      </w:r>
      <w:r w:rsidR="005D6FBE">
        <w:fldChar w:fldCharType="separate"/>
      </w:r>
      <w:r w:rsidR="000F265A">
        <w:t>[2]</w:t>
      </w:r>
      <w:r w:rsidR="005D6FBE">
        <w:fldChar w:fldCharType="end"/>
      </w:r>
    </w:p>
    <w:p w14:paraId="69F7947E" w14:textId="0B19755D" w:rsidR="000501F9" w:rsidRDefault="000501F9" w:rsidP="000501F9">
      <w:pPr>
        <w:pStyle w:val="Cmsor2"/>
      </w:pPr>
      <w:bookmarkStart w:id="9" w:name="_Toc181870112"/>
      <w:r>
        <w:lastRenderedPageBreak/>
        <w:t>Szcintillátor kiválasztása</w:t>
      </w:r>
      <w:bookmarkEnd w:id="9"/>
    </w:p>
    <w:p w14:paraId="54DD9E52" w14:textId="36BE38CC" w:rsidR="008D7A8A" w:rsidRDefault="00F56CCB" w:rsidP="008D7A8A">
      <w:r>
        <w:t>A szcintillátorok többféle halmazállapotban érhetők el</w:t>
      </w:r>
      <w:r w:rsidR="009832F6">
        <w:t xml:space="preserve"> (szilárd, folyadék, gáz), viszont a számomra legjobban kezelhető a szilárd halmazállapotú anyagok.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w:t>
      </w:r>
      <w:proofErr w:type="spellStart"/>
      <w:r w:rsidR="00DD2E80">
        <w:t>keV-onként</w:t>
      </w:r>
      <w:proofErr w:type="spellEnd"/>
      <w:r w:rsidR="00DD2E80">
        <w:t xml:space="preserve">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7A2FEF">
        <w:t>Kutatásom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0F265A">
        <w:t>[2]</w:t>
      </w:r>
      <w:r w:rsidR="0081720C">
        <w:fldChar w:fldCharType="end"/>
      </w:r>
    </w:p>
    <w:p w14:paraId="6C319E7B" w14:textId="1E2F1717" w:rsidR="00484801" w:rsidRDefault="007A2FEF" w:rsidP="0045503D">
      <w:pPr>
        <w:pStyle w:val="Listaszerbekezds"/>
        <w:numPr>
          <w:ilvl w:val="0"/>
          <w:numId w:val="38"/>
        </w:numPr>
        <w:ind w:left="567" w:hanging="567"/>
      </w:pPr>
      <w:proofErr w:type="spellStart"/>
      <w:r w:rsidRPr="007A2FEF">
        <w:rPr>
          <w:b/>
          <w:bCs/>
        </w:rPr>
        <w:t>NaI</w:t>
      </w:r>
      <w:proofErr w:type="spellEnd"/>
      <w:r w:rsidRPr="007A2FEF">
        <w:rPr>
          <w:b/>
          <w:bCs/>
        </w:rPr>
        <w:t>(</w:t>
      </w:r>
      <w:proofErr w:type="spellStart"/>
      <w:r w:rsidRPr="007A2FEF">
        <w:rPr>
          <w:b/>
          <w:bCs/>
        </w:rPr>
        <w:t>Tl</w:t>
      </w:r>
      <w:proofErr w:type="spellEnd"/>
      <w:r w:rsidRPr="007A2FEF">
        <w:rPr>
          <w:b/>
          <w:bCs/>
        </w:rPr>
        <w:t>)</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w:t>
      </w:r>
      <w:proofErr w:type="spellStart"/>
      <w:r w:rsidR="00484801">
        <w:t>hidroszkópos</w:t>
      </w:r>
      <w:proofErr w:type="spellEnd"/>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0F265A">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3936E529">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72A03CE2" w:rsidR="00484801" w:rsidRDefault="00EF25D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4</w:t>
      </w:r>
      <w:r>
        <w:fldChar w:fldCharType="end"/>
      </w:r>
      <w:r w:rsidR="0045503D">
        <w:t xml:space="preserve">. ábra </w:t>
      </w:r>
      <w:proofErr w:type="spellStart"/>
      <w:r w:rsidR="0045503D">
        <w:t>NaI</w:t>
      </w:r>
      <w:proofErr w:type="spellEnd"/>
      <w:r w:rsidR="0045503D">
        <w:t>(</w:t>
      </w:r>
      <w:proofErr w:type="spellStart"/>
      <w:r w:rsidR="0045503D">
        <w:t>Tl</w:t>
      </w:r>
      <w:proofErr w:type="spellEnd"/>
      <w:r w:rsidR="0045503D">
        <w:t xml:space="preserve">) szcintillátor </w:t>
      </w:r>
      <w:r w:rsidR="0045503D">
        <w:fldChar w:fldCharType="begin"/>
      </w:r>
      <w:r w:rsidR="0045503D">
        <w:instrText xml:space="preserve"> REF _Ref121432678 \r \h </w:instrText>
      </w:r>
      <w:r w:rsidR="0045503D">
        <w:fldChar w:fldCharType="separate"/>
      </w:r>
      <w:r w:rsidR="000F265A">
        <w:t>[3]</w:t>
      </w:r>
      <w:r w:rsidR="0045503D">
        <w:fldChar w:fldCharType="end"/>
      </w:r>
    </w:p>
    <w:p w14:paraId="753574D8" w14:textId="15E72D6A" w:rsidR="00AB37E0" w:rsidRPr="00AB37E0" w:rsidRDefault="008B343F" w:rsidP="00AB37E0">
      <w:pPr>
        <w:pStyle w:val="Listaszerbekezds"/>
        <w:numPr>
          <w:ilvl w:val="0"/>
          <w:numId w:val="38"/>
        </w:numPr>
        <w:ind w:left="567" w:hanging="567"/>
        <w:rPr>
          <w:b/>
          <w:bCs/>
        </w:rPr>
      </w:pPr>
      <w:proofErr w:type="spellStart"/>
      <w:r w:rsidRPr="008B343F">
        <w:rPr>
          <w:b/>
          <w:bCs/>
        </w:rPr>
        <w:t>CsI</w:t>
      </w:r>
      <w:proofErr w:type="spellEnd"/>
      <w:r w:rsidRPr="008B343F">
        <w:rPr>
          <w:b/>
          <w:bCs/>
        </w:rPr>
        <w:t>(</w:t>
      </w:r>
      <w:proofErr w:type="spellStart"/>
      <w:r w:rsidRPr="008B343F">
        <w:rPr>
          <w:b/>
          <w:bCs/>
        </w:rPr>
        <w:t>Tl</w:t>
      </w:r>
      <w:proofErr w:type="spellEnd"/>
      <w:r w:rsidRPr="008B343F">
        <w:rPr>
          <w:b/>
          <w:bCs/>
        </w:rPr>
        <w:t>)</w:t>
      </w:r>
      <w:r w:rsidR="00B9409A">
        <w:rPr>
          <w:b/>
          <w:bCs/>
        </w:rPr>
        <w:t>:</w:t>
      </w:r>
      <w:r w:rsidRPr="008B343F">
        <w:rPr>
          <w:b/>
          <w:bCs/>
        </w:rPr>
        <w:t xml:space="preserve"> </w:t>
      </w:r>
      <w:r w:rsidR="00B9409A">
        <w:t xml:space="preserve">Ennek a kristálynak (sűrűsége és rendszáma miatt) nagyobb a hatásfoka γ-sugárzásra, mint a </w:t>
      </w:r>
      <w:proofErr w:type="spellStart"/>
      <w:r w:rsidR="00B9409A">
        <w:t>NaI</w:t>
      </w:r>
      <w:proofErr w:type="spellEnd"/>
      <w:r w:rsidR="00B9409A">
        <w:t>(</w:t>
      </w:r>
      <w:proofErr w:type="spellStart"/>
      <w:r w:rsidR="00B9409A">
        <w:t>Tl</w:t>
      </w:r>
      <w:proofErr w:type="spellEnd"/>
      <w:r w:rsidR="00B9409A">
        <w:t xml:space="preserve">) kristálynak. Nem </w:t>
      </w:r>
      <w:proofErr w:type="spellStart"/>
      <w:r w:rsidR="00B9409A">
        <w:t>hidroszkópos</w:t>
      </w:r>
      <w:proofErr w:type="spellEnd"/>
      <w:r w:rsidR="00B9409A">
        <w:t xml:space="preserve">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0F265A">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183571DB" w:rsidR="00EF39B3" w:rsidRPr="008B343F" w:rsidRDefault="00EF25D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5</w:t>
      </w:r>
      <w:r>
        <w:fldChar w:fldCharType="end"/>
      </w:r>
      <w:r w:rsidR="00EF39B3">
        <w:t xml:space="preserve">. ábra </w:t>
      </w:r>
      <w:proofErr w:type="spellStart"/>
      <w:r w:rsidR="00EF39B3">
        <w:t>CsI</w:t>
      </w:r>
      <w:proofErr w:type="spellEnd"/>
      <w:r w:rsidR="00EF39B3">
        <w:t>(</w:t>
      </w:r>
      <w:proofErr w:type="spellStart"/>
      <w:r w:rsidR="00EF39B3">
        <w:t>Tl</w:t>
      </w:r>
      <w:proofErr w:type="spellEnd"/>
      <w:r w:rsidR="00EF39B3">
        <w:t xml:space="preserve">) szcintillátor </w:t>
      </w:r>
      <w:r w:rsidR="00EF39B3">
        <w:fldChar w:fldCharType="begin"/>
      </w:r>
      <w:r w:rsidR="00EF39B3">
        <w:instrText xml:space="preserve"> REF _Ref174813238 \r \h </w:instrText>
      </w:r>
      <w:r w:rsidR="00EF39B3">
        <w:fldChar w:fldCharType="separate"/>
      </w:r>
      <w:r w:rsidR="000F265A">
        <w:t>[4]</w:t>
      </w:r>
      <w:r w:rsidR="00EF39B3">
        <w:fldChar w:fldCharType="end"/>
      </w:r>
    </w:p>
    <w:p w14:paraId="1211B962" w14:textId="42F586DA" w:rsidR="003573B7" w:rsidRPr="003573B7" w:rsidRDefault="0015154D" w:rsidP="003573B7">
      <w:pPr>
        <w:pStyle w:val="Listaszerbekezds"/>
        <w:numPr>
          <w:ilvl w:val="0"/>
          <w:numId w:val="38"/>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0F265A">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030118D6" w:rsidR="0015154D" w:rsidRDefault="00EF25D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6</w:t>
      </w:r>
      <w:r>
        <w:fldChar w:fldCharType="end"/>
      </w:r>
      <w:r w:rsidR="003573B7">
        <w:t>. ábra BGO szcintillátor</w:t>
      </w:r>
    </w:p>
    <w:p w14:paraId="4EA512CB" w14:textId="30F4BB08" w:rsidR="003573B7" w:rsidRPr="00E21E6A" w:rsidRDefault="003573B7" w:rsidP="00E21E6A">
      <w:pPr>
        <w:pStyle w:val="Listaszerbekezds"/>
        <w:numPr>
          <w:ilvl w:val="0"/>
          <w:numId w:val="38"/>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0F265A">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w:t>
            </w:r>
            <w:proofErr w:type="spellStart"/>
            <w:r w:rsidRPr="008E4F31">
              <w:rPr>
                <w:sz w:val="22"/>
                <w:szCs w:val="22"/>
              </w:rPr>
              <w:t>keV</w:t>
            </w:r>
            <w:proofErr w:type="spellEnd"/>
            <w:r w:rsidRPr="008E4F31">
              <w:rPr>
                <w:sz w:val="22"/>
                <w:szCs w:val="22"/>
              </w:rPr>
              <w:t>]</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proofErr w:type="spellStart"/>
            <w:r w:rsidRPr="008E4F31">
              <w:rPr>
                <w:sz w:val="22"/>
                <w:szCs w:val="22"/>
              </w:rPr>
              <w:t>NaI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proofErr w:type="spellStart"/>
            <w:r w:rsidRPr="008E4F31">
              <w:rPr>
                <w:sz w:val="22"/>
                <w:szCs w:val="22"/>
              </w:rPr>
              <w:t>CsI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2EA5C0FC" w:rsidR="005D6314" w:rsidRDefault="00EF25D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0F265A">
        <w:t>[2]</w:t>
      </w:r>
      <w:r w:rsidR="008E4F31">
        <w:fldChar w:fldCharType="end"/>
      </w:r>
    </w:p>
    <w:p w14:paraId="4BD29151" w14:textId="02EB1655"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831B9E">
        <w:t>,</w:t>
      </w:r>
      <w:r w:rsidR="008C0823">
        <w:t xml:space="preserve"> v</w:t>
      </w:r>
      <w:r>
        <w:t>alamint tesztelésre kölcsön</w:t>
      </w:r>
      <w:r w:rsidR="00934A0E">
        <w:t>kap</w:t>
      </w:r>
      <w:r w:rsidR="008C0823">
        <w:t>hat</w:t>
      </w:r>
      <w:r w:rsidR="00934A0E">
        <w:t>tam</w:t>
      </w:r>
      <w:r>
        <w:t xml:space="preserve"> egy</w:t>
      </w:r>
      <w:r w:rsidR="008C0823">
        <w:t xml:space="preserve"> 2x2 inches</w:t>
      </w:r>
      <w:r>
        <w:t xml:space="preserve"> </w:t>
      </w:r>
      <w:proofErr w:type="spellStart"/>
      <w:r>
        <w:t>NaI</w:t>
      </w:r>
      <w:proofErr w:type="spellEnd"/>
      <w:r>
        <w:t>(</w:t>
      </w:r>
      <w:proofErr w:type="spellStart"/>
      <w:r>
        <w:t>Tl</w:t>
      </w:r>
      <w:proofErr w:type="spellEnd"/>
      <w:r>
        <w:t>)</w:t>
      </w:r>
      <w:r w:rsidR="00934A0E">
        <w:t xml:space="preserve"> szcintillátort</w:t>
      </w:r>
      <w:r w:rsidR="008C0823">
        <w:t>. Ezen segítségekért szeretnék külön köszönetet mondani..</w:t>
      </w:r>
    </w:p>
    <w:p w14:paraId="550F9FCE" w14:textId="4FF73F73" w:rsidR="008D7A8A" w:rsidRPr="008D7A8A" w:rsidRDefault="008E4F31" w:rsidP="00002E00">
      <w:pPr>
        <w:spacing w:after="0" w:line="240" w:lineRule="auto"/>
        <w:ind w:firstLine="0"/>
        <w:jc w:val="left"/>
      </w:pPr>
      <w:r>
        <w:br w:type="page"/>
      </w:r>
    </w:p>
    <w:p w14:paraId="008BD00B" w14:textId="62612C57" w:rsidR="000501F9" w:rsidRDefault="000501F9" w:rsidP="000501F9">
      <w:pPr>
        <w:pStyle w:val="Cmsor2"/>
      </w:pPr>
      <w:bookmarkStart w:id="10" w:name="_Toc181870113"/>
      <w:r>
        <w:lastRenderedPageBreak/>
        <w:t>Szcintillátor hatásfokának számítása</w:t>
      </w:r>
      <w:bookmarkEnd w:id="10"/>
    </w:p>
    <w:p w14:paraId="537290E1" w14:textId="267B3C5C" w:rsidR="008D7A8A" w:rsidRDefault="00450A58" w:rsidP="008D7A8A">
      <w:pPr>
        <w:rPr>
          <w:b/>
          <w:bCs/>
        </w:rPr>
      </w:pPr>
      <w:r>
        <w:rPr>
          <w:b/>
          <w:bCs/>
        </w:rPr>
        <w:t>LEHET EZT A FEJEZETET INKÁBB A MÉRÉSEKNÉL MINIMÁL TÁRGYALNI</w:t>
      </w:r>
    </w:p>
    <w:p w14:paraId="5120170D" w14:textId="77B87841" w:rsidR="00E261A6" w:rsidRPr="00450A58" w:rsidRDefault="00E261A6" w:rsidP="008D7A8A">
      <w:pPr>
        <w:rPr>
          <w:b/>
          <w:bCs/>
        </w:rPr>
      </w:pPr>
      <w:r>
        <w:rPr>
          <w:b/>
          <w:bCs/>
        </w:rPr>
        <w:fldChar w:fldCharType="begin"/>
      </w:r>
      <w:r>
        <w:rPr>
          <w:b/>
          <w:bCs/>
        </w:rPr>
        <w:instrText xml:space="preserve"> REF _Ref178283987 \r \h </w:instrText>
      </w:r>
      <w:r>
        <w:rPr>
          <w:b/>
          <w:bCs/>
        </w:rPr>
      </w:r>
      <w:r>
        <w:rPr>
          <w:b/>
          <w:bCs/>
        </w:rPr>
        <w:fldChar w:fldCharType="separate"/>
      </w:r>
      <w:r w:rsidR="000F265A">
        <w:rPr>
          <w:b/>
          <w:bCs/>
        </w:rPr>
        <w:t>[9]</w:t>
      </w:r>
      <w:r>
        <w:rPr>
          <w:b/>
          <w:bCs/>
        </w:rPr>
        <w:fldChar w:fldCharType="end"/>
      </w:r>
    </w:p>
    <w:p w14:paraId="2529687D" w14:textId="1946DFC1" w:rsidR="005F620E" w:rsidRPr="008D7A8A" w:rsidRDefault="005F620E" w:rsidP="005F620E">
      <w:pPr>
        <w:spacing w:after="0" w:line="240" w:lineRule="auto"/>
        <w:ind w:firstLine="0"/>
        <w:jc w:val="left"/>
      </w:pPr>
      <w:r>
        <w:br w:type="page"/>
      </w:r>
    </w:p>
    <w:p w14:paraId="797C9C92" w14:textId="7376CAAB" w:rsidR="00DA74F6" w:rsidRDefault="00DA74F6" w:rsidP="00DA74F6">
      <w:pPr>
        <w:pStyle w:val="Cmsor2"/>
      </w:pPr>
      <w:bookmarkStart w:id="11" w:name="_Ref174742236"/>
      <w:bookmarkStart w:id="12" w:name="_Toc181870114"/>
      <w:r>
        <w:lastRenderedPageBreak/>
        <w:t>Detektor kiválasztása</w:t>
      </w:r>
      <w:bookmarkEnd w:id="11"/>
      <w:bookmarkEnd w:id="12"/>
    </w:p>
    <w:p w14:paraId="6D2CE8EB" w14:textId="06EBF204" w:rsidR="008D7A8A" w:rsidRDefault="008E6B30" w:rsidP="008D7A8A">
      <w:r>
        <w:t xml:space="preserve">A detektor feladata a szcintillátorból kilépő fotonok detektálása. Nagyságrendre olyan x0000 számban </w:t>
      </w:r>
      <w:r w:rsidR="00123D19">
        <w:t>érkeznek fotonok a detektorra</w:t>
      </w:r>
      <w:r>
        <w:t xml:space="preserve"> (Cs137 667keV γ-fotont bocsájt ki ami </w:t>
      </w:r>
      <w:proofErr w:type="spellStart"/>
      <w:r>
        <w:t>NaI</w:t>
      </w:r>
      <w:proofErr w:type="spellEnd"/>
      <w:r>
        <w:t>(</w:t>
      </w:r>
      <w:proofErr w:type="spellStart"/>
      <w:r>
        <w:t>Tl</w:t>
      </w:r>
      <w:proofErr w:type="spellEnd"/>
      <w:r>
        <w:t>) szcintillátor ~36000 foton állít elő)</w:t>
      </w:r>
      <w:r w:rsidR="00123D19">
        <w:t>. Ez soknak tűnik, viszont egyáltalán nem az, így speciális elektronikára lesz szükség a fotonok mérhető villamos jellé való konverziójához.</w:t>
      </w:r>
      <w:r w:rsidR="00A15A74">
        <w:t xml:space="preserve"> Az irodalomkutatás során 3 fajta detektortípust találtam:</w:t>
      </w:r>
    </w:p>
    <w:p w14:paraId="1A03D9EF" w14:textId="25F02E0E" w:rsidR="00A15A74" w:rsidRDefault="00A15A74" w:rsidP="00A15A74">
      <w:pPr>
        <w:pStyle w:val="Listaszerbekezds"/>
        <w:numPr>
          <w:ilvl w:val="0"/>
          <w:numId w:val="38"/>
        </w:numPr>
      </w:pPr>
      <w:proofErr w:type="spellStart"/>
      <w:r>
        <w:t>Fotoelektronsokszorozó</w:t>
      </w:r>
      <w:proofErr w:type="spellEnd"/>
      <w:r>
        <w:t>-cső</w:t>
      </w:r>
    </w:p>
    <w:p w14:paraId="139EAE96" w14:textId="5686EB77" w:rsidR="00A15A74" w:rsidRDefault="00A15A74" w:rsidP="00A15A74">
      <w:pPr>
        <w:pStyle w:val="Listaszerbekezds"/>
        <w:numPr>
          <w:ilvl w:val="0"/>
          <w:numId w:val="38"/>
        </w:numPr>
      </w:pPr>
      <w:r>
        <w:t>APD (</w:t>
      </w:r>
      <w:proofErr w:type="spellStart"/>
      <w:r>
        <w:t>Avalanche</w:t>
      </w:r>
      <w:proofErr w:type="spellEnd"/>
      <w:r>
        <w:t xml:space="preserve"> </w:t>
      </w:r>
      <w:proofErr w:type="spellStart"/>
      <w:r>
        <w:t>Photodiode</w:t>
      </w:r>
      <w:proofErr w:type="spellEnd"/>
      <w:r>
        <w:t>)</w:t>
      </w:r>
    </w:p>
    <w:p w14:paraId="64A7EE2F" w14:textId="3D48DB90" w:rsidR="00A15A74" w:rsidRDefault="00A15A74" w:rsidP="00A15A74">
      <w:pPr>
        <w:pStyle w:val="Listaszerbekezds"/>
        <w:numPr>
          <w:ilvl w:val="0"/>
          <w:numId w:val="38"/>
        </w:numPr>
      </w:pPr>
      <w:proofErr w:type="spellStart"/>
      <w:r>
        <w:t>SiPM</w:t>
      </w:r>
      <w:proofErr w:type="spellEnd"/>
      <w:r>
        <w:t xml:space="preserve"> (</w:t>
      </w:r>
      <w:proofErr w:type="spellStart"/>
      <w:r>
        <w:t>Silicon</w:t>
      </w:r>
      <w:proofErr w:type="spellEnd"/>
      <w:r>
        <w:t xml:space="preserve"> </w:t>
      </w:r>
      <w:proofErr w:type="spellStart"/>
      <w:r>
        <w:t>Photomultiplier</w:t>
      </w:r>
      <w:proofErr w:type="spellEnd"/>
      <w:r>
        <w:t>)</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proofErr w:type="spellStart"/>
      <w:r>
        <w:rPr>
          <w:b/>
          <w:bCs/>
          <w:sz w:val="28"/>
          <w:szCs w:val="28"/>
        </w:rPr>
        <w:t>Fotoelektronsokszorozó</w:t>
      </w:r>
      <w:proofErr w:type="spellEnd"/>
      <w:r>
        <w:rPr>
          <w:b/>
          <w:bCs/>
          <w:sz w:val="28"/>
          <w:szCs w:val="28"/>
        </w:rPr>
        <w:t>-cső (PMT)</w:t>
      </w:r>
    </w:p>
    <w:p w14:paraId="28B0B59B" w14:textId="0A558B67" w:rsidR="009D54D1" w:rsidRDefault="00A15A74" w:rsidP="009D54D1">
      <w:pPr>
        <w:ind w:firstLine="0"/>
      </w:pPr>
      <w:r>
        <w:t xml:space="preserve">A PMT a szcintillátor által keltett fotonokat egy </w:t>
      </w:r>
      <w:proofErr w:type="spellStart"/>
      <w:r>
        <w:t>fotkatód</w:t>
      </w:r>
      <w:proofErr w:type="spellEnd"/>
      <w:r>
        <w:t xml:space="preserve"> segítségével </w:t>
      </w:r>
      <w:proofErr w:type="spellStart"/>
      <w:r>
        <w:t>fotoelektronokká</w:t>
      </w:r>
      <w:proofErr w:type="spellEnd"/>
      <w:r>
        <w:t xml:space="preserve"> alakítja, majd ezeket a </w:t>
      </w:r>
      <w:proofErr w:type="spellStart"/>
      <w:r>
        <w:t>fotoelektronokat</w:t>
      </w:r>
      <w:proofErr w:type="spellEnd"/>
      <w:r>
        <w:t xml:space="preserve">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w:t>
      </w:r>
      <w:proofErr w:type="spellStart"/>
      <w:r w:rsidR="006F6209">
        <w:t>belsejében</w:t>
      </w:r>
      <w:proofErr w:type="spellEnd"/>
      <w:r w:rsidR="006F6209">
        <w:t xml:space="preserve"> vákuum van, így kis mechanikai sérülés hatására is </w:t>
      </w:r>
      <w:proofErr w:type="spellStart"/>
      <w:r w:rsidR="006F6209">
        <w:t>tönkremehet</w:t>
      </w:r>
      <w:proofErr w:type="spellEnd"/>
      <w:r w:rsidR="006F6209">
        <w: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0F265A">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109F3054" w:rsidR="009D54D1" w:rsidRDefault="00EF25D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0F265A">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proofErr w:type="spellStart"/>
      <w:r>
        <w:rPr>
          <w:b/>
          <w:bCs/>
          <w:sz w:val="28"/>
          <w:szCs w:val="28"/>
        </w:rPr>
        <w:lastRenderedPageBreak/>
        <w:t>Avalanche</w:t>
      </w:r>
      <w:proofErr w:type="spellEnd"/>
      <w:r>
        <w:rPr>
          <w:b/>
          <w:bCs/>
          <w:sz w:val="28"/>
          <w:szCs w:val="28"/>
        </w:rPr>
        <w:t xml:space="preserve"> </w:t>
      </w:r>
      <w:proofErr w:type="spellStart"/>
      <w:r>
        <w:rPr>
          <w:b/>
          <w:bCs/>
          <w:sz w:val="28"/>
          <w:szCs w:val="28"/>
        </w:rPr>
        <w:t>Photodiode</w:t>
      </w:r>
      <w:proofErr w:type="spellEnd"/>
      <w:r>
        <w:rPr>
          <w:b/>
          <w:bCs/>
          <w:sz w:val="28"/>
          <w:szCs w:val="28"/>
        </w:rPr>
        <w:t xml:space="preserve"> (APD)</w:t>
      </w:r>
    </w:p>
    <w:p w14:paraId="4B87DEB3" w14:textId="1B512040" w:rsidR="001308E1" w:rsidRPr="001308E1" w:rsidRDefault="001308E1" w:rsidP="001308E1">
      <w:r>
        <w:t>Az APD egy PIN speciális PIN dióda, amit a záróirányú letörési tartományban kell üzemeltetni, ahol egy foton becsapódási ionizációjának hatására belső erősítés jön létre. Előnye, hogy jóval magasabb a detektálási hatásfoka mint a PMT-</w:t>
      </w:r>
      <w:proofErr w:type="spellStart"/>
      <w:r>
        <w:t>nek</w:t>
      </w:r>
      <w:proofErr w:type="spellEnd"/>
      <w:r>
        <w:t xml:space="preserve">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w:t>
      </w:r>
      <w:proofErr w:type="spellStart"/>
      <w:r>
        <w:t>től</w:t>
      </w:r>
      <w:proofErr w:type="spellEnd"/>
      <w:r>
        <w:t>.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0F265A">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6EF7F31F">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70B469C7" w:rsidR="00886E2C" w:rsidRDefault="00EF25D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0F265A">
        <w:t>[37]</w:t>
      </w:r>
      <w:r w:rsidR="00704276">
        <w:fldChar w:fldCharType="end"/>
      </w:r>
    </w:p>
    <w:p w14:paraId="73B5534E" w14:textId="4947CD5E" w:rsidR="00704276" w:rsidRDefault="00704276" w:rsidP="00704276">
      <w:pPr>
        <w:ind w:firstLine="0"/>
        <w:rPr>
          <w:b/>
          <w:bCs/>
          <w:sz w:val="28"/>
          <w:szCs w:val="28"/>
        </w:rPr>
      </w:pPr>
      <w:proofErr w:type="spellStart"/>
      <w:r>
        <w:rPr>
          <w:b/>
          <w:bCs/>
          <w:sz w:val="28"/>
          <w:szCs w:val="28"/>
        </w:rPr>
        <w:t>Silicon</w:t>
      </w:r>
      <w:proofErr w:type="spellEnd"/>
      <w:r>
        <w:rPr>
          <w:b/>
          <w:bCs/>
          <w:sz w:val="28"/>
          <w:szCs w:val="28"/>
        </w:rPr>
        <w:t xml:space="preserve"> </w:t>
      </w:r>
      <w:proofErr w:type="spellStart"/>
      <w:r>
        <w:rPr>
          <w:b/>
          <w:bCs/>
          <w:sz w:val="28"/>
          <w:szCs w:val="28"/>
        </w:rPr>
        <w:t>Photomultiplier</w:t>
      </w:r>
      <w:proofErr w:type="spellEnd"/>
      <w:r>
        <w:rPr>
          <w:b/>
          <w:bCs/>
          <w:sz w:val="28"/>
          <w:szCs w:val="28"/>
        </w:rPr>
        <w:t xml:space="preserve"> (</w:t>
      </w:r>
      <w:proofErr w:type="spellStart"/>
      <w:r>
        <w:rPr>
          <w:b/>
          <w:bCs/>
          <w:sz w:val="28"/>
          <w:szCs w:val="28"/>
        </w:rPr>
        <w:t>SiPM</w:t>
      </w:r>
      <w:proofErr w:type="spellEnd"/>
      <w:r>
        <w:rPr>
          <w:b/>
          <w:bCs/>
          <w:sz w:val="28"/>
          <w:szCs w:val="28"/>
        </w:rPr>
        <w:t>)</w:t>
      </w:r>
    </w:p>
    <w:p w14:paraId="4EB6FB67" w14:textId="7A66A68C" w:rsidR="008035A4" w:rsidRDefault="008035A4" w:rsidP="00067300">
      <w:r>
        <w:t xml:space="preserve">Az </w:t>
      </w:r>
      <w:proofErr w:type="spellStart"/>
      <w:r>
        <w:t>SiPM</w:t>
      </w:r>
      <w:proofErr w:type="spellEnd"/>
      <w:r>
        <w:t xml:space="preserve"> detektorok egyesítik az APD és PMT detektorok kedvező tulajdonságait. Az </w:t>
      </w:r>
      <w:proofErr w:type="spellStart"/>
      <w:r>
        <w:t>SiPM</w:t>
      </w:r>
      <w:proofErr w:type="spellEnd"/>
      <w:r>
        <w:t xml:space="preserve"> detektorokat kedvező áruk, kis méretük, jó hatásfok jellemzi. Alacsony feszültséget </w:t>
      </w:r>
      <w:proofErr w:type="spellStart"/>
      <w:r>
        <w:t>ígényelnek</w:t>
      </w:r>
      <w:proofErr w:type="spellEnd"/>
      <w:r>
        <w:t xml:space="preserve"> (~30V), viszont hátrányuk, hogy az általános </w:t>
      </w:r>
      <w:proofErr w:type="spellStart"/>
      <w:r>
        <w:t>tokozási</w:t>
      </w:r>
      <w:proofErr w:type="spellEnd"/>
      <w:r>
        <w:t xml:space="preserve"> formájuk miatt a kézi forrasztásuk nehézkes.</w:t>
      </w:r>
      <w:r w:rsidR="00067300">
        <w:t xml:space="preserve"> </w:t>
      </w:r>
      <w:r>
        <w:t xml:space="preserve">Egy </w:t>
      </w:r>
      <w:proofErr w:type="spellStart"/>
      <w:r>
        <w:t>SiPM</w:t>
      </w:r>
      <w:proofErr w:type="spellEnd"/>
      <w:r>
        <w:t xml:space="preserve"> detektor </w:t>
      </w:r>
      <w:proofErr w:type="spellStart"/>
      <w:r>
        <w:t>belsejében</w:t>
      </w:r>
      <w:proofErr w:type="spellEnd"/>
      <w:r>
        <w:t xml:space="preserve"> több ezer elemi fotodióda található, ezen diódáknak az elnevezése SPAD (</w:t>
      </w:r>
      <w:proofErr w:type="spellStart"/>
      <w:r>
        <w:t>Single</w:t>
      </w:r>
      <w:proofErr w:type="spellEnd"/>
      <w:r>
        <w:t xml:space="preserve"> Photon </w:t>
      </w:r>
      <w:proofErr w:type="spellStart"/>
      <w:r>
        <w:t>Avalanche</w:t>
      </w:r>
      <w:proofErr w:type="spellEnd"/>
      <w:r>
        <w:t xml:space="preserve"> </w:t>
      </w:r>
      <w:proofErr w:type="spellStart"/>
      <w:r>
        <w:t>Diode</w:t>
      </w:r>
      <w:proofErr w:type="spellEnd"/>
      <w:r>
        <w:t xml:space="preserv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w:t>
      </w:r>
      <w:proofErr w:type="spellStart"/>
      <w:r>
        <w:t>nanoszekundum</w:t>
      </w:r>
      <w:proofErr w:type="spellEnd"/>
      <w:r>
        <w:t xml:space="preserve">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0F265A">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0F265A">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3" w:name="_Ref174822291"/>
    <w:p w14:paraId="522A4244" w14:textId="16A82E8A" w:rsidR="008035A4" w:rsidRDefault="00EF25D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10</w:t>
      </w:r>
      <w:r>
        <w:fldChar w:fldCharType="end"/>
      </w:r>
      <w:r w:rsidR="00067300">
        <w:t xml:space="preserve">. ábra </w:t>
      </w:r>
      <w:proofErr w:type="spellStart"/>
      <w:r w:rsidR="00067300">
        <w:t>SiPM</w:t>
      </w:r>
      <w:proofErr w:type="spellEnd"/>
      <w:r w:rsidR="00067300">
        <w:t xml:space="preserve"> felépítése és működése </w:t>
      </w:r>
      <w:r w:rsidR="00067300">
        <w:fldChar w:fldCharType="begin"/>
      </w:r>
      <w:r w:rsidR="00067300">
        <w:instrText xml:space="preserve"> REF _Ref174822048 \r \h </w:instrText>
      </w:r>
      <w:r w:rsidR="00067300">
        <w:fldChar w:fldCharType="separate"/>
      </w:r>
      <w:r w:rsidR="000F265A">
        <w:t>[38]</w:t>
      </w:r>
      <w:r w:rsidR="00067300">
        <w:fldChar w:fldCharType="end"/>
      </w:r>
      <w:bookmarkEnd w:id="13"/>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proofErr w:type="spellStart"/>
            <w:r>
              <w:t>SiPM</w:t>
            </w:r>
            <w:proofErr w:type="spellEnd"/>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344BD12B" w:rsidR="00142E34" w:rsidRDefault="00EF25D9"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11</w:t>
      </w:r>
      <w:r>
        <w:fldChar w:fldCharType="end"/>
      </w:r>
      <w:r w:rsidR="0044759A">
        <w:t>. ábra Detektor összehasonlító táblázat</w:t>
      </w:r>
    </w:p>
    <w:p w14:paraId="01B43CC5" w14:textId="15B67681" w:rsidR="0044759A" w:rsidRPr="00970A86" w:rsidRDefault="0044759A" w:rsidP="0044759A">
      <w:pPr>
        <w:rPr>
          <w:iCs/>
        </w:rPr>
      </w:pPr>
      <w:r>
        <w:t xml:space="preserve">Mivel az eszköz hordozhatóságának megteremtése kiemelt fontosságú, ezért a választás az </w:t>
      </w:r>
      <w:proofErr w:type="spellStart"/>
      <w:r>
        <w:t>SiPM</w:t>
      </w:r>
      <w:proofErr w:type="spellEnd"/>
      <w:r>
        <w:t xml:space="preserve"> detektorra esett. Ilyen detektorokat két nagy félvezetőgyártó fejleszt. A </w:t>
      </w:r>
      <w:proofErr w:type="spellStart"/>
      <w:r>
        <w:t>BSc</w:t>
      </w:r>
      <w:proofErr w:type="spellEnd"/>
      <w:r>
        <w:t xml:space="preserve">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w:t>
      </w:r>
      <w:proofErr w:type="spellStart"/>
      <w:r w:rsidR="00970A86">
        <w:rPr>
          <w:rStyle w:val="Irodalomjegyzkforrs"/>
          <w:i w:val="0"/>
          <w:iCs/>
        </w:rPr>
        <w:t>onsemi</w:t>
      </w:r>
      <w:proofErr w:type="spellEnd"/>
      <w:r w:rsidR="00970A86">
        <w:rPr>
          <w:rStyle w:val="Irodalomjegyzkforrs"/>
          <w:i w:val="0"/>
          <w:iCs/>
        </w:rPr>
        <w:t xml:space="preserve">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0F265A">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4" w:name="_Toc181870115"/>
      <w:r>
        <w:lastRenderedPageBreak/>
        <w:t>Hardver</w:t>
      </w:r>
      <w:bookmarkEnd w:id="14"/>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5" w:name="_Toc181870116"/>
      <w:r>
        <w:t>Hardver blokkvázlat</w:t>
      </w:r>
      <w:bookmarkEnd w:id="15"/>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rsidP="004B13C0">
      <w:pPr>
        <w:pStyle w:val="Listaszerbekezds"/>
        <w:numPr>
          <w:ilvl w:val="0"/>
          <w:numId w:val="24"/>
        </w:numPr>
      </w:pPr>
      <w:proofErr w:type="spellStart"/>
      <w:r>
        <w:t>MainBoard</w:t>
      </w:r>
      <w:proofErr w:type="spellEnd"/>
      <w:r>
        <w:t>: főpanel</w:t>
      </w:r>
      <w:r w:rsidR="00FA737A">
        <w:t>,</w:t>
      </w:r>
      <w:r>
        <w:t xml:space="preserve"> az elektronika nagy</w:t>
      </w:r>
      <w:r w:rsidR="00FA737A">
        <w:t xml:space="preserve"> </w:t>
      </w:r>
      <w:r>
        <w:t>része itt található</w:t>
      </w:r>
    </w:p>
    <w:p w14:paraId="33355275" w14:textId="77777777" w:rsidR="00FA737A" w:rsidRDefault="00FA737A" w:rsidP="00FA737A">
      <w:pPr>
        <w:pStyle w:val="Listaszerbekezds"/>
        <w:numPr>
          <w:ilvl w:val="1"/>
          <w:numId w:val="24"/>
        </w:numPr>
      </w:pPr>
      <w:r>
        <w:t>Akkumulátor kezelés</w:t>
      </w:r>
    </w:p>
    <w:p w14:paraId="1FA91052" w14:textId="77777777" w:rsidR="00FA737A" w:rsidRDefault="00FA737A" w:rsidP="00FA737A">
      <w:pPr>
        <w:pStyle w:val="Listaszerbekezds"/>
        <w:numPr>
          <w:ilvl w:val="1"/>
          <w:numId w:val="24"/>
        </w:numPr>
      </w:pPr>
      <w:r>
        <w:t>Tápellátás</w:t>
      </w:r>
    </w:p>
    <w:p w14:paraId="33E3EE02" w14:textId="77777777" w:rsidR="00FA737A" w:rsidRDefault="00FA737A" w:rsidP="00FA737A">
      <w:pPr>
        <w:pStyle w:val="Listaszerbekezds"/>
        <w:numPr>
          <w:ilvl w:val="1"/>
          <w:numId w:val="24"/>
        </w:numPr>
      </w:pPr>
      <w:r>
        <w:t>Analóg feldolgozó egység</w:t>
      </w:r>
    </w:p>
    <w:p w14:paraId="4A2EA2DC" w14:textId="74EC5245" w:rsidR="00FA737A" w:rsidRDefault="00F07FE7" w:rsidP="00FA737A">
      <w:pPr>
        <w:pStyle w:val="Listaszerbekezds"/>
        <w:numPr>
          <w:ilvl w:val="1"/>
          <w:numId w:val="24"/>
        </w:numPr>
      </w:pPr>
      <w:r>
        <w:t>Mikrovezérlő</w:t>
      </w:r>
    </w:p>
    <w:p w14:paraId="7A2AAD7B" w14:textId="77777777" w:rsidR="00FA737A" w:rsidRDefault="00FA737A" w:rsidP="00FA737A">
      <w:pPr>
        <w:pStyle w:val="Listaszerbekezds"/>
        <w:numPr>
          <w:ilvl w:val="1"/>
          <w:numId w:val="24"/>
        </w:numPr>
      </w:pPr>
      <w:r>
        <w:t>SD kártya interfész</w:t>
      </w:r>
    </w:p>
    <w:p w14:paraId="524E4689" w14:textId="77777777" w:rsidR="00FA737A" w:rsidRDefault="00FA737A" w:rsidP="00FA737A">
      <w:pPr>
        <w:pStyle w:val="Listaszerbekezds"/>
        <w:numPr>
          <w:ilvl w:val="1"/>
          <w:numId w:val="24"/>
        </w:numPr>
      </w:pPr>
      <w:r>
        <w:t>USB csatlakozó</w:t>
      </w:r>
    </w:p>
    <w:p w14:paraId="66DA3D8C" w14:textId="392C4427" w:rsidR="00FA737A" w:rsidRDefault="00FA737A" w:rsidP="00FA737A">
      <w:pPr>
        <w:pStyle w:val="Listaszerbekezds"/>
        <w:numPr>
          <w:ilvl w:val="1"/>
          <w:numId w:val="24"/>
        </w:numPr>
      </w:pPr>
      <w:r>
        <w:t>Kijelző</w:t>
      </w:r>
    </w:p>
    <w:p w14:paraId="2A85B44B" w14:textId="74E9C8A2" w:rsidR="00FA737A" w:rsidRDefault="00FA737A" w:rsidP="004B13C0">
      <w:pPr>
        <w:pStyle w:val="Listaszerbekezds"/>
        <w:numPr>
          <w:ilvl w:val="0"/>
          <w:numId w:val="24"/>
        </w:numPr>
      </w:pPr>
      <w:r>
        <w:t xml:space="preserve"> </w:t>
      </w:r>
      <w:proofErr w:type="spellStart"/>
      <w:r>
        <w:t>DetectorBoard</w:t>
      </w:r>
      <w:proofErr w:type="spellEnd"/>
      <w:r>
        <w:t>: γ fotonok detektálása itt történik</w:t>
      </w:r>
    </w:p>
    <w:p w14:paraId="3AF91A34" w14:textId="4E580A5D" w:rsidR="00FA737A" w:rsidRDefault="00FA737A" w:rsidP="00FA737A">
      <w:pPr>
        <w:pStyle w:val="Listaszerbekezds"/>
        <w:numPr>
          <w:ilvl w:val="1"/>
          <w:numId w:val="24"/>
        </w:numPr>
      </w:pPr>
      <w:proofErr w:type="spellStart"/>
      <w:r>
        <w:t>SiPM</w:t>
      </w:r>
      <w:proofErr w:type="spellEnd"/>
      <w:r>
        <w:t xml:space="preserve"> fotonsokszorozó</w:t>
      </w:r>
    </w:p>
    <w:p w14:paraId="4515DB3E" w14:textId="0B92887C" w:rsidR="00FA737A" w:rsidRDefault="00FA737A" w:rsidP="00FA737A">
      <w:pPr>
        <w:pStyle w:val="Listaszerbekezds"/>
        <w:numPr>
          <w:ilvl w:val="1"/>
          <w:numId w:val="24"/>
        </w:numPr>
      </w:pPr>
      <w:proofErr w:type="spellStart"/>
      <w:r>
        <w:t>NaI</w:t>
      </w:r>
      <w:proofErr w:type="spellEnd"/>
      <w:r>
        <w:t>(</w:t>
      </w:r>
      <w:proofErr w:type="spellStart"/>
      <w:r>
        <w:t>Tl</w:t>
      </w:r>
      <w:proofErr w:type="spellEnd"/>
      <w:r>
        <w:t>) szcintillátor</w:t>
      </w:r>
    </w:p>
    <w:p w14:paraId="6F966495" w14:textId="6790D604" w:rsidR="00FA737A" w:rsidRDefault="00FA737A" w:rsidP="00FA737A">
      <w:pPr>
        <w:pStyle w:val="Listaszerbekezds"/>
        <w:numPr>
          <w:ilvl w:val="1"/>
          <w:numId w:val="24"/>
        </w:numPr>
      </w:pPr>
      <w:r>
        <w:t>EEPROM kalibrációs célból</w:t>
      </w:r>
    </w:p>
    <w:p w14:paraId="53C23A6A" w14:textId="520DFD60" w:rsidR="00FA737A" w:rsidRDefault="00FA737A" w:rsidP="00FA737A">
      <w:pPr>
        <w:pStyle w:val="Listaszerbekezds"/>
        <w:numPr>
          <w:ilvl w:val="0"/>
          <w:numId w:val="24"/>
        </w:numPr>
      </w:pPr>
      <w:proofErr w:type="spellStart"/>
      <w:r>
        <w:t>AdapterBoard</w:t>
      </w:r>
      <w:proofErr w:type="spellEnd"/>
      <w:r>
        <w:t xml:space="preserve">: kompatibilitás biztosítása az előző generációs detektorkártyával </w:t>
      </w:r>
    </w:p>
    <w:p w14:paraId="24FCE279" w14:textId="134B1246" w:rsidR="00FA737A" w:rsidRDefault="00FA737A" w:rsidP="00FA737A">
      <w:pPr>
        <w:pStyle w:val="Listaszerbekezds"/>
        <w:numPr>
          <w:ilvl w:val="0"/>
          <w:numId w:val="24"/>
        </w:numPr>
      </w:pPr>
      <w:proofErr w:type="spellStart"/>
      <w:r>
        <w:t>Folie_KeyBoard</w:t>
      </w:r>
      <w:proofErr w:type="spellEnd"/>
      <w:r>
        <w:t>: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0BB6E80B" w14:textId="77777777" w:rsidR="00C72D9D" w:rsidRDefault="00C72D9D" w:rsidP="00C72D9D">
      <w:pPr>
        <w:pStyle w:val="Kp"/>
      </w:pPr>
      <w:r>
        <w:rPr>
          <w:noProof/>
          <w:lang w:eastAsia="hu-HU"/>
        </w:rPr>
        <w:lastRenderedPageBreak/>
        <w:drawing>
          <wp:inline distT="0" distB="0" distL="0" distR="0" wp14:anchorId="76FB20A4" wp14:editId="75EBC98E">
            <wp:extent cx="8144746" cy="2553374"/>
            <wp:effectExtent l="0" t="4763" r="4128" b="4127"/>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489704647"/>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16200000">
                      <a:off x="0" y="0"/>
                      <a:ext cx="8172506" cy="2562077"/>
                    </a:xfrm>
                    <a:prstGeom prst="rect">
                      <a:avLst/>
                    </a:prstGeom>
                  </pic:spPr>
                </pic:pic>
              </a:graphicData>
            </a:graphic>
          </wp:inline>
        </w:drawing>
      </w:r>
    </w:p>
    <w:p w14:paraId="76F488C6" w14:textId="6912DCF6" w:rsidR="00C72D9D"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w:t>
      </w:r>
      <w:r>
        <w:fldChar w:fldCharType="end"/>
      </w:r>
      <w:r w:rsidR="00C72D9D">
        <w:t>. ábra A tervezett készülék blokkvázlat</w:t>
      </w:r>
    </w:p>
    <w:p w14:paraId="119BBF89" w14:textId="71A03F73" w:rsidR="00FA737A" w:rsidRPr="00FA737A" w:rsidRDefault="00FA737A" w:rsidP="00FA737A">
      <w:pPr>
        <w:spacing w:after="0" w:line="240" w:lineRule="auto"/>
        <w:ind w:firstLine="0"/>
        <w:jc w:val="left"/>
      </w:pPr>
    </w:p>
    <w:p w14:paraId="1651AD28" w14:textId="5CB268DA" w:rsidR="000501F9" w:rsidRDefault="00B508AD" w:rsidP="000501F9">
      <w:pPr>
        <w:pStyle w:val="Cmsor2"/>
      </w:pPr>
      <w:bookmarkStart w:id="16" w:name="_Toc181870117"/>
      <w:r>
        <w:lastRenderedPageBreak/>
        <w:t>Tápegység</w:t>
      </w:r>
      <w:bookmarkEnd w:id="16"/>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3A7ED80A" w:rsidR="00FC542A"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w:t>
      </w:r>
      <w:r>
        <w:fldChar w:fldCharType="end"/>
      </w:r>
      <w:r w:rsidR="00FC542A">
        <w:t>. ábra Tápstruktúra</w:t>
      </w:r>
    </w:p>
    <w:p w14:paraId="141ABB7F" w14:textId="66E1F4BE" w:rsidR="000501F9" w:rsidRDefault="00B508AD" w:rsidP="000501F9">
      <w:pPr>
        <w:pStyle w:val="Cmsor3"/>
      </w:pPr>
      <w:bookmarkStart w:id="17" w:name="_Toc181870118"/>
      <w:r>
        <w:t>Akkumulátor töltő</w:t>
      </w:r>
      <w:bookmarkEnd w:id="17"/>
    </w:p>
    <w:p w14:paraId="01B35569" w14:textId="5DB3E636"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w:t>
      </w:r>
      <w:proofErr w:type="spellStart"/>
      <w:r w:rsidR="00B32543">
        <w:t>boost</w:t>
      </w:r>
      <w:proofErr w:type="spellEnd"/>
      <w:r w:rsidR="00B32543">
        <w:t xml:space="preserve">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w:t>
      </w:r>
      <w:proofErr w:type="spellStart"/>
      <w:r w:rsidR="00791CF8">
        <w:t>Host-tól</w:t>
      </w:r>
      <w:proofErr w:type="spellEnd"/>
      <w:r w:rsidR="00791CF8">
        <w:t xml:space="preserve">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0F265A">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6F56B541" w:rsidR="00791CF8"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w:t>
      </w:r>
      <w:r>
        <w:fldChar w:fldCharType="end"/>
      </w:r>
      <w:r w:rsidR="00C8142E">
        <w:t xml:space="preserve">. ábra </w:t>
      </w:r>
      <w:r w:rsidR="00C8142E" w:rsidRPr="00791CF8">
        <w:t>BQ25886</w:t>
      </w:r>
      <w:r w:rsidR="00C8142E">
        <w:t xml:space="preserve"> bekötése</w:t>
      </w:r>
    </w:p>
    <w:p w14:paraId="2F93296E" w14:textId="2C388901"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w:t>
      </w:r>
      <w:proofErr w:type="spellStart"/>
      <w:r>
        <w:t>uA</w:t>
      </w:r>
      <w:proofErr w:type="spellEnd"/>
      <w:r>
        <w:t>),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0F265A">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10E6AE4D" w:rsidR="00C8142E" w:rsidRPr="00C8142E"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8" w:name="_Toc181870119"/>
      <w:r>
        <w:lastRenderedPageBreak/>
        <w:t>Digitális tápegység</w:t>
      </w:r>
      <w:bookmarkEnd w:id="18"/>
    </w:p>
    <w:p w14:paraId="6758C9D0" w14:textId="224FDD06" w:rsidR="00FA737A" w:rsidRDefault="00A40B72" w:rsidP="00FA737A">
      <w:r>
        <w:t>A digitális részegségek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rsidP="00A40B72">
      <w:pPr>
        <w:pStyle w:val="Listaszerbekezds"/>
        <w:numPr>
          <w:ilvl w:val="0"/>
          <w:numId w:val="27"/>
        </w:numPr>
      </w:pPr>
      <w:r>
        <w:t>Mikrokontroller: ~ 50 mA</w:t>
      </w:r>
    </w:p>
    <w:p w14:paraId="04DAA26D" w14:textId="046C4AD9" w:rsidR="00A40B72" w:rsidRDefault="00A40B72" w:rsidP="00A40B72">
      <w:pPr>
        <w:pStyle w:val="Listaszerbekezds"/>
        <w:numPr>
          <w:ilvl w:val="0"/>
          <w:numId w:val="27"/>
        </w:numPr>
      </w:pPr>
      <w:r>
        <w:t>Kijelző: ~100 mA</w:t>
      </w:r>
    </w:p>
    <w:p w14:paraId="7B8E9710" w14:textId="0A60E6B7" w:rsidR="00657FDC" w:rsidRDefault="00657FDC" w:rsidP="00A40B72">
      <w:pPr>
        <w:pStyle w:val="Listaszerbekezds"/>
        <w:numPr>
          <w:ilvl w:val="0"/>
          <w:numId w:val="27"/>
        </w:numPr>
      </w:pPr>
      <w:r>
        <w:t>SD kártya írás: ~100 mA</w:t>
      </w:r>
    </w:p>
    <w:p w14:paraId="3901CD80" w14:textId="2C83B655" w:rsidR="00657FDC" w:rsidRDefault="00657FDC" w:rsidP="00A40B72">
      <w:pPr>
        <w:pStyle w:val="Listaszerbekezds"/>
        <w:numPr>
          <w:ilvl w:val="0"/>
          <w:numId w:val="27"/>
        </w:numPr>
      </w:pPr>
      <w:r>
        <w:t>Egyéb áramköri komponensek: ~20 mA</w:t>
      </w:r>
    </w:p>
    <w:p w14:paraId="18E490CD" w14:textId="321F9B7B"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 xml:space="preserve">Konverternek a Texas által gyártott TPS560430XF szinkron </w:t>
      </w:r>
      <w:proofErr w:type="spellStart"/>
      <w:r w:rsidR="00DF66D8">
        <w:t>buck</w:t>
      </w:r>
      <w:proofErr w:type="spellEnd"/>
      <w:r w:rsidR="00DF66D8">
        <w:t xml:space="preserve">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0F265A">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2E3A4A2E" w:rsidR="00DF66D8"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48140CF9" w:rsidR="00657FDC" w:rsidRPr="00FA737A"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19" w:name="_Toc181870120"/>
      <w:r>
        <w:lastRenderedPageBreak/>
        <w:t>Analóg bemeneti fokozat tápegysége</w:t>
      </w:r>
      <w:bookmarkEnd w:id="19"/>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51D6A018" w:rsidR="0014752B" w:rsidRPr="00004A69"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12256BBC"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0F265A">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5DF427A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 1/10 (vagy ennél alacsonyabb) 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7DD6BD94" w14:textId="3BD10D33" w:rsidR="009C1EEE" w:rsidRPr="00AF546A" w:rsidRDefault="0014752B" w:rsidP="00AF546A">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1F4E3EFA" w:rsidR="0014752B" w:rsidRDefault="0014752B" w:rsidP="0014752B">
      <w:pPr>
        <w:ind w:firstLine="0"/>
        <w:rPr>
          <w:b/>
          <w:bCs/>
        </w:rPr>
      </w:pPr>
      <w:r w:rsidRPr="0014752B">
        <w:rPr>
          <w:b/>
          <w:bCs/>
        </w:rPr>
        <w:t>Lineáris szabályzó</w:t>
      </w:r>
      <w:r>
        <w:rPr>
          <w:b/>
          <w:bCs/>
        </w:rPr>
        <w:t>:</w:t>
      </w:r>
    </w:p>
    <w:p w14:paraId="0C87F9D5" w14:textId="64BCF437" w:rsidR="0014752B" w:rsidRPr="0014752B" w:rsidRDefault="00FE5E8B" w:rsidP="0014752B">
      <w:pPr>
        <w:ind w:firstLine="851"/>
      </w:pPr>
      <w:r>
        <w:lastRenderedPageBreak/>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0F265A">
        <w:t>[14]</w:t>
      </w:r>
      <w:r w:rsidR="0014255F">
        <w:fldChar w:fldCharType="end"/>
      </w:r>
      <w:r w:rsidR="0014255F">
        <w:fldChar w:fldCharType="begin"/>
      </w:r>
      <w:r w:rsidR="0014255F">
        <w:instrText xml:space="preserve"> REF _Ref167436880 \r \h </w:instrText>
      </w:r>
      <w:r w:rsidR="0014255F">
        <w:fldChar w:fldCharType="separate"/>
      </w:r>
      <w:r w:rsidR="000F265A">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w:t>
            </w:r>
            <w:proofErr w:type="spellStart"/>
            <w:r w:rsidRPr="006E2CF1">
              <w:t>uVrms</w:t>
            </w:r>
            <w:proofErr w:type="spellEnd"/>
            <w:r w:rsidRPr="006E2CF1">
              <w:t>]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43F00891" w:rsidR="00AF546A" w:rsidRDefault="00EF25D9" w:rsidP="002833B9">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14BB8FE6" w:rsidR="00085C6A" w:rsidRPr="003F0354" w:rsidRDefault="00EF25D9" w:rsidP="00080BF3">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9</w:t>
      </w:r>
      <w:r>
        <w:fldChar w:fldCharType="end"/>
      </w:r>
      <w:r w:rsidR="00AF7FAE">
        <w:t>. ábra Analóg tápfeszültség előállítása</w:t>
      </w:r>
    </w:p>
    <w:p w14:paraId="75F57F67" w14:textId="6AEE6253" w:rsidR="00B508AD" w:rsidRDefault="00B508AD" w:rsidP="00B508AD">
      <w:pPr>
        <w:pStyle w:val="Cmsor3"/>
      </w:pPr>
      <w:bookmarkStart w:id="20" w:name="_Toc181870121"/>
      <w:r>
        <w:lastRenderedPageBreak/>
        <w:t>Detektor tápegység</w:t>
      </w:r>
      <w:bookmarkEnd w:id="20"/>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w:t>
      </w:r>
      <w:proofErr w:type="spellStart"/>
      <w:r w:rsidR="00784B9F">
        <w:t>SiPM</w:t>
      </w:r>
      <w:proofErr w:type="spellEnd"/>
      <w:r w:rsidR="00784B9F">
        <w:t xml:space="preserve"> erősítése a letörési feszültsége fel</w:t>
      </w:r>
      <w:r w:rsidR="009C1EEE">
        <w:t xml:space="preserve">ett egyenes arányban áll az </w:t>
      </w:r>
      <w:proofErr w:type="spellStart"/>
      <w:r w:rsidR="009C1EEE">
        <w:t>SiPM</w:t>
      </w:r>
      <w:proofErr w:type="spellEnd"/>
      <w:r w:rsidR="009C1EEE">
        <w:t>-re kapcsolt feszültséggel</w:t>
      </w:r>
      <w:r w:rsidR="00784B9F">
        <w:t>.</w:t>
      </w:r>
      <w:r w:rsidR="00A52A6B">
        <w:t xml:space="preserve"> Az </w:t>
      </w:r>
      <w:proofErr w:type="spellStart"/>
      <w:r w:rsidR="00A52A6B">
        <w:t>SiPM</w:t>
      </w:r>
      <w:proofErr w:type="spellEnd"/>
      <w:r w:rsidR="00A52A6B">
        <w:t>-ek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w:t>
      </w:r>
      <w:proofErr w:type="spellStart"/>
      <w:r w:rsidR="006D47F6">
        <w:t>SiPM</w:t>
      </w:r>
      <w:proofErr w:type="spellEnd"/>
      <w:r w:rsidR="006D47F6">
        <w:t xml:space="preserve">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 xml:space="preserve">Ezen feszültség előállításához mindenképpen valamilyen </w:t>
      </w:r>
      <w:proofErr w:type="spellStart"/>
      <w:r>
        <w:t>boost</w:t>
      </w:r>
      <w:proofErr w:type="spellEnd"/>
      <w:r>
        <w:t xml:space="preserve"> konvertert kell majd alkalmaznunk.</w:t>
      </w:r>
      <w:r w:rsidR="004C1128">
        <w:t xml:space="preserve"> Az egyszerűség kedvéért egy kész integrált áramkört fogok alkalmazni, ez viszont felvet pár problémát:</w:t>
      </w:r>
    </w:p>
    <w:p w14:paraId="135D4B3B" w14:textId="21491D15" w:rsidR="00C15D37" w:rsidRDefault="004C1128" w:rsidP="006626EB">
      <w:pPr>
        <w:pStyle w:val="Listaszerbekezds"/>
        <w:numPr>
          <w:ilvl w:val="0"/>
          <w:numId w:val="29"/>
        </w:numPr>
        <w:ind w:left="1134" w:hanging="425"/>
      </w:pPr>
      <w:r>
        <w:t>Nehézkes elérni a változtatható ki</w:t>
      </w:r>
      <w:r w:rsidR="00C15D37">
        <w:t>m</w:t>
      </w:r>
      <w:r>
        <w:t>eneti feszültséget</w:t>
      </w:r>
      <w:r w:rsidR="00C15D37">
        <w:t xml:space="preserve"> </w:t>
      </w:r>
    </w:p>
    <w:p w14:paraId="2E41A5CC" w14:textId="2B920D0C" w:rsidR="0006233C" w:rsidRDefault="00C15D37" w:rsidP="006626EB">
      <w:pPr>
        <w:pStyle w:val="Listaszerbekezds"/>
        <w:numPr>
          <w:ilvl w:val="0"/>
          <w:numId w:val="29"/>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w:t>
      </w:r>
      <w:proofErr w:type="spellStart"/>
      <w:r w:rsidR="00050F72">
        <w:t>aluláteresztő</w:t>
      </w:r>
      <w:proofErr w:type="spellEnd"/>
      <w:r w:rsidR="00050F72">
        <w:t xml:space="preserve">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3E1D435A" w:rsidR="009C1EEE" w:rsidRPr="00B11AA7" w:rsidRDefault="00EF25D9" w:rsidP="00B11AA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10</w:t>
      </w:r>
      <w:r>
        <w:fldChar w:fldCharType="end"/>
      </w:r>
      <w:r w:rsidR="00E33496">
        <w:t>. ábra Detektor tápegységének blokkvázlata</w:t>
      </w:r>
    </w:p>
    <w:p w14:paraId="109EDDBD" w14:textId="0BBD2495" w:rsidR="00050F72" w:rsidRDefault="004C7BEE" w:rsidP="004C7BEE">
      <w:pPr>
        <w:ind w:firstLine="0"/>
        <w:rPr>
          <w:b/>
          <w:bCs/>
        </w:rPr>
      </w:pPr>
      <w:proofErr w:type="spellStart"/>
      <w:r>
        <w:rPr>
          <w:b/>
          <w:bCs/>
        </w:rPr>
        <w:lastRenderedPageBreak/>
        <w:t>Boost</w:t>
      </w:r>
      <w:proofErr w:type="spellEnd"/>
      <w:r>
        <w:rPr>
          <w:b/>
          <w:bCs/>
        </w:rPr>
        <w:t xml:space="preserve"> konverter:</w:t>
      </w:r>
    </w:p>
    <w:p w14:paraId="634FE035" w14:textId="47DF77E7" w:rsidR="004C7BEE" w:rsidRDefault="004C7BEE" w:rsidP="004C7BEE">
      <w:r>
        <w:t xml:space="preserve">A </w:t>
      </w:r>
      <w:proofErr w:type="spellStart"/>
      <w:r>
        <w:t>boost</w:t>
      </w:r>
      <w:proofErr w:type="spellEnd"/>
      <w:r>
        <w:t xml:space="preserve">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w:t>
      </w:r>
      <w:proofErr w:type="spellStart"/>
      <w:r w:rsidR="008D2260">
        <w:t>Schottky</w:t>
      </w:r>
      <w:proofErr w:type="spellEnd"/>
      <w:r w:rsidR="008D2260">
        <w:t xml:space="preserve"> diódával rendelkezik, így még több helyet takaríthatunk meg. </w:t>
      </w:r>
      <w:r w:rsidR="0014255F">
        <w:fldChar w:fldCharType="begin"/>
      </w:r>
      <w:r w:rsidR="0014255F">
        <w:instrText xml:space="preserve"> REF _Ref167437019 \r \h </w:instrText>
      </w:r>
      <w:r w:rsidR="0014255F">
        <w:fldChar w:fldCharType="separate"/>
      </w:r>
      <w:r w:rsidR="000F265A">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0774D7BC" w:rsidR="001D772E" w:rsidRPr="00AA16A4"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2FB872EA" w:rsidR="00AD303B" w:rsidRPr="00DF5E90"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0F265A">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4451A4B6"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0F265A">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78976E5C" w:rsidR="001D772E" w:rsidRPr="004C7BEE"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1" w:name="_Ref174741808"/>
    <w:p w14:paraId="35E50EAB" w14:textId="02060B97" w:rsidR="001D772E"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14</w:t>
      </w:r>
      <w:r>
        <w:fldChar w:fldCharType="end"/>
      </w:r>
      <w:r w:rsidR="00B059DA">
        <w:t>. ábra</w:t>
      </w:r>
      <w:bookmarkEnd w:id="21"/>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64"/>
    <w:p w14:paraId="0C508A00" w14:textId="1C9848F8" w:rsidR="00CC400C"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15</w:t>
      </w:r>
      <w:r>
        <w:fldChar w:fldCharType="end"/>
      </w:r>
      <w:r w:rsidR="00783B3A">
        <w:t>. ábra</w:t>
      </w:r>
      <w:bookmarkEnd w:id="22"/>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3" w:name="_Ref174741900"/>
    <w:p w14:paraId="71BE5D2C" w14:textId="25137A61" w:rsidR="00FA737A"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16</w:t>
      </w:r>
      <w:r>
        <w:fldChar w:fldCharType="end"/>
      </w:r>
      <w:r w:rsidR="006263FC">
        <w:t>. ábra</w:t>
      </w:r>
      <w:bookmarkEnd w:id="23"/>
      <w:r w:rsidR="006263FC">
        <w:t xml:space="preserve"> Lineáris stabilizátor PSRR diagramja</w:t>
      </w:r>
    </w:p>
    <w:p w14:paraId="45CA57C1" w14:textId="2AE5A748" w:rsidR="00C70D60" w:rsidRDefault="0047689A" w:rsidP="00C70D60">
      <w:r w:rsidRPr="0047689A">
        <w:rPr>
          <w:noProof/>
          <w:color w:val="2F5496" w:themeColor="accent1" w:themeShade="BF"/>
          <w:u w:val="single"/>
        </w:rPr>
        <w:fldChar w:fldCharType="begin"/>
      </w:r>
      <w:r w:rsidRPr="0047689A">
        <w:rPr>
          <w:noProof/>
          <w:color w:val="2F5496" w:themeColor="accent1" w:themeShade="BF"/>
          <w:u w:val="single"/>
        </w:rPr>
        <w:instrText xml:space="preserve"> REF _Ref174741808 \h </w:instrText>
      </w:r>
      <w:r>
        <w:rPr>
          <w:noProof/>
          <w:color w:val="2F5496" w:themeColor="accent1" w:themeShade="BF"/>
          <w:u w:val="single"/>
        </w:rPr>
        <w:instrText xml:space="preserve"> \* MERGEFORMAT </w:instrText>
      </w:r>
      <w:r w:rsidRPr="0047689A">
        <w:rPr>
          <w:noProof/>
          <w:color w:val="2F5496" w:themeColor="accent1" w:themeShade="BF"/>
          <w:u w:val="single"/>
        </w:rPr>
      </w:r>
      <w:r w:rsidRPr="0047689A">
        <w:rPr>
          <w:noProof/>
          <w:color w:val="2F5496" w:themeColor="accent1" w:themeShade="BF"/>
          <w:u w:val="single"/>
        </w:rPr>
        <w:fldChar w:fldCharType="separate"/>
      </w:r>
      <w:r w:rsidR="000F265A" w:rsidRPr="000F265A">
        <w:rPr>
          <w:noProof/>
          <w:color w:val="2F5496" w:themeColor="accent1" w:themeShade="BF"/>
          <w:u w:val="single"/>
        </w:rPr>
        <w:t>4</w:t>
      </w:r>
      <w:r w:rsidR="000F265A" w:rsidRPr="000F265A">
        <w:rPr>
          <w:noProof/>
          <w:color w:val="2F5496" w:themeColor="accent1" w:themeShade="BF"/>
          <w:u w:val="single"/>
        </w:rPr>
        <w:noBreakHyphen/>
        <w:t>14. ábra</w:t>
      </w:r>
      <w:r w:rsidRPr="0047689A">
        <w:rPr>
          <w:noProof/>
          <w:color w:val="2F5496" w:themeColor="accent1" w:themeShade="BF"/>
          <w:u w:val="single"/>
        </w:rPr>
        <w:fldChar w:fldCharType="end"/>
      </w:r>
      <w:r>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w:t>
      </w:r>
      <w:proofErr w:type="spellStart"/>
      <w:r w:rsidR="00C70D60">
        <w:t>SiPM</w:t>
      </w:r>
      <w:proofErr w:type="spellEnd"/>
      <w:r w:rsidR="00C70D60">
        <w:t xml:space="preserve"> ide vonatkozó maximális értékeit.</w:t>
      </w:r>
    </w:p>
    <w:p w14:paraId="7E38AECA" w14:textId="2598C7AC"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0F265A">
        <w:rPr>
          <w:noProof/>
        </w:rPr>
        <w:t>4</w:t>
      </w:r>
      <w:r w:rsidR="000F265A">
        <w:noBreakHyphen/>
      </w:r>
      <w:r w:rsidR="000F265A">
        <w:rPr>
          <w:noProof/>
        </w:rPr>
        <w:t>15</w:t>
      </w:r>
      <w:r w:rsidR="000F265A">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w:t>
      </w:r>
      <w:proofErr w:type="spellStart"/>
      <w:r>
        <w:t>SiPM</w:t>
      </w:r>
      <w:proofErr w:type="spellEnd"/>
      <w:r>
        <w:t xml:space="preserve"> erősítése arányos a rá kapcsolt feszültséggel. A szimuláción látható, hogy 8 mA-es terhelés változás esetén 50 </w:t>
      </w:r>
      <w:proofErr w:type="spellStart"/>
      <w:r>
        <w:t>mV-al</w:t>
      </w:r>
      <w:proofErr w:type="spellEnd"/>
      <w:r>
        <w:t xml:space="preserve"> csökken illetve nő a feszültség egy kis ideig</w:t>
      </w:r>
      <w:r w:rsidR="00322A91">
        <w:t>,</w:t>
      </w:r>
      <w:r>
        <w:t xml:space="preserve"> majd utána a rendszer visszaszabályoz. Ezt az értéket én megfelelőnek ítéltem, mivel az </w:t>
      </w:r>
      <w:proofErr w:type="spellStart"/>
      <w:r>
        <w:t>SiPM</w:t>
      </w:r>
      <w:proofErr w:type="spellEnd"/>
      <w:r>
        <w:t xml:space="preserve"> ennél jóval kevesebb áramot fog felvenni.</w:t>
      </w:r>
    </w:p>
    <w:p w14:paraId="538D11D9" w14:textId="0D6A34C2"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0F265A">
        <w:rPr>
          <w:noProof/>
        </w:rPr>
        <w:t>4</w:t>
      </w:r>
      <w:r w:rsidR="000F265A">
        <w:noBreakHyphen/>
      </w:r>
      <w:r w:rsidR="000F265A">
        <w:rPr>
          <w:noProof/>
        </w:rPr>
        <w:t>16</w:t>
      </w:r>
      <w:r w:rsidR="000F265A">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w:t>
      </w:r>
      <w:proofErr w:type="spellStart"/>
      <w:r>
        <w:t>SiPM</w:t>
      </w:r>
      <w:proofErr w:type="spellEnd"/>
      <w:r>
        <w:t xml:space="preserve">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w:t>
      </w:r>
      <w:proofErr w:type="spellStart"/>
      <w:r>
        <w:t>SiPM-hez</w:t>
      </w:r>
      <w:proofErr w:type="spellEnd"/>
      <w:r>
        <w:t>.</w:t>
      </w:r>
    </w:p>
    <w:p w14:paraId="5FDDCB10" w14:textId="217F9536" w:rsidR="00AC4A55" w:rsidRDefault="00B508AD" w:rsidP="00511BF7">
      <w:pPr>
        <w:pStyle w:val="Cmsor4"/>
      </w:pPr>
      <w:r>
        <w:lastRenderedPageBreak/>
        <w:t>Mérési eredmények</w:t>
      </w:r>
    </w:p>
    <w:p w14:paraId="6E9962BC" w14:textId="77777777" w:rsidR="00E800F2" w:rsidRPr="00E800F2" w:rsidRDefault="00E800F2" w:rsidP="00E800F2"/>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4" w:name="_Ref174740574"/>
    <w:bookmarkStart w:id="25" w:name="_Ref174740561"/>
    <w:p w14:paraId="02D9D425" w14:textId="4C01E495" w:rsidR="00AC4A55"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17</w:t>
      </w:r>
      <w:r>
        <w:fldChar w:fldCharType="end"/>
      </w:r>
      <w:r w:rsidR="00AC4A55">
        <w:t>. ábra</w:t>
      </w:r>
      <w:bookmarkEnd w:id="24"/>
      <w:r w:rsidR="00AC4A55">
        <w:t xml:space="preserve"> D/A átalakító (piros) feszültségének hatása a detektor feszültségre (kék)</w:t>
      </w:r>
      <w:bookmarkEnd w:id="25"/>
    </w:p>
    <w:p w14:paraId="47D516EA" w14:textId="77777777" w:rsidR="00E800F2" w:rsidRPr="00E800F2" w:rsidRDefault="00E800F2" w:rsidP="00E800F2"/>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6" w:name="_Ref174741162"/>
    <w:p w14:paraId="2D7D0DCA" w14:textId="4E4D10AB" w:rsidR="00AC4A55"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18</w:t>
      </w:r>
      <w:r>
        <w:fldChar w:fldCharType="end"/>
      </w:r>
      <w:r w:rsidR="00B014CE">
        <w:t>. ábra</w:t>
      </w:r>
      <w:bookmarkEnd w:id="26"/>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7" w:name="_Ref174741170"/>
    <w:p w14:paraId="0F4257FC" w14:textId="2FAB0F2B" w:rsidR="00AC4A55"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19</w:t>
      </w:r>
      <w:r>
        <w:fldChar w:fldCharType="end"/>
      </w:r>
      <w:r w:rsidR="00B014CE">
        <w:t>. ábra</w:t>
      </w:r>
      <w:bookmarkEnd w:id="27"/>
      <w:r w:rsidR="00B014CE">
        <w:t xml:space="preserve"> Kimeneti feszültség a 12 mA terhelés megszűnésekor</w:t>
      </w:r>
    </w:p>
    <w:p w14:paraId="7A806A53" w14:textId="5F05E3BE" w:rsidR="00E800F2" w:rsidRDefault="006100D1" w:rsidP="00E800F2">
      <w:r w:rsidRPr="006100D1">
        <w:rPr>
          <w:color w:val="2F5496" w:themeColor="accent1" w:themeShade="BF"/>
          <w:u w:val="single"/>
        </w:rPr>
        <w:fldChar w:fldCharType="begin"/>
      </w:r>
      <w:r w:rsidRPr="006100D1">
        <w:rPr>
          <w:color w:val="2F5496" w:themeColor="accent1" w:themeShade="BF"/>
          <w:u w:val="single"/>
        </w:rPr>
        <w:instrText xml:space="preserve"> REF _Ref174740574 \h </w:instrText>
      </w:r>
      <w:r w:rsidRPr="006100D1">
        <w:rPr>
          <w:color w:val="2F5496" w:themeColor="accent1" w:themeShade="BF"/>
          <w:u w:val="single"/>
        </w:rPr>
      </w:r>
      <w:r w:rsidRPr="006100D1">
        <w:rPr>
          <w:color w:val="2F5496" w:themeColor="accent1" w:themeShade="BF"/>
          <w:u w:val="single"/>
        </w:rPr>
        <w:fldChar w:fldCharType="separate"/>
      </w:r>
      <w:r w:rsidR="000F265A">
        <w:rPr>
          <w:noProof/>
        </w:rPr>
        <w:t>4</w:t>
      </w:r>
      <w:r w:rsidR="000F265A">
        <w:noBreakHyphen/>
      </w:r>
      <w:r w:rsidR="000F265A">
        <w:rPr>
          <w:noProof/>
        </w:rPr>
        <w:t>17</w:t>
      </w:r>
      <w:r w:rsidR="000F265A">
        <w:t>. ábra</w:t>
      </w:r>
      <w:r w:rsidRPr="006100D1">
        <w:rPr>
          <w:color w:val="2F5496" w:themeColor="accent1" w:themeShade="BF"/>
          <w:u w:val="single"/>
        </w:rPr>
        <w:fldChar w:fldCharType="end"/>
      </w:r>
      <w:r>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27B96ADE" w14:textId="3B394B83" w:rsidR="00DB1C80" w:rsidRPr="00DB1C80" w:rsidRDefault="006100D1" w:rsidP="00DB1C80">
      <w:pPr>
        <w:rPr>
          <w:noProof/>
          <w:color w:val="2F5496" w:themeColor="accent1" w:themeShade="BF"/>
          <w:u w:val="single"/>
        </w:rPr>
      </w:pPr>
      <w:r w:rsidRPr="00DB1C80">
        <w:rPr>
          <w:noProof/>
          <w:color w:val="2F5496" w:themeColor="accent1" w:themeShade="BF"/>
          <w:u w:val="single"/>
        </w:rPr>
        <w:fldChar w:fldCharType="begin"/>
      </w:r>
      <w:r w:rsidRPr="00DB1C80">
        <w:rPr>
          <w:noProof/>
          <w:color w:val="2F5496" w:themeColor="accent1" w:themeShade="BF"/>
          <w:u w:val="single"/>
        </w:rPr>
        <w:instrText xml:space="preserve"> REF _Ref174741162 \h </w:instrText>
      </w:r>
      <w:r w:rsidR="00DB1C80">
        <w:rPr>
          <w:noProof/>
          <w:color w:val="2F5496" w:themeColor="accent1" w:themeShade="BF"/>
          <w:u w:val="single"/>
        </w:rPr>
        <w:instrText xml:space="preserve"> \* MERGEFORMAT </w:instrText>
      </w:r>
      <w:r w:rsidRPr="00DB1C80">
        <w:rPr>
          <w:noProof/>
          <w:color w:val="2F5496" w:themeColor="accent1" w:themeShade="BF"/>
          <w:u w:val="single"/>
        </w:rPr>
      </w:r>
      <w:r w:rsidRPr="00DB1C80">
        <w:rPr>
          <w:noProof/>
          <w:color w:val="2F5496" w:themeColor="accent1" w:themeShade="BF"/>
          <w:u w:val="single"/>
        </w:rPr>
        <w:fldChar w:fldCharType="separate"/>
      </w:r>
      <w:r w:rsidR="000F265A" w:rsidRPr="000F265A">
        <w:rPr>
          <w:noProof/>
          <w:color w:val="2F5496" w:themeColor="accent1" w:themeShade="BF"/>
          <w:u w:val="single"/>
        </w:rPr>
        <w:t>4</w:t>
      </w:r>
      <w:r w:rsidR="000F265A" w:rsidRPr="000F265A">
        <w:rPr>
          <w:noProof/>
          <w:color w:val="2F5496" w:themeColor="accent1" w:themeShade="BF"/>
          <w:u w:val="single"/>
        </w:rPr>
        <w:noBreakHyphen/>
        <w:t>18. ábra</w:t>
      </w:r>
      <w:r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DB1C80">
        <w:rPr>
          <w:noProof/>
          <w:color w:val="2F5496" w:themeColor="accent1" w:themeShade="BF"/>
          <w:u w:val="single"/>
        </w:rPr>
        <w:fldChar w:fldCharType="begin"/>
      </w:r>
      <w:r w:rsidR="00DB1C80" w:rsidRPr="00DB1C80">
        <w:rPr>
          <w:noProof/>
          <w:color w:val="2F5496" w:themeColor="accent1" w:themeShade="BF"/>
          <w:u w:val="single"/>
        </w:rPr>
        <w:instrText xml:space="preserve"> REF _Ref174741170 \h  \* MERGEFORMAT </w:instrText>
      </w:r>
      <w:r w:rsidR="00DB1C80" w:rsidRPr="00DB1C80">
        <w:rPr>
          <w:noProof/>
          <w:color w:val="2F5496" w:themeColor="accent1" w:themeShade="BF"/>
          <w:u w:val="single"/>
        </w:rPr>
      </w:r>
      <w:r w:rsidR="00DB1C80" w:rsidRPr="00DB1C80">
        <w:rPr>
          <w:noProof/>
          <w:color w:val="2F5496" w:themeColor="accent1" w:themeShade="BF"/>
          <w:u w:val="single"/>
        </w:rPr>
        <w:fldChar w:fldCharType="separate"/>
      </w:r>
      <w:r w:rsidR="000F265A" w:rsidRPr="000F265A">
        <w:rPr>
          <w:noProof/>
          <w:color w:val="2F5496" w:themeColor="accent1" w:themeShade="BF"/>
          <w:u w:val="single"/>
        </w:rPr>
        <w:t>4</w:t>
      </w:r>
      <w:r w:rsidR="000F265A" w:rsidRPr="000F265A">
        <w:rPr>
          <w:noProof/>
          <w:color w:val="2F5496" w:themeColor="accent1" w:themeShade="BF"/>
          <w:u w:val="single"/>
        </w:rPr>
        <w:noBreakHyphen/>
        <w:t>19. ábra</w:t>
      </w:r>
      <w:r w:rsidR="00DB1C80"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35BDB8E9" w14:textId="77777777" w:rsidR="00E800F2" w:rsidRDefault="00E800F2" w:rsidP="00E800F2"/>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8" w:name="_Toc181870122"/>
      <w:r>
        <w:lastRenderedPageBreak/>
        <w:t>Analóg bemeneti fokozat</w:t>
      </w:r>
      <w:bookmarkEnd w:id="28"/>
    </w:p>
    <w:p w14:paraId="03E34048" w14:textId="3174FC1B" w:rsidR="00D348A7" w:rsidRDefault="00D348A7" w:rsidP="00D348A7">
      <w:r>
        <w:t xml:space="preserve">A bementi fokozat feladata a </w:t>
      </w:r>
      <w:proofErr w:type="spellStart"/>
      <w:r>
        <w:t>SiPM-től</w:t>
      </w:r>
      <w:proofErr w:type="spellEnd"/>
      <w:r>
        <w:t xml:space="preserve">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59CED285" w:rsidR="000E2695" w:rsidRPr="00322A91"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20</w:t>
      </w:r>
      <w:r>
        <w:fldChar w:fldCharType="end"/>
      </w:r>
      <w:r w:rsidR="000E2695">
        <w:t xml:space="preserve">. ábra </w:t>
      </w:r>
      <w:proofErr w:type="spellStart"/>
      <w:r w:rsidR="000E2695">
        <w:t>SiPM</w:t>
      </w:r>
      <w:proofErr w:type="spellEnd"/>
      <w:r w:rsidR="000E2695">
        <w:t xml:space="preserve"> kimenete 50R ellenálláson</w:t>
      </w:r>
    </w:p>
    <w:p w14:paraId="697C4B92" w14:textId="2AFDB77B"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w:t>
      </w:r>
      <w:proofErr w:type="spellStart"/>
      <w:r>
        <w:t>SiPM</w:t>
      </w:r>
      <w:proofErr w:type="spellEnd"/>
      <w:r>
        <w:t xml:space="preserve">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r w:rsidRPr="006B2B26">
        <w:rPr>
          <w:b/>
        </w:rPr>
        <w:t>HIVATKOZÁS ELCSÚSZÁS</w:t>
      </w:r>
    </w:p>
    <w:p w14:paraId="6A80C4F1" w14:textId="68B26AE4" w:rsidR="006B2B26" w:rsidRDefault="006B2B26" w:rsidP="00D348A7">
      <w:r>
        <w:t>Ezek alapján a bementi fokozat az alábbi három fő komponensből fog állni:</w:t>
      </w:r>
    </w:p>
    <w:p w14:paraId="1FBB997A" w14:textId="393FF659" w:rsidR="006B2B26" w:rsidRDefault="006B2B26" w:rsidP="006B2B26">
      <w:pPr>
        <w:pStyle w:val="Listaszerbekezds"/>
        <w:numPr>
          <w:ilvl w:val="0"/>
          <w:numId w:val="35"/>
        </w:numPr>
      </w:pPr>
      <w:r>
        <w:t>Előerősítő</w:t>
      </w:r>
    </w:p>
    <w:p w14:paraId="65DA74D8" w14:textId="306F9762" w:rsidR="006B2B26" w:rsidRDefault="006B2B26" w:rsidP="006B2B26">
      <w:pPr>
        <w:pStyle w:val="Listaszerbekezds"/>
        <w:numPr>
          <w:ilvl w:val="0"/>
          <w:numId w:val="35"/>
        </w:numPr>
      </w:pPr>
      <w:r>
        <w:t>Alapszint helyreállító</w:t>
      </w:r>
    </w:p>
    <w:p w14:paraId="440F4C77" w14:textId="5EA04333" w:rsidR="006B2B26" w:rsidRDefault="006B2B26" w:rsidP="006B2B26">
      <w:pPr>
        <w:pStyle w:val="Listaszerbekezds"/>
        <w:numPr>
          <w:ilvl w:val="0"/>
          <w:numId w:val="35"/>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1CA4EE2D" w:rsidR="006B2B26" w:rsidRPr="006B2B26"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21</w:t>
      </w:r>
      <w:r>
        <w:fldChar w:fldCharType="end"/>
      </w:r>
      <w:r w:rsidR="002E0DB9">
        <w:t>. ábra Analóg bemeneti fokozat részegységei</w:t>
      </w:r>
    </w:p>
    <w:p w14:paraId="6EA2033B" w14:textId="717AB5A7" w:rsidR="00146EC7" w:rsidRDefault="00375187" w:rsidP="00964545">
      <w:pPr>
        <w:pStyle w:val="Cmsor3"/>
      </w:pPr>
      <w:bookmarkStart w:id="29" w:name="_Toc181870123"/>
      <w:r>
        <w:lastRenderedPageBreak/>
        <w:t>Töltésérzékeny előerősítő</w:t>
      </w:r>
      <w:bookmarkEnd w:id="29"/>
    </w:p>
    <w:p w14:paraId="0BEBF2E7" w14:textId="2813BCE7" w:rsidR="00CF0AC9" w:rsidRDefault="00AD0B2F" w:rsidP="00EE33F8">
      <w:r>
        <w:t xml:space="preserve">Az </w:t>
      </w:r>
      <w:proofErr w:type="spellStart"/>
      <w:r>
        <w:t>SiPM</w:t>
      </w:r>
      <w:proofErr w:type="spellEnd"/>
      <w:r>
        <w:t xml:space="preserve">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306D040B"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0F265A">
        <w:t>[19]</w:t>
      </w:r>
      <w:r w:rsidR="00906A87">
        <w:fldChar w:fldCharType="end"/>
      </w:r>
    </w:p>
    <w:p w14:paraId="13EAA059" w14:textId="0CDA4E3D" w:rsidR="00964545" w:rsidRDefault="00964545" w:rsidP="00964545">
      <w:pPr>
        <w:pStyle w:val="Cmsor4"/>
      </w:pPr>
      <w:r>
        <w:t>Terv</w:t>
      </w:r>
    </w:p>
    <w:p w14:paraId="1FBFB8B1" w14:textId="45388491" w:rsidR="00906A87" w:rsidRDefault="00BE46F8" w:rsidP="00906A87">
      <w:r>
        <w:t>A hasznos jelhez képest nagy ofszet áram miatt a bemeneten egy 1uF-os kapacitás kapott helyet, így csak a hasznos jel jut el a transzimpedancia erősítőhöz</w:t>
      </w:r>
      <w:r w:rsidR="004F6B8D">
        <w:t xml:space="preserve">. A transzimpedancia erősítő kiválasztásnál fontos volt a minél nagyobb sávszélesség, a nagy </w:t>
      </w:r>
      <w:proofErr w:type="spellStart"/>
      <w:r w:rsidR="004F6B8D">
        <w:t>Slew</w:t>
      </w:r>
      <w:proofErr w:type="spellEnd"/>
      <w:r w:rsidR="004F6B8D">
        <w:t xml:space="preserve"> </w:t>
      </w:r>
      <w:proofErr w:type="spellStart"/>
      <w:r w:rsidR="004F6B8D">
        <w:t>Rate</w:t>
      </w:r>
      <w:proofErr w:type="spellEnd"/>
      <w:r w:rsidR="004F6B8D">
        <w:t xml:space="preserve">, a kis </w:t>
      </w:r>
      <w:proofErr w:type="spellStart"/>
      <w:r w:rsidR="004F6B8D">
        <w:t>bias</w:t>
      </w:r>
      <w:proofErr w:type="spellEnd"/>
      <w:r w:rsidR="004F6B8D">
        <w:t xml:space="preserve"> áram és a kis ofszet feszültség. Ezek alapján az OPA814-et választottam ami a már előző </w:t>
      </w:r>
      <w:proofErr w:type="spellStart"/>
      <w:r w:rsidR="004F6B8D">
        <w:t>projketben</w:t>
      </w:r>
      <w:proofErr w:type="spellEnd"/>
      <w:r w:rsidR="004F6B8D">
        <w:t xml:space="preserve"> használt OPA656 továbbfejlesztése.</w:t>
      </w:r>
      <w:r w:rsidR="0082116D">
        <w:fldChar w:fldCharType="begin"/>
      </w:r>
      <w:r w:rsidR="0082116D">
        <w:instrText xml:space="preserve"> REF _Ref177903981 \r \h </w:instrText>
      </w:r>
      <w:r w:rsidR="0082116D">
        <w:fldChar w:fldCharType="separate"/>
      </w:r>
      <w:r w:rsidR="000F265A">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proofErr w:type="spellStart"/>
            <w:r>
              <w:t>Slew</w:t>
            </w:r>
            <w:proofErr w:type="spellEnd"/>
            <w:r>
              <w:t xml:space="preserve"> </w:t>
            </w:r>
            <w:proofErr w:type="spellStart"/>
            <w:r>
              <w:t>Rate</w:t>
            </w:r>
            <w:proofErr w:type="spellEnd"/>
          </w:p>
        </w:tc>
        <w:tc>
          <w:tcPr>
            <w:tcW w:w="4322" w:type="dxa"/>
          </w:tcPr>
          <w:p w14:paraId="604FB215" w14:textId="0AC47ACF" w:rsidR="004F6B8D" w:rsidRDefault="004F6B8D" w:rsidP="00906A87">
            <w:pPr>
              <w:ind w:firstLine="0"/>
            </w:pPr>
            <w:r>
              <w:t>750 V/</w:t>
            </w:r>
            <w:proofErr w:type="spellStart"/>
            <w:r>
              <w:t>us</w:t>
            </w:r>
            <w:proofErr w:type="spellEnd"/>
          </w:p>
        </w:tc>
      </w:tr>
      <w:tr w:rsidR="004F6B8D" w14:paraId="15C25C3D" w14:textId="77777777" w:rsidTr="004F6B8D">
        <w:tc>
          <w:tcPr>
            <w:tcW w:w="4322" w:type="dxa"/>
          </w:tcPr>
          <w:p w14:paraId="12D9515D" w14:textId="029A154C" w:rsidR="004F6B8D" w:rsidRDefault="0082116D" w:rsidP="00906A87">
            <w:pPr>
              <w:ind w:firstLine="0"/>
            </w:pPr>
            <w:proofErr w:type="spellStart"/>
            <w:r>
              <w:t>Bias</w:t>
            </w:r>
            <w:proofErr w:type="spellEnd"/>
            <w:r>
              <w:t xml:space="preserve"> áram</w:t>
            </w:r>
          </w:p>
        </w:tc>
        <w:tc>
          <w:tcPr>
            <w:tcW w:w="4322" w:type="dxa"/>
          </w:tcPr>
          <w:p w14:paraId="36131967" w14:textId="197B356B" w:rsidR="004F6B8D" w:rsidRDefault="0082116D" w:rsidP="00906A87">
            <w:pPr>
              <w:ind w:firstLine="0"/>
            </w:pPr>
            <w:r>
              <w:t xml:space="preserve">2 </w:t>
            </w:r>
            <w:proofErr w:type="spellStart"/>
            <w:r>
              <w:t>pA</w:t>
            </w:r>
            <w:proofErr w:type="spellEnd"/>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 xml:space="preserve">250 </w:t>
            </w:r>
            <w:proofErr w:type="spellStart"/>
            <w:r>
              <w:t>uV</w:t>
            </w:r>
            <w:proofErr w:type="spellEnd"/>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w:t>
      </w:r>
      <w:proofErr w:type="spellStart"/>
      <w:r w:rsidR="00B00EC1">
        <w:t>felüláteresztő</w:t>
      </w:r>
      <w:proofErr w:type="spellEnd"/>
      <w:r w:rsidR="00B00EC1">
        <w:t xml:space="preserve"> szűrő segítségével a lassú lecsengő részt eltüntetjük. </w:t>
      </w:r>
    </w:p>
    <w:p w14:paraId="521459E8" w14:textId="21CF932E" w:rsidR="00375187" w:rsidRDefault="00375187" w:rsidP="00906A87">
      <w:r>
        <w:lastRenderedPageBreak/>
        <w:t xml:space="preserve">A </w:t>
      </w:r>
      <w:proofErr w:type="spellStart"/>
      <w:r>
        <w:t>felüláteresztő</w:t>
      </w:r>
      <w:proofErr w:type="spellEnd"/>
      <w:r>
        <w:t xml:space="preserve">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4019FE1B"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w:t>
      </w:r>
      <w:proofErr w:type="spellStart"/>
      <w:r>
        <w:t>Slew</w:t>
      </w:r>
      <w:proofErr w:type="spellEnd"/>
      <w:r>
        <w:t xml:space="preserve"> </w:t>
      </w:r>
      <w:proofErr w:type="spellStart"/>
      <w:r>
        <w:t>Rate</w:t>
      </w:r>
      <w:proofErr w:type="spellEnd"/>
      <w:r>
        <w:t xml:space="preserve">-el rendelkezik, viszont az ofszet feszültség és a </w:t>
      </w:r>
      <w:proofErr w:type="spellStart"/>
      <w:r>
        <w:t>bias</w:t>
      </w:r>
      <w:proofErr w:type="spellEnd"/>
      <w:r>
        <w:t xml:space="preserve"> áram, ennél fokozatnál már nem kritikus.</w:t>
      </w:r>
      <w:r>
        <w:fldChar w:fldCharType="begin"/>
      </w:r>
      <w:r>
        <w:instrText xml:space="preserve"> REF _Ref177905017 \r \h </w:instrText>
      </w:r>
      <w:r>
        <w:fldChar w:fldCharType="separate"/>
      </w:r>
      <w:r w:rsidR="000F265A">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360B4F84" w:rsidR="00B00EC1" w:rsidRPr="00906A87"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2DF832CF" w14:textId="4636CC78" w:rsidR="00964545" w:rsidRDefault="00964545" w:rsidP="00964545">
      <w:pPr>
        <w:pStyle w:val="Cmsor4"/>
      </w:pPr>
      <w:r>
        <w:lastRenderedPageBreak/>
        <w:t>Szimuláció</w:t>
      </w:r>
    </w:p>
    <w:p w14:paraId="38760393" w14:textId="77777777" w:rsidR="00813D62" w:rsidRPr="00813D62" w:rsidRDefault="00813D62" w:rsidP="00813D62"/>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4EDFDF60" w:rsidR="00B4642B"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23</w:t>
      </w:r>
      <w:r>
        <w:fldChar w:fldCharType="end"/>
      </w:r>
      <w:r w:rsidR="00455E3E">
        <w:t>. ábra Előerősítő szimulációja</w:t>
      </w:r>
    </w:p>
    <w:p w14:paraId="55C2374C" w14:textId="16D04E2E" w:rsidR="00455E3E" w:rsidRPr="00B4642B" w:rsidRDefault="00813D62" w:rsidP="00813D62">
      <w:pPr>
        <w:spacing w:after="0" w:line="240" w:lineRule="auto"/>
        <w:ind w:firstLine="0"/>
        <w:jc w:val="left"/>
      </w:pPr>
      <w:r>
        <w:br w:type="page"/>
      </w:r>
    </w:p>
    <w:p w14:paraId="52F71891" w14:textId="001398C5" w:rsidR="0086061A" w:rsidRDefault="0086061A" w:rsidP="0086061A">
      <w:pPr>
        <w:pStyle w:val="Cmsor4"/>
      </w:pPr>
      <w:r w:rsidRPr="0086061A">
        <w:lastRenderedPageBreak/>
        <w:t>Mérési eredmények</w:t>
      </w:r>
    </w:p>
    <w:p w14:paraId="0E1673AA" w14:textId="0E5FF596" w:rsidR="00224C2C" w:rsidRPr="00224C2C" w:rsidRDefault="00224C2C" w:rsidP="00224C2C">
      <w:pPr>
        <w:spacing w:after="0" w:line="240" w:lineRule="auto"/>
        <w:ind w:firstLine="0"/>
        <w:jc w:val="left"/>
      </w:pPr>
      <w:r>
        <w:br w:type="page"/>
      </w:r>
    </w:p>
    <w:p w14:paraId="330865BE" w14:textId="7AD78986" w:rsidR="00B508AD" w:rsidRDefault="0086061A" w:rsidP="00B508AD">
      <w:pPr>
        <w:pStyle w:val="Cmsor3"/>
      </w:pPr>
      <w:bookmarkStart w:id="30" w:name="_Toc181870124"/>
      <w:r>
        <w:lastRenderedPageBreak/>
        <w:t>Alapszint helyreállító áramkör</w:t>
      </w:r>
      <w:bookmarkEnd w:id="30"/>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7">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48">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419295B5" w:rsidR="00F563F7"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24</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0F265A">
        <w:t>[22]</w:t>
      </w:r>
      <w:r w:rsidR="00666A9E">
        <w:fldChar w:fldCharType="end"/>
      </w:r>
    </w:p>
    <w:p w14:paraId="08B639ED" w14:textId="567A87E0" w:rsidR="00BC649B" w:rsidRPr="00BC649B" w:rsidRDefault="00BC649B" w:rsidP="00BC649B">
      <w:r>
        <w:t>Ez az eltolódás a spektrum „</w:t>
      </w:r>
      <w:proofErr w:type="spellStart"/>
      <w:r>
        <w:t>szétkenődéséhez</w:t>
      </w:r>
      <w:proofErr w:type="spellEnd"/>
      <w:r>
        <w:t>”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7A2FCB70"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0F265A">
        <w:t>[24]</w:t>
      </w:r>
      <w:r w:rsidR="00152BF9">
        <w:fldChar w:fldCharType="end"/>
      </w:r>
      <w:r w:rsidR="00152BF9">
        <w:fldChar w:fldCharType="begin"/>
      </w:r>
      <w:r w:rsidR="00152BF9">
        <w:instrText xml:space="preserve"> REF _Ref177976000 \r \h </w:instrText>
      </w:r>
      <w:r w:rsidR="00152BF9">
        <w:fldChar w:fldCharType="separate"/>
      </w:r>
      <w:r w:rsidR="000F265A">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2323FB78" w:rsidR="00224C2C" w:rsidRPr="00224C2C" w:rsidRDefault="00EF25D9" w:rsidP="00B06D1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25</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3347446D">
            <wp:extent cx="3868616" cy="3964200"/>
            <wp:effectExtent l="0" t="0" r="0" b="0"/>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4858" t="3761" r="6364" b="3402"/>
                    <a:stretch/>
                  </pic:blipFill>
                  <pic:spPr bwMode="auto">
                    <a:xfrm>
                      <a:off x="0" y="0"/>
                      <a:ext cx="3890490" cy="3986614"/>
                    </a:xfrm>
                    <a:prstGeom prst="rect">
                      <a:avLst/>
                    </a:prstGeom>
                    <a:noFill/>
                    <a:ln>
                      <a:noFill/>
                    </a:ln>
                    <a:extLst>
                      <a:ext uri="{53640926-AAD7-44D8-BBD7-CCE9431645EC}">
                        <a14:shadowObscured xmlns:a14="http://schemas.microsoft.com/office/drawing/2010/main"/>
                      </a:ext>
                    </a:extLst>
                  </pic:spPr>
                </pic:pic>
              </a:graphicData>
            </a:graphic>
          </wp:inline>
        </w:drawing>
      </w:r>
    </w:p>
    <w:p w14:paraId="761E226E" w14:textId="53744C0E" w:rsidR="00783A2D"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26</w:t>
      </w:r>
      <w:r>
        <w:fldChar w:fldCharType="end"/>
      </w:r>
      <w:r w:rsidR="00783A2D">
        <w:t>. ábra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07F03641">
            <wp:extent cx="5212873" cy="2857500"/>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7164" t="3056" r="8007"/>
                    <a:stretch/>
                  </pic:blipFill>
                  <pic:spPr bwMode="auto">
                    <a:xfrm>
                      <a:off x="0" y="0"/>
                      <a:ext cx="5222554" cy="2862807"/>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640C75E8" w:rsidR="00813D62"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27</w:t>
      </w:r>
      <w:r>
        <w:fldChar w:fldCharType="end"/>
      </w:r>
      <w:r w:rsidR="00783A2D">
        <w:t>. ábra Alapszint helyreállító válasza változó számlálási arányara</w:t>
      </w:r>
    </w:p>
    <w:p w14:paraId="0B1E1A8E" w14:textId="1CED72C2" w:rsidR="00813D62" w:rsidRPr="00813D62" w:rsidRDefault="00813D62" w:rsidP="00813D62">
      <w:pPr>
        <w:spacing w:after="0" w:line="240" w:lineRule="auto"/>
        <w:ind w:firstLine="0"/>
        <w:jc w:val="left"/>
      </w:pPr>
      <w:r>
        <w:br w:type="page"/>
      </w:r>
    </w:p>
    <w:p w14:paraId="46BCA134" w14:textId="77777777" w:rsidR="0086061A" w:rsidRDefault="0086061A" w:rsidP="0086061A">
      <w:pPr>
        <w:pStyle w:val="Cmsor4"/>
      </w:pPr>
      <w:r w:rsidRPr="0086061A">
        <w:lastRenderedPageBreak/>
        <w:t>Mérési eredmények</w:t>
      </w:r>
    </w:p>
    <w:p w14:paraId="6F96CBE3" w14:textId="0718A852" w:rsidR="00224C2C" w:rsidRPr="00224C2C" w:rsidRDefault="00224C2C" w:rsidP="00224C2C">
      <w:pPr>
        <w:spacing w:after="0" w:line="240" w:lineRule="auto"/>
        <w:ind w:firstLine="0"/>
        <w:jc w:val="left"/>
      </w:pPr>
      <w:r>
        <w:br w:type="page"/>
      </w:r>
    </w:p>
    <w:p w14:paraId="599776A3" w14:textId="7EAE4185" w:rsidR="0086061A" w:rsidRDefault="0086061A" w:rsidP="0086061A">
      <w:pPr>
        <w:pStyle w:val="Cmsor3"/>
      </w:pPr>
      <w:bookmarkStart w:id="31" w:name="_Toc181870125"/>
      <w:r>
        <w:lastRenderedPageBreak/>
        <w:t>Csúcsdetektor</w:t>
      </w:r>
      <w:bookmarkEnd w:id="31"/>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5785DD13" w:rsidR="005C53A3" w:rsidRDefault="005C53A3" w:rsidP="00E650A9">
      <w:r>
        <w:t>Amikor a bemenet pozitív, a D</w:t>
      </w:r>
      <w:r w:rsidR="00E650A9">
        <w:t>2</w:t>
      </w:r>
      <w:r>
        <w:t xml:space="preserve"> fordított </w:t>
      </w:r>
      <w:proofErr w:type="spellStart"/>
      <w:r>
        <w:t>előfeszítésű</w:t>
      </w:r>
      <w:proofErr w:type="spellEnd"/>
      <w:r>
        <w:t>, a D</w:t>
      </w:r>
      <w:r w:rsidR="00E650A9">
        <w:t>3</w:t>
      </w:r>
      <w:r>
        <w:t xml:space="preserve"> előrefelé előfeszített, és az R</w:t>
      </w:r>
      <w:r w:rsidR="00E650A9">
        <w:t>7</w:t>
      </w:r>
      <w:r>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t xml:space="preserve"> kondenzátoron lévő feszültséget, mert az U2 feszültségkövetőnek van konfigurálva. A C</w:t>
      </w:r>
      <w:r w:rsidR="00E650A9">
        <w:t>5</w:t>
      </w:r>
      <w:r>
        <w:t>-et az U1 kimeneti árama tölti fel erre a feszültségre a D</w:t>
      </w:r>
      <w:r w:rsidR="00E650A9">
        <w:t>3</w:t>
      </w:r>
      <w:r>
        <w:t>-n keresztül. Ez az állapot mindaddig tart, amíg a bemeneti feszültség pozitív és növekszik.</w:t>
      </w:r>
      <w:r w:rsidR="00E650A9">
        <w:t xml:space="preserve"> </w:t>
      </w:r>
      <w:r>
        <w:t>Az áramkör állapotot vált, amikor a bemeneti feszültség csökken. A D</w:t>
      </w:r>
      <w:r w:rsidR="00E650A9">
        <w:t>3</w:t>
      </w:r>
      <w:r>
        <w:t xml:space="preserve"> fordított </w:t>
      </w:r>
      <w:proofErr w:type="spellStart"/>
      <w:r>
        <w:t>előfeszítésű</w:t>
      </w:r>
      <w:proofErr w:type="spellEnd"/>
      <w:r>
        <w:t>, amikor a bemeneti feszültség csökken, mert az U1 kimenete (a D</w:t>
      </w:r>
      <w:r w:rsidR="00E650A9">
        <w:t>3</w:t>
      </w:r>
      <w:r>
        <w:t xml:space="preserve"> anódja) a D</w:t>
      </w:r>
      <w:r w:rsidR="00E650A9">
        <w:t>3</w:t>
      </w:r>
      <w:r>
        <w:t xml:space="preserve"> katódfeszültsége alá esik, amely megegyezik a C</w:t>
      </w:r>
      <w:r w:rsidR="00E650A9">
        <w:t>5</w:t>
      </w:r>
      <w:r>
        <w:t>-en tárolt korábbi csúcsfeszültséggel. A külső visszacsatolási hurok ebben az állapotban megszakad, és az U1 kimenete megpróbál a negatív sínfeszültségre pattanni. A D</w:t>
      </w:r>
      <w:r w:rsidR="00E650A9">
        <w:t>2</w:t>
      </w:r>
      <w:r>
        <w:t xml:space="preserve"> ebben az állapotban előrefelé van előfeszítve, és helyi visszacsatolást biztosít az U1-nek, amely a D</w:t>
      </w:r>
      <w:r w:rsidR="00E650A9">
        <w:t>3</w:t>
      </w:r>
      <w:r>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t xml:space="preserve"> feltöltése. A C</w:t>
      </w:r>
      <w:r w:rsidR="00E650A9">
        <w:t>5</w:t>
      </w:r>
      <w:r>
        <w:t xml:space="preserve"> feltöltésének sebességét az U1 rövidzárlatos kimeneti áram, a D</w:t>
      </w:r>
      <w:r w:rsidR="00E650A9">
        <w:t>3</w:t>
      </w:r>
      <w:r>
        <w:t xml:space="preserve"> előremenő feszültségesése, a D</w:t>
      </w:r>
      <w:r w:rsidR="00E650A9">
        <w:t>3</w:t>
      </w:r>
      <w:r>
        <w:t xml:space="preserve"> kommutációs sebessége korlátozza.</w:t>
      </w:r>
      <w:r w:rsidR="00E650A9">
        <w:fldChar w:fldCharType="begin"/>
      </w:r>
      <w:r w:rsidR="00E650A9">
        <w:instrText xml:space="preserve"> REF _Ref177940611 \r \h </w:instrText>
      </w:r>
      <w:r w:rsidR="00E650A9">
        <w:fldChar w:fldCharType="separate"/>
      </w:r>
      <w:r w:rsidR="000F265A">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w:t>
      </w:r>
      <w:proofErr w:type="spellStart"/>
      <w:r>
        <w:t>mV</w:t>
      </w:r>
      <w:proofErr w:type="spellEnd"/>
      <w:r>
        <w:t xml:space="preserve">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p w14:paraId="42A2CA4F" w14:textId="2EF83093" w:rsidR="00E650A9" w:rsidRDefault="00EF25D9" w:rsidP="00AE43E8">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28</w:t>
      </w:r>
      <w:r>
        <w:fldChar w:fldCharType="end"/>
      </w:r>
      <w:r w:rsidR="00AE43E8">
        <w:t>. ábra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2EE614D4" w:rsidR="002A378B" w:rsidRDefault="00EF25D9" w:rsidP="008E04BC">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29</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Cmsor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Cmsor2"/>
      </w:pPr>
      <w:bookmarkStart w:id="32" w:name="_Toc181870126"/>
      <w:r>
        <w:lastRenderedPageBreak/>
        <w:t>Be- és kikapcsolást vezérlő áramkör</w:t>
      </w:r>
      <w:bookmarkEnd w:id="32"/>
    </w:p>
    <w:p w14:paraId="5AC3A8C3" w14:textId="4453EA9D" w:rsidR="008133BA" w:rsidRDefault="00D64293" w:rsidP="008133BA">
      <w:r>
        <w:t>Ennek az áramköri egységnek a feladata, hogy egy</w:t>
      </w:r>
      <w:r w:rsidR="000E4540">
        <w:t xml:space="preserve"> gomb nyomva tartásának hatására </w:t>
      </w:r>
      <w:r w:rsidR="00322A91">
        <w:t>bekapcsolja</w:t>
      </w:r>
      <w:r w:rsidR="000E4540">
        <w:t>, valamint bekapcsolt állapotban a hosszú nyomva tartás hatására kikapcsolja az eszközt</w:t>
      </w:r>
      <w:r w:rsidR="00E25820">
        <w:t>, minimális fogyasztás mellett.</w:t>
      </w:r>
    </w:p>
    <w:p w14:paraId="51D3A0D3" w14:textId="497C99B7" w:rsidR="00AA16A4" w:rsidRDefault="00AA16A4" w:rsidP="00AA16A4">
      <w:pPr>
        <w:pStyle w:val="Cmsor3"/>
      </w:pPr>
      <w:bookmarkStart w:id="33" w:name="_Toc181870127"/>
      <w:r>
        <w:t>Terv</w:t>
      </w:r>
      <w:bookmarkEnd w:id="33"/>
    </w:p>
    <w:p w14:paraId="2C4D3219" w14:textId="5A70AEB0" w:rsidR="000E4540" w:rsidRDefault="006F2967" w:rsidP="008133BA">
      <w:r>
        <w:t xml:space="preserve">Az áramkör működése a következő: A nyomógomb folyamatos nyomva tartásával a kondenzátort </w:t>
      </w:r>
      <w:r w:rsidR="00322A91">
        <w:t>kisütjük</w:t>
      </w:r>
      <w:r>
        <w:t xml:space="preserve">, egy bizonyos </w:t>
      </w:r>
      <w:r w:rsidR="00322A91">
        <w:t>feszültség</w:t>
      </w:r>
      <w:r>
        <w:t xml:space="preserve"> szint elérése után a Schmitt </w:t>
      </w:r>
      <w:proofErr w:type="spellStart"/>
      <w:r>
        <w:t>trigger</w:t>
      </w:r>
      <w:proofErr w:type="spellEnd"/>
      <w:r>
        <w:t xml:space="preserve"> áramkör átbillen. Ez a jel egy újabb késleltető blokkon keresztül jut el egy D flip </w:t>
      </w:r>
      <w:proofErr w:type="spellStart"/>
      <w:r>
        <w:t>flop</w:t>
      </w:r>
      <w:proofErr w:type="spellEnd"/>
      <w:r>
        <w:t xml:space="preserve"> órajel bemenetére, ahol az impulzus hatására a D flip </w:t>
      </w:r>
      <w:proofErr w:type="spellStart"/>
      <w:r>
        <w:t>flop</w:t>
      </w:r>
      <w:proofErr w:type="spellEnd"/>
      <w:r>
        <w:t xml:space="preserve"> bemenete mintavételezi a saját negált kimenetét. </w:t>
      </w:r>
      <w:r w:rsidR="00322A91">
        <w:t xml:space="preserve">Így minden egyes felfutó élnél </w:t>
      </w:r>
      <w:r>
        <w:t xml:space="preserve">a kimeneti jel </w:t>
      </w:r>
      <w:proofErr w:type="spellStart"/>
      <w:r>
        <w:t>invertálódik</w:t>
      </w:r>
      <w:proofErr w:type="spellEnd"/>
      <w:r>
        <w:t xml:space="preserve">. Ezt a jelet felhasználhatjuk az akkumulátor feszültség csatlakoztatásához/megszakításához a többi főáramköri elem felé.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 xml:space="preserve">Schmitt </w:t>
            </w:r>
            <w:proofErr w:type="spellStart"/>
            <w:r>
              <w:t>trigger</w:t>
            </w:r>
            <w:proofErr w:type="spellEnd"/>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 xml:space="preserve">D flip </w:t>
            </w:r>
            <w:proofErr w:type="spellStart"/>
            <w:r>
              <w:t>flop</w:t>
            </w:r>
            <w:proofErr w:type="spellEnd"/>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6AA8DB21" w14:textId="77777777" w:rsidR="006F2967" w:rsidRDefault="006F2967" w:rsidP="008133BA"/>
    <w:p w14:paraId="7822395B" w14:textId="26CB07CC" w:rsidR="00774BA9" w:rsidRDefault="00774BA9" w:rsidP="008133BA">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48D88B07" w:rsidR="00774BA9" w:rsidRPr="00774BA9"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30</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34" w:name="_Toc181870128"/>
      <w:r>
        <w:lastRenderedPageBreak/>
        <w:t>Mérési eredmények</w:t>
      </w:r>
      <w:bookmarkEnd w:id="34"/>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49ED2C96" w:rsidR="00C00D8F"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31</w:t>
      </w:r>
      <w:r>
        <w:fldChar w:fldCharType="end"/>
      </w:r>
      <w:r w:rsidR="00D06292">
        <w:t xml:space="preserve">. ábra Felvett áram </w:t>
      </w:r>
      <w:proofErr w:type="spellStart"/>
      <w:r w:rsidR="00D06292">
        <w:t>vs</w:t>
      </w:r>
      <w:proofErr w:type="spellEnd"/>
      <w:r w:rsidR="00D06292">
        <w:t xml:space="preserve">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03DD2131" w:rsidR="00B62C19" w:rsidRPr="00B62C19"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32</w:t>
      </w:r>
      <w:r>
        <w:fldChar w:fldCharType="end"/>
      </w:r>
      <w:r w:rsidR="00D06292">
        <w:t xml:space="preserve">. ábra Felvett áram </w:t>
      </w:r>
      <w:proofErr w:type="spellStart"/>
      <w:r w:rsidR="00D06292">
        <w:t>vs</w:t>
      </w:r>
      <w:proofErr w:type="spellEnd"/>
      <w:r w:rsidR="00D06292">
        <w:t xml:space="preserve">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0F4B31E4" w:rsidR="001505D0"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33</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5333156B" w:rsidR="001505D0" w:rsidRPr="001505D0"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34</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35" w:name="_Toc181870129"/>
      <w:r>
        <w:lastRenderedPageBreak/>
        <w:t>Digitális áramköri elemek</w:t>
      </w:r>
      <w:bookmarkEnd w:id="35"/>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w:t>
      </w:r>
      <w:proofErr w:type="spellStart"/>
      <w:r>
        <w:t>impedance</w:t>
      </w:r>
      <w:proofErr w:type="spellEnd"/>
      <w:r>
        <w:t xml:space="preserve"> </w:t>
      </w:r>
      <w:proofErr w:type="spellStart"/>
      <w:r>
        <w:t>matching</w:t>
      </w:r>
      <w:proofErr w:type="spellEnd"/>
      <w:r>
        <w:t xml:space="preserve">, </w:t>
      </w:r>
      <w:proofErr w:type="spellStart"/>
      <w:r>
        <w:t>delay</w:t>
      </w:r>
      <w:proofErr w:type="spellEnd"/>
      <w:r>
        <w:t xml:space="preserve"> </w:t>
      </w:r>
      <w:proofErr w:type="spellStart"/>
      <w:r>
        <w:t>matching</w:t>
      </w:r>
      <w:proofErr w:type="spellEnd"/>
      <w:r>
        <w:t>).</w:t>
      </w:r>
    </w:p>
    <w:p w14:paraId="79A4E72D" w14:textId="29AF6F7F" w:rsidR="00B508AD" w:rsidRDefault="000908AA" w:rsidP="00B508AD">
      <w:pPr>
        <w:pStyle w:val="Cmsor3"/>
      </w:pPr>
      <w:bookmarkStart w:id="36" w:name="_Toc181870130"/>
      <w:r>
        <w:t>Mikrovezérlő</w:t>
      </w:r>
      <w:bookmarkEnd w:id="36"/>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3BDADDBF" w:rsidR="00363DAF" w:rsidRDefault="004B7D6F" w:rsidP="00772D1E">
      <w:pPr>
        <w:pStyle w:val="Listaszerbekezds"/>
        <w:ind w:left="0" w:firstLine="851"/>
        <w:jc w:val="left"/>
      </w:pPr>
      <w:r>
        <w:t xml:space="preserve">Az eszköz által mért adatok megjelenítését egy TFT kijelzővel fogom megoldani. Ezeket a kis felbontású (240x320 </w:t>
      </w:r>
      <w:proofErr w:type="spellStart"/>
      <w:r>
        <w:t>px</w:t>
      </w:r>
      <w:proofErr w:type="spellEnd"/>
      <w:r>
        <w:t>)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w:t>
      </w:r>
      <w:proofErr w:type="spellStart"/>
      <w:r w:rsidR="00B919FC">
        <w:t>huzalozástechnikailag</w:t>
      </w:r>
      <w:proofErr w:type="spellEnd"/>
      <w:r w:rsidR="00B919FC">
        <w:t xml:space="preserve">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w:t>
      </w:r>
      <w:proofErr w:type="spellStart"/>
      <w:r w:rsidR="00363DAF">
        <w:t>Infineon</w:t>
      </w:r>
      <w:proofErr w:type="spellEnd"/>
      <w:r w:rsidR="00363DAF">
        <w:t xml:space="preserve">, Texas Instruments, NXP, ST, </w:t>
      </w:r>
      <w:proofErr w:type="spellStart"/>
      <w:r w:rsidR="00363DAF">
        <w:t>SiLabs</w:t>
      </w:r>
      <w:proofErr w:type="spellEnd"/>
      <w:r w:rsidR="00363DAF">
        <w:t xml:space="preserve">)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0F265A">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proofErr w:type="spellStart"/>
            <w:r>
              <w:t>Full</w:t>
            </w:r>
            <w:proofErr w:type="spellEnd"/>
            <w:r>
              <w:t xml:space="preserve"> </w:t>
            </w:r>
            <w:proofErr w:type="spellStart"/>
            <w:r>
              <w:t>Speed</w:t>
            </w:r>
            <w:proofErr w:type="spellEnd"/>
          </w:p>
        </w:tc>
      </w:tr>
    </w:tbl>
    <w:p w14:paraId="76A129E7" w14:textId="5A2999E9" w:rsidR="00601251" w:rsidRDefault="00000000" w:rsidP="00783A2D">
      <w:pPr>
        <w:pStyle w:val="Kpalrs"/>
      </w:pPr>
      <w:r>
        <w:fldChar w:fldCharType="begin"/>
      </w:r>
      <w:r>
        <w:instrText xml:space="preserve"> SEQ táblázat \* ARABIC </w:instrText>
      </w:r>
      <w:r>
        <w:fldChar w:fldCharType="separate"/>
      </w:r>
      <w:r w:rsidR="000F265A">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rsidR="000F265A">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533FA99A" w:rsidR="00065E48" w:rsidRDefault="000C0233" w:rsidP="00065E48">
      <w:r>
        <w:t xml:space="preserve">A mikrovezérlő rendelkezik egy beépített kapcsolóüzemű tápegységgel, amivel a processzor mag feszültségét állítja elő, ezáltal növelni lehet az órajel frekvenciáját és csökkenteni a disszipációt. A megfelelő tápellátás biztosítása érdekében 12 darab </w:t>
      </w:r>
      <w:proofErr w:type="spellStart"/>
      <w:r>
        <w:t>hidegítő</w:t>
      </w:r>
      <w:proofErr w:type="spellEnd"/>
      <w:r>
        <w:t xml:space="preserve">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Az RTC tápellátását egy gombelem segítségével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 amik szélsőséges esetben a buszon lévő áramkörök tönkremeneteléhez vezethetnek.</w:t>
      </w:r>
      <w:r>
        <w:t xml:space="preserve"> </w:t>
      </w:r>
      <w:r>
        <w:fldChar w:fldCharType="begin"/>
      </w:r>
      <w:r>
        <w:instrText xml:space="preserve"> REF _Ref174438158 \r \h </w:instrText>
      </w:r>
      <w:r>
        <w:fldChar w:fldCharType="separate"/>
      </w:r>
      <w:r w:rsidR="000F265A">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15381F16" w:rsidR="00B0671A" w:rsidRPr="00B0671A" w:rsidRDefault="00EF25D9" w:rsidP="00772D1E">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35</w:t>
      </w:r>
      <w:r>
        <w:fldChar w:fldCharType="end"/>
      </w:r>
      <w:r w:rsidR="00341800">
        <w:t>. ábra Mikrokontroller kapcsolási rajza</w:t>
      </w:r>
    </w:p>
    <w:p w14:paraId="4EFB5672" w14:textId="7B8E3EDE" w:rsidR="000B1ACF" w:rsidRDefault="000B1ACF" w:rsidP="003B4440">
      <w:pPr>
        <w:pStyle w:val="Cmsor3"/>
      </w:pPr>
      <w:bookmarkStart w:id="37" w:name="_Ref174742404"/>
      <w:bookmarkStart w:id="38" w:name="_Toc181870131"/>
      <w:r>
        <w:lastRenderedPageBreak/>
        <w:t>Külső memória illesztés</w:t>
      </w:r>
      <w:bookmarkEnd w:id="37"/>
      <w:bookmarkEnd w:id="38"/>
    </w:p>
    <w:p w14:paraId="60317C7D" w14:textId="3DD597B9"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Valamint a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0F265A">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6F837150" w:rsidR="00CE128A"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36</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1012193A" w:rsidR="00CE128A" w:rsidRPr="00CE128A"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37</w:t>
      </w:r>
      <w:r>
        <w:fldChar w:fldCharType="end"/>
      </w:r>
      <w:r w:rsidR="00CE128A">
        <w:t>. ábra MC24C02 kapcsolási rajz</w:t>
      </w:r>
    </w:p>
    <w:p w14:paraId="2A4387ED" w14:textId="362707EC" w:rsidR="00B508AD" w:rsidRDefault="00B508AD" w:rsidP="00B508AD">
      <w:pPr>
        <w:pStyle w:val="Cmsor3"/>
      </w:pPr>
      <w:bookmarkStart w:id="39" w:name="_Toc181870132"/>
      <w:r>
        <w:lastRenderedPageBreak/>
        <w:t>Periféria illesztés</w:t>
      </w:r>
      <w:bookmarkEnd w:id="39"/>
    </w:p>
    <w:p w14:paraId="34CE9B40" w14:textId="36599640"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0F265A">
        <w:t>Fóliatasztatúra tervezése</w:t>
      </w:r>
      <w:r w:rsidR="00F631E9" w:rsidRPr="00F631E9">
        <w:rPr>
          <w:color w:val="2F5496" w:themeColor="accent1" w:themeShade="BF"/>
          <w:u w:val="single"/>
        </w:rPr>
        <w:fldChar w:fldCharType="end"/>
      </w:r>
      <w:r w:rsidR="00F631E9">
        <w:rPr>
          <w:color w:val="2F5496" w:themeColor="accent1" w:themeShade="BF"/>
          <w:u w:val="single"/>
        </w:rPr>
        <w:t>)</w:t>
      </w:r>
      <w:r w:rsidR="00F631E9">
        <w:t xml:space="preserve">. </w:t>
      </w:r>
      <w:r w:rsidR="00B149DB">
        <w:t>Ebben a fejezetben, viszont egyszerűen elég egy egyszerű nyomógombnak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 xml:space="preserve">unk, ezért a többi gombnál is így tettem. A tasztatúrához egy 10 </w:t>
      </w:r>
      <w:proofErr w:type="spellStart"/>
      <w:r w:rsidR="00B149DB">
        <w:t>pines</w:t>
      </w:r>
      <w:proofErr w:type="spellEnd"/>
      <w:r w:rsidR="00B149DB">
        <w:t xml:space="preserve">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1BD3BC58" w:rsidR="00065E48" w:rsidRPr="00065E48"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38</w:t>
      </w:r>
      <w:r>
        <w:fldChar w:fldCharType="end"/>
      </w:r>
      <w:r w:rsidR="00C55A14">
        <w:t>. ábra Periféria illesztés kapcsolási  rajza</w:t>
      </w:r>
    </w:p>
    <w:p w14:paraId="69637981" w14:textId="6FD977BF" w:rsidR="00BC6BBA" w:rsidRDefault="00BC6BBA" w:rsidP="00BC6BBA">
      <w:pPr>
        <w:pStyle w:val="Cmsor3"/>
      </w:pPr>
      <w:bookmarkStart w:id="40" w:name="_Ref174442719"/>
      <w:bookmarkStart w:id="41" w:name="_Ref174442724"/>
      <w:bookmarkStart w:id="42" w:name="_Ref174442726"/>
      <w:bookmarkStart w:id="43" w:name="_Ref174442744"/>
      <w:bookmarkStart w:id="44" w:name="_Ref174442745"/>
      <w:bookmarkStart w:id="45" w:name="_Ref174442746"/>
      <w:bookmarkStart w:id="46" w:name="_Ref174442795"/>
      <w:bookmarkStart w:id="47" w:name="_Ref174442798"/>
      <w:bookmarkStart w:id="48" w:name="_Ref174442801"/>
      <w:bookmarkStart w:id="49" w:name="_Ref174442806"/>
      <w:bookmarkStart w:id="50" w:name="_Ref174442808"/>
      <w:bookmarkStart w:id="51" w:name="_Ref174442812"/>
      <w:bookmarkStart w:id="52" w:name="_Toc181870133"/>
      <w:r>
        <w:lastRenderedPageBreak/>
        <w:t>Kijelző</w:t>
      </w:r>
      <w:bookmarkEnd w:id="40"/>
      <w:bookmarkEnd w:id="41"/>
      <w:bookmarkEnd w:id="42"/>
      <w:bookmarkEnd w:id="43"/>
      <w:bookmarkEnd w:id="44"/>
      <w:bookmarkEnd w:id="45"/>
      <w:bookmarkEnd w:id="46"/>
      <w:bookmarkEnd w:id="47"/>
      <w:bookmarkEnd w:id="48"/>
      <w:bookmarkEnd w:id="49"/>
      <w:bookmarkEnd w:id="50"/>
      <w:bookmarkEnd w:id="51"/>
      <w:bookmarkEnd w:id="52"/>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w:t>
      </w:r>
      <w:proofErr w:type="spellStart"/>
      <w:r>
        <w:t>porton</w:t>
      </w:r>
      <w:proofErr w:type="spellEnd"/>
      <w:r>
        <w:t xml:space="preserve">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w:t>
      </w:r>
      <w:proofErr w:type="spellStart"/>
      <w:r>
        <w:t>EastRising</w:t>
      </w:r>
      <w:proofErr w:type="spellEnd"/>
      <w:r>
        <w:t xml:space="preserve">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57E0633F" w:rsidR="00F858CF"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39</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0F265A">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27B8934F">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2"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031F1476" w:rsidR="00F858CF" w:rsidRPr="00D52B07"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40</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0F265A">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rsidP="00B4371B">
      <w:pPr>
        <w:pStyle w:val="Listaszerbekezds"/>
        <w:numPr>
          <w:ilvl w:val="0"/>
          <w:numId w:val="31"/>
        </w:numPr>
      </w:pPr>
      <w:r>
        <w:t>Adatvonalak 50Ω-</w:t>
      </w:r>
      <w:proofErr w:type="spellStart"/>
      <w:r>
        <w:t>ra</w:t>
      </w:r>
      <w:proofErr w:type="spellEnd"/>
      <w:r>
        <w:t xml:space="preserve"> való illesztése</w:t>
      </w:r>
    </w:p>
    <w:p w14:paraId="799FAD54" w14:textId="75EBAF1F" w:rsidR="00B4371B" w:rsidRDefault="00B4371B" w:rsidP="00B4371B">
      <w:pPr>
        <w:pStyle w:val="Listaszerbekezds"/>
        <w:numPr>
          <w:ilvl w:val="0"/>
          <w:numId w:val="31"/>
        </w:numPr>
      </w:pPr>
      <w:r>
        <w:t xml:space="preserve">Adatvonalak hosszkülönbségének 100 </w:t>
      </w:r>
      <w:proofErr w:type="spellStart"/>
      <w:r>
        <w:t>mil</w:t>
      </w:r>
      <w:proofErr w:type="spellEnd"/>
      <w:r>
        <w:t>-ben való maximalizálása</w:t>
      </w:r>
    </w:p>
    <w:p w14:paraId="351B7C53" w14:textId="763AB3DE" w:rsidR="00B4371B" w:rsidRDefault="00B4371B" w:rsidP="00B4371B">
      <w:pPr>
        <w:pStyle w:val="Listaszerbekezds"/>
        <w:numPr>
          <w:ilvl w:val="0"/>
          <w:numId w:val="31"/>
        </w:numPr>
      </w:pPr>
      <w:r>
        <w:t>22Ω-os ellenállások elhelyezése mikrovezérlőhöz közel</w:t>
      </w:r>
    </w:p>
    <w:p w14:paraId="48C87B53" w14:textId="7BCABB94"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w:t>
      </w:r>
      <w:proofErr w:type="spellStart"/>
      <w:r w:rsidR="00AA16A4">
        <w:t>porton</w:t>
      </w:r>
      <w:proofErr w:type="spellEnd"/>
      <w:r w:rsidR="00AA16A4">
        <w:t xml:space="preserve">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0F265A">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0F265A">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66B32D4C" w:rsidR="00B4371B"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41</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53" w:name="_Toc181870134"/>
      <w:r>
        <w:lastRenderedPageBreak/>
        <w:t>SD kártya illesztése</w:t>
      </w:r>
      <w:bookmarkEnd w:id="53"/>
    </w:p>
    <w:p w14:paraId="301668F1" w14:textId="7D784920" w:rsidR="00C72D9D" w:rsidRDefault="00CB2F32" w:rsidP="00C72D9D">
      <w:r>
        <w:t xml:space="preserve">Az SD kártya illesztéséhez SDMMC interfészt használtam. Ez az interfész 4 darab adat, 1 </w:t>
      </w:r>
      <w:r w:rsidR="00337E8F">
        <w:t>d</w:t>
      </w:r>
      <w:r>
        <w:t>a</w:t>
      </w:r>
      <w:r w:rsidR="00337E8F">
        <w:t>r</w:t>
      </w:r>
      <w:r>
        <w:t xml:space="preserve">ab </w:t>
      </w:r>
      <w:proofErr w:type="spellStart"/>
      <w:r>
        <w:t>command</w:t>
      </w:r>
      <w:proofErr w:type="spellEnd"/>
      <w:r>
        <w:t xml:space="preserve">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0F265A">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0E39F500" w:rsidR="00AA16A4"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42</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7BDDBB97" w:rsidR="00CA38D5"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43</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54" w:name="_Toc181870135"/>
      <w:r>
        <w:lastRenderedPageBreak/>
        <w:t>USB kommunikáció illesztése</w:t>
      </w:r>
      <w:bookmarkEnd w:id="54"/>
    </w:p>
    <w:p w14:paraId="47638BE1" w14:textId="4ACEFF43"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0F265A">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25F18D3E" w:rsidR="00C72D9D"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44</w:t>
      </w:r>
      <w:r>
        <w:fldChar w:fldCharType="end"/>
      </w:r>
      <w:r w:rsidR="00C72D9D">
        <w:t>. ábra USB csatlakozó és védelmek bekötése</w:t>
      </w:r>
    </w:p>
    <w:p w14:paraId="3D67EB69" w14:textId="698CDFED"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0F265A">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28F9C314" w:rsidR="00D224B2" w:rsidRPr="00065E48"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45</w:t>
      </w:r>
      <w:r>
        <w:fldChar w:fldCharType="end"/>
      </w:r>
      <w:r w:rsidR="00C72D9D">
        <w:t>. ábra USB multiplexer bekötése</w:t>
      </w:r>
    </w:p>
    <w:p w14:paraId="1C7DF956" w14:textId="3A8DF3BC" w:rsidR="00B508AD" w:rsidRDefault="00B508AD" w:rsidP="00B508AD">
      <w:pPr>
        <w:pStyle w:val="Cmsor2"/>
      </w:pPr>
      <w:bookmarkStart w:id="55" w:name="_Toc181870136"/>
      <w:r>
        <w:lastRenderedPageBreak/>
        <w:t>Detektor</w:t>
      </w:r>
      <w:r w:rsidR="000B1ACF">
        <w:t>kártya tervezése</w:t>
      </w:r>
      <w:bookmarkEnd w:id="55"/>
    </w:p>
    <w:p w14:paraId="72503E2A" w14:textId="6369553D" w:rsidR="003E4698" w:rsidRDefault="00B9314E" w:rsidP="00B9314E">
      <w:pPr>
        <w:rPr>
          <w:color w:val="000000" w:themeColor="text1"/>
          <w:shd w:val="clear" w:color="auto" w:fill="FFFFFF"/>
        </w:rPr>
      </w:pPr>
      <w:r>
        <w:t xml:space="preserve">A detektor kártyán  4 fő komponens kap helyet. Ezek a </w:t>
      </w:r>
      <w:proofErr w:type="spellStart"/>
      <w:r>
        <w:t>SiPM</w:t>
      </w:r>
      <w:proofErr w:type="spellEnd"/>
      <w:r>
        <w:t>, egy EEPROM, egy NTC ellenállás valamint egy csatlakozó. A szcintillátorból kilépő fotonok detektálására a</w:t>
      </w:r>
      <w:r w:rsidRPr="00B9314E">
        <w:rPr>
          <w:b/>
        </w:rPr>
        <w:t xml:space="preserve"> </w:t>
      </w:r>
      <w:proofErr w:type="spellStart"/>
      <w:r>
        <w:t>Onsemi</w:t>
      </w:r>
      <w:proofErr w:type="spellEnd"/>
      <w:r>
        <w:t xml:space="preserve"> által gyártott </w:t>
      </w:r>
      <w:r w:rsidRPr="00B9314E">
        <w:rPr>
          <w:color w:val="000000" w:themeColor="text1"/>
          <w:shd w:val="clear" w:color="auto" w:fill="FFFFFF"/>
        </w:rPr>
        <w:t>MFC6003</w:t>
      </w:r>
      <w:r>
        <w:rPr>
          <w:color w:val="000000" w:themeColor="text1"/>
          <w:shd w:val="clear" w:color="auto" w:fill="FFFFFF"/>
        </w:rPr>
        <w:t xml:space="preserve">5 típusú </w:t>
      </w:r>
      <w:proofErr w:type="spellStart"/>
      <w:r>
        <w:rPr>
          <w:color w:val="000000" w:themeColor="text1"/>
          <w:shd w:val="clear" w:color="auto" w:fill="FFFFFF"/>
        </w:rPr>
        <w:t>SiPM-et</w:t>
      </w:r>
      <w:proofErr w:type="spellEnd"/>
      <w:r>
        <w:rPr>
          <w:color w:val="000000" w:themeColor="text1"/>
          <w:shd w:val="clear" w:color="auto" w:fill="FFFFFF"/>
        </w:rPr>
        <w:t xml:space="preserve">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0F265A">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w:t>
      </w:r>
      <w:proofErr w:type="spellStart"/>
      <w:r>
        <w:rPr>
          <w:color w:val="000000" w:themeColor="text1"/>
          <w:shd w:val="clear" w:color="auto" w:fill="FFFFFF"/>
        </w:rPr>
        <w:t>SiPM</w:t>
      </w:r>
      <w:proofErr w:type="spellEnd"/>
      <w:r>
        <w:rPr>
          <w:color w:val="000000" w:themeColor="text1"/>
          <w:shd w:val="clear" w:color="auto" w:fill="FFFFFF"/>
        </w:rPr>
        <w:t xml:space="preserve">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0F265A">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0F265A">
        <w:rPr>
          <w:color w:val="000000" w:themeColor="text1"/>
          <w:shd w:val="clear" w:color="auto" w:fill="FFFFFF"/>
        </w:rPr>
        <w:t>[36]</w:t>
      </w:r>
      <w:r w:rsidR="003E4698">
        <w:rPr>
          <w:color w:val="000000" w:themeColor="text1"/>
          <w:shd w:val="clear" w:color="auto" w:fill="FFFFFF"/>
        </w:rPr>
        <w:fldChar w:fldCharType="end"/>
      </w:r>
    </w:p>
    <w:p w14:paraId="4EB0167A" w14:textId="289337FD"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0F265A">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0B6411E" w:rsidR="00E358ED" w:rsidRDefault="00E358ED" w:rsidP="00B9314E">
      <w:r>
        <w:t xml:space="preserve">Csatlakozónak  egy 2.54 mm rasztertávolságú  SMD tüskesort használtam, mechanikai stabilitást figyelembe véve előnyösebb lett volna, ha furatszerelt megoldást választok, viszont így az </w:t>
      </w:r>
      <w:proofErr w:type="spellStart"/>
      <w:r>
        <w:t>SiPM</w:t>
      </w:r>
      <w:proofErr w:type="spellEnd"/>
      <w:r>
        <w:t xml:space="preserve">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w:t>
      </w:r>
      <w:proofErr w:type="spellStart"/>
      <w:r>
        <w:t>SiPM</w:t>
      </w:r>
      <w:proofErr w:type="spellEnd"/>
      <w:r>
        <w:t>-be. Ezért ez a kártya fekete forrasztásgátló lakkot kapott, valamint 4 rétegesre lett tervezve (ezt ezen kívül más nem indokolja), valamint ezen rétegeket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398E72D2" w:rsidR="00E358ED"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46</w:t>
      </w:r>
      <w:r>
        <w:fldChar w:fldCharType="end"/>
      </w:r>
      <w:r w:rsidR="00E358ED">
        <w:t>. ábra Detektor kártya kapcsolási rajza</w:t>
      </w:r>
    </w:p>
    <w:p w14:paraId="31871764" w14:textId="77777777" w:rsidR="008026FD" w:rsidRDefault="008026FD" w:rsidP="008026FD"/>
    <w:p w14:paraId="6D7BCA89" w14:textId="534C57E5" w:rsidR="00B508AD" w:rsidRDefault="00B508AD" w:rsidP="00B508AD">
      <w:pPr>
        <w:pStyle w:val="Cmsor2"/>
      </w:pPr>
      <w:bookmarkStart w:id="56" w:name="_Ref174742150"/>
      <w:bookmarkStart w:id="57" w:name="_Toc181870137"/>
      <w:r>
        <w:lastRenderedPageBreak/>
        <w:t>Fóliatasztatúra tervezése</w:t>
      </w:r>
      <w:bookmarkEnd w:id="56"/>
      <w:bookmarkEnd w:id="57"/>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w:t>
      </w:r>
      <w:proofErr w:type="spellStart"/>
      <w:r>
        <w:t>enkóder</w:t>
      </w:r>
      <w:proofErr w:type="spellEnd"/>
      <w:r>
        <w:t xml:space="preserve">, potenciométer, </w:t>
      </w:r>
      <w:proofErr w:type="spellStart"/>
      <w:r>
        <w:t>stb</w:t>
      </w:r>
      <w:proofErr w:type="spellEnd"/>
      <w:r>
        <w:t>)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1E6E2B7D" w:rsidR="004F348A" w:rsidRPr="008D3197"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47</w:t>
      </w:r>
      <w:r>
        <w:fldChar w:fldCharType="end"/>
      </w:r>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0F265A">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012947EA">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0"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027967C4" w:rsidR="004F348A" w:rsidRPr="004F348A"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48</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0F265A">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rsidP="006E10BB">
      <w:pPr>
        <w:pStyle w:val="Listaszerbekezds"/>
        <w:numPr>
          <w:ilvl w:val="0"/>
          <w:numId w:val="34"/>
        </w:numPr>
        <w:jc w:val="left"/>
      </w:pPr>
      <w:r>
        <w:t>1 darab be- és kikapcsoló gomb</w:t>
      </w:r>
    </w:p>
    <w:p w14:paraId="0C41D7E0" w14:textId="75184E11" w:rsidR="006E10BB" w:rsidRDefault="006E10BB" w:rsidP="006E10BB">
      <w:pPr>
        <w:pStyle w:val="Listaszerbekezds"/>
        <w:numPr>
          <w:ilvl w:val="0"/>
          <w:numId w:val="34"/>
        </w:numPr>
        <w:jc w:val="left"/>
      </w:pPr>
      <w:r>
        <w:t>3 darab általános célú gomb (beállítások, memória, vissza)</w:t>
      </w:r>
    </w:p>
    <w:p w14:paraId="50546A82" w14:textId="7D494F08" w:rsidR="006E10BB" w:rsidRDefault="006E10BB" w:rsidP="006E10BB">
      <w:pPr>
        <w:pStyle w:val="Listaszerbekezds"/>
        <w:numPr>
          <w:ilvl w:val="0"/>
          <w:numId w:val="34"/>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w:t>
      </w:r>
      <w:proofErr w:type="spellStart"/>
      <w:r>
        <w:t>CorelDraw</w:t>
      </w:r>
      <w:proofErr w:type="spellEnd"/>
      <w:r>
        <w:t xml:space="preserve">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1">
                      <a:extLst>
                        <a:ext uri="{96DAC541-7B7A-43D3-8B79-37D633B846F1}">
                          <asvg:svgBlip xmlns:asvg="http://schemas.microsoft.com/office/drawing/2016/SVG/main" r:embed="rId72"/>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55A0E1FA" w:rsidR="0066316E" w:rsidRPr="00417A65" w:rsidRDefault="00EF25D9"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49</w:t>
      </w:r>
      <w:r>
        <w:fldChar w:fldCharType="end"/>
      </w:r>
      <w:r w:rsidR="0066316E">
        <w:t>. ábra Fóliatasztatúra terv</w:t>
      </w:r>
    </w:p>
    <w:p w14:paraId="26D51D0E" w14:textId="1354D91F" w:rsidR="00B508AD" w:rsidRDefault="00A41E3A" w:rsidP="001B191C">
      <w:pPr>
        <w:pStyle w:val="Cmsor1"/>
      </w:pPr>
      <w:bookmarkStart w:id="58" w:name="_Toc181870138"/>
      <w:r>
        <w:lastRenderedPageBreak/>
        <w:t>Szoftver</w:t>
      </w:r>
      <w:bookmarkEnd w:id="58"/>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rsidP="00C86AED">
      <w:pPr>
        <w:pStyle w:val="Listaszerbekezds"/>
        <w:numPr>
          <w:ilvl w:val="1"/>
          <w:numId w:val="43"/>
        </w:numPr>
      </w:pPr>
      <w:r>
        <w:t>Beágyazott szoftver</w:t>
      </w:r>
    </w:p>
    <w:p w14:paraId="0BA13872" w14:textId="6001D24B" w:rsidR="00072ABB" w:rsidRDefault="00072ABB" w:rsidP="00072ABB">
      <w:pPr>
        <w:pStyle w:val="Listaszerbekezds"/>
        <w:numPr>
          <w:ilvl w:val="2"/>
          <w:numId w:val="43"/>
        </w:numPr>
      </w:pPr>
      <w:r>
        <w:t>Detektorból érkező impulzusok mérése és eltárolása</w:t>
      </w:r>
    </w:p>
    <w:p w14:paraId="31D5914D" w14:textId="13BE5FDC" w:rsidR="00072ABB" w:rsidRDefault="00F37A24" w:rsidP="00072ABB">
      <w:pPr>
        <w:pStyle w:val="Listaszerbekezds"/>
        <w:numPr>
          <w:ilvl w:val="2"/>
          <w:numId w:val="43"/>
        </w:numPr>
      </w:pPr>
      <w:r>
        <w:t>Periféria kezelés</w:t>
      </w:r>
    </w:p>
    <w:p w14:paraId="4457C993" w14:textId="0BE0919C" w:rsidR="00072ABB" w:rsidRDefault="00072ABB" w:rsidP="00072ABB">
      <w:pPr>
        <w:pStyle w:val="Listaszerbekezds"/>
        <w:numPr>
          <w:ilvl w:val="2"/>
          <w:numId w:val="43"/>
        </w:numPr>
      </w:pPr>
      <w:r>
        <w:t>Mért adatok kiírása SD kártyára</w:t>
      </w:r>
    </w:p>
    <w:p w14:paraId="1D45BA58" w14:textId="2B9DD85E" w:rsidR="00072ABB" w:rsidRDefault="00072ABB" w:rsidP="00072ABB">
      <w:pPr>
        <w:pStyle w:val="Listaszerbekezds"/>
        <w:numPr>
          <w:ilvl w:val="2"/>
          <w:numId w:val="43"/>
        </w:numPr>
      </w:pPr>
      <w:r>
        <w:t>Kommunikáció a PC-vel USB kapcsolaton keresztül</w:t>
      </w:r>
    </w:p>
    <w:p w14:paraId="60AE7FAB" w14:textId="69EA7628" w:rsidR="00072ABB" w:rsidRDefault="00072ABB" w:rsidP="00072ABB">
      <w:pPr>
        <w:pStyle w:val="Listaszerbekezds"/>
        <w:numPr>
          <w:ilvl w:val="2"/>
          <w:numId w:val="43"/>
        </w:numPr>
      </w:pPr>
      <w:r>
        <w:t>Izotópmeghatározás</w:t>
      </w:r>
    </w:p>
    <w:p w14:paraId="0CDC7A6A" w14:textId="00B9932A" w:rsidR="00C86AED" w:rsidRDefault="00C86AED" w:rsidP="00C86AED">
      <w:pPr>
        <w:pStyle w:val="Listaszerbekezds"/>
        <w:numPr>
          <w:ilvl w:val="1"/>
          <w:numId w:val="43"/>
        </w:numPr>
      </w:pPr>
      <w:r>
        <w:t>PC-n futó szoftver</w:t>
      </w:r>
    </w:p>
    <w:p w14:paraId="0B23B613" w14:textId="0C0E9492" w:rsidR="00072ABB" w:rsidRDefault="00072ABB" w:rsidP="00072ABB">
      <w:pPr>
        <w:pStyle w:val="Listaszerbekezds"/>
        <w:numPr>
          <w:ilvl w:val="2"/>
          <w:numId w:val="43"/>
        </w:numPr>
      </w:pPr>
      <w:r>
        <w:t>Kommunikáció az eszközzel</w:t>
      </w:r>
    </w:p>
    <w:p w14:paraId="6B0909DA" w14:textId="39BB53DF" w:rsidR="00072ABB" w:rsidRDefault="00072ABB" w:rsidP="00072ABB">
      <w:pPr>
        <w:pStyle w:val="Listaszerbekezds"/>
        <w:numPr>
          <w:ilvl w:val="2"/>
          <w:numId w:val="43"/>
        </w:numPr>
      </w:pPr>
      <w:r>
        <w:t>Fogadott adatok mentése további feldolgozás céljából</w:t>
      </w:r>
    </w:p>
    <w:p w14:paraId="63FCB80F" w14:textId="1FF73914" w:rsidR="00072ABB" w:rsidRDefault="00072ABB" w:rsidP="00072ABB">
      <w:pPr>
        <w:pStyle w:val="Listaszerbekezds"/>
        <w:numPr>
          <w:ilvl w:val="2"/>
          <w:numId w:val="43"/>
        </w:numPr>
      </w:pPr>
      <w:r>
        <w:t>Meghatározott időintervallumonként pillanatkép készítése a spektrumról</w:t>
      </w:r>
    </w:p>
    <w:p w14:paraId="6EA11A55" w14:textId="678EB388" w:rsidR="00072ABB" w:rsidRDefault="00072ABB" w:rsidP="00072ABB">
      <w:pPr>
        <w:pStyle w:val="Listaszerbekezds"/>
        <w:numPr>
          <w:ilvl w:val="2"/>
          <w:numId w:val="4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3">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566EA6B3" w:rsidR="00B04EED" w:rsidRDefault="00EF25D9" w:rsidP="00B04EE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59" w:name="_Toc181870139"/>
      <w:r>
        <w:lastRenderedPageBreak/>
        <w:t>Beágyazott szoftver</w:t>
      </w:r>
      <w:bookmarkEnd w:id="59"/>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w:t>
      </w:r>
      <w:proofErr w:type="spellStart"/>
      <w:r w:rsidR="006E4773">
        <w:t>STMCubeIDE</w:t>
      </w:r>
      <w:proofErr w:type="spellEnd"/>
      <w:r w:rsidR="006E4773">
        <w:t xml:space="preserve"> környezet segítségével készült. Ez az ST saját ingyenesen elérhető környezte, ami lehetővé teszi az általuk gyártott mikrovezérlők és mikroprocesszorok programozását. </w:t>
      </w:r>
    </w:p>
    <w:p w14:paraId="282B584F" w14:textId="00A371AA" w:rsidR="006E4773" w:rsidRDefault="006E4773" w:rsidP="00414C9D">
      <w:r>
        <w:t xml:space="preserve">A környezet számos előnnyel rendelkezik például, hogy könnyen használhatóak benne az ST által készített HAL (Hardware </w:t>
      </w:r>
      <w:proofErr w:type="spellStart"/>
      <w:r>
        <w:t>Abstraction</w:t>
      </w:r>
      <w:proofErr w:type="spellEnd"/>
      <w:r>
        <w:t xml:space="preserve"> </w:t>
      </w:r>
      <w:proofErr w:type="spellStart"/>
      <w:r>
        <w:t>Layer</w:t>
      </w:r>
      <w:proofErr w:type="spellEnd"/>
      <w:r>
        <w:t>)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proofErr w:type="spellStart"/>
      <w:r w:rsidR="00414C9D">
        <w:t>huzalozását</w:t>
      </w:r>
      <w:proofErr w:type="spellEnd"/>
      <w:r>
        <w:t>.</w:t>
      </w:r>
      <w:r w:rsidR="00414C9D">
        <w:t xml:space="preserve"> </w:t>
      </w:r>
      <w:r w:rsidR="00414C9D">
        <w:fldChar w:fldCharType="begin"/>
      </w:r>
      <w:r w:rsidR="00414C9D">
        <w:instrText xml:space="preserve"> REF _Ref181735968 \r \h </w:instrText>
      </w:r>
      <w:r w:rsidR="00414C9D">
        <w:fldChar w:fldCharType="separate"/>
      </w:r>
      <w:r w:rsidR="000F265A">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52437696">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4"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0FFE923B" w:rsidR="00414C9D" w:rsidRDefault="00EF25D9" w:rsidP="00414C9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2</w:t>
      </w:r>
      <w:r>
        <w:fldChar w:fldCharType="end"/>
      </w:r>
      <w:r w:rsidR="00414C9D">
        <w:t xml:space="preserve">. ábra </w:t>
      </w:r>
      <w:proofErr w:type="spellStart"/>
      <w:r w:rsidR="00414C9D">
        <w:t>CubeIDE</w:t>
      </w:r>
      <w:proofErr w:type="spellEnd"/>
      <w:r w:rsidR="00414C9D">
        <w:t xml:space="preserve"> grafikus felülete</w:t>
      </w:r>
    </w:p>
    <w:p w14:paraId="22E71FEA" w14:textId="77777777" w:rsidR="00414C9D" w:rsidRDefault="00414C9D" w:rsidP="00414C9D">
      <w:pPr>
        <w:pStyle w:val="Kpalrs"/>
      </w:pPr>
    </w:p>
    <w:p w14:paraId="089CC0F7" w14:textId="64516459" w:rsidR="00414C9D" w:rsidRPr="00414C9D" w:rsidRDefault="00414C9D" w:rsidP="00414C9D">
      <w:r>
        <w:t xml:space="preserve">A konfiguráció elvégzése után lehetőségünk van </w:t>
      </w:r>
      <w:r w:rsidR="002A6080">
        <w:t xml:space="preserve">automatikus kódgenerálásra, amikor a </w:t>
      </w:r>
      <w:proofErr w:type="spellStart"/>
      <w:r w:rsidR="002A6080">
        <w:t>CubeIDE</w:t>
      </w:r>
      <w:proofErr w:type="spellEnd"/>
      <w:r w:rsidR="002A6080">
        <w:t xml:space="preserve"> az általunk megadott konfiguráció alapján létrehozza a megfelelő állományokat és inicializáló függvényeket. Viszont a kódgenerálás sokszor még nem hoz létre azonnal használható kódot így pár dolgot manuálisan szükséges beállítani, szerencsére az interneten bőséges dokumentáció lelhető fel így a fejlesztés viszonylag gördülékeny folyamat.</w:t>
      </w:r>
    </w:p>
    <w:p w14:paraId="318A5D24" w14:textId="350622B6" w:rsidR="00A41E3A" w:rsidRDefault="00A41E3A" w:rsidP="00A41E3A">
      <w:pPr>
        <w:pStyle w:val="Cmsor3"/>
      </w:pPr>
      <w:bookmarkStart w:id="60" w:name="_Toc181870140"/>
      <w:r>
        <w:lastRenderedPageBreak/>
        <w:t>Felépítés</w:t>
      </w:r>
      <w:bookmarkEnd w:id="60"/>
    </w:p>
    <w:p w14:paraId="52AE0741" w14:textId="268A80D2" w:rsidR="00F4007C" w:rsidRDefault="00F4007C" w:rsidP="00F4007C">
      <w:r>
        <w:t xml:space="preserve">Az </w:t>
      </w:r>
      <w:r>
        <w:fldChar w:fldCharType="begin"/>
      </w:r>
      <w:r>
        <w:instrText xml:space="preserve"> REF _Ref181866012 \h </w:instrText>
      </w:r>
      <w:r>
        <w:fldChar w:fldCharType="separate"/>
      </w:r>
      <w:r w:rsidR="000F265A">
        <w:rPr>
          <w:noProof/>
        </w:rPr>
        <w:t>5</w:t>
      </w:r>
      <w:r w:rsidR="000F265A">
        <w:noBreakHyphen/>
      </w:r>
      <w:r w:rsidR="000F265A">
        <w:rPr>
          <w:noProof/>
        </w:rPr>
        <w:t>3. ábra</w:t>
      </w:r>
      <w:r>
        <w:fldChar w:fldCharType="end"/>
      </w:r>
      <w:r>
        <w:t xml:space="preserve"> mutatja, hogy az egyes megvalósítandó szoftveres komponensek kapcsolatát és felépítését. A feladat megoldása során nagyban támaszkodtam a ST HAL függvénykönyvtáraira, valamint a kommunikáció és az SD kártya kezelés során a </w:t>
      </w:r>
      <w:proofErr w:type="spellStart"/>
      <w:r>
        <w:t>ThreadX</w:t>
      </w:r>
      <w:proofErr w:type="spellEnd"/>
      <w:r>
        <w:t xml:space="preserve"> RTOS operációs rendszer egyes komponenseit </w:t>
      </w:r>
      <w:proofErr w:type="spellStart"/>
      <w:r>
        <w:t>us</w:t>
      </w:r>
      <w:proofErr w:type="spellEnd"/>
      <w:r>
        <w:t xml:space="preserve"> használtam (</w:t>
      </w:r>
      <w:proofErr w:type="spellStart"/>
      <w:r>
        <w:t>FileX</w:t>
      </w:r>
      <w:proofErr w:type="spellEnd"/>
      <w:r>
        <w:t>, USBX), viszont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0F265A">
        <w:t>[44]</w:t>
      </w:r>
      <w:r w:rsidR="00EA3F37">
        <w:fldChar w:fldCharType="end"/>
      </w:r>
    </w:p>
    <w:p w14:paraId="686335AC" w14:textId="50597EE6" w:rsidR="00365088" w:rsidRDefault="00365088" w:rsidP="00F4007C">
      <w:r>
        <w:t>A kommunikáció megvalósítása során az USB CDC-t (</w:t>
      </w:r>
      <w:proofErr w:type="spellStart"/>
      <w:r>
        <w:t>Communication</w:t>
      </w:r>
      <w:proofErr w:type="spellEnd"/>
      <w:r>
        <w:t xml:space="preserve"> </w:t>
      </w:r>
      <w:proofErr w:type="spellStart"/>
      <w:r>
        <w:t>Device</w:t>
      </w:r>
      <w:proofErr w:type="spellEnd"/>
      <w:r>
        <w:t xml:space="preserve"> </w:t>
      </w:r>
      <w:proofErr w:type="spellStart"/>
      <w:r>
        <w:t>Class</w:t>
      </w:r>
      <w:proofErr w:type="spellEnd"/>
      <w:r>
        <w:t xml:space="preserve">) választottam. Ezzel a kommunikációs osztállyal virtuális soros </w:t>
      </w:r>
      <w:proofErr w:type="spellStart"/>
      <w:r>
        <w:t>portot</w:t>
      </w:r>
      <w:proofErr w:type="spellEnd"/>
      <w:r>
        <w:t xml:space="preserve">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5">
                      <a:extLst>
                        <a:ext uri="{96DAC541-7B7A-43D3-8B79-37D633B846F1}">
                          <asvg:svgBlip xmlns:asvg="http://schemas.microsoft.com/office/drawing/2016/SVG/main" r:embed="rId76"/>
                        </a:ext>
                      </a:extLst>
                    </a:blip>
                    <a:stretch>
                      <a:fillRect/>
                    </a:stretch>
                  </pic:blipFill>
                  <pic:spPr>
                    <a:xfrm>
                      <a:off x="0" y="0"/>
                      <a:ext cx="4603261" cy="4832776"/>
                    </a:xfrm>
                    <a:prstGeom prst="rect">
                      <a:avLst/>
                    </a:prstGeom>
                  </pic:spPr>
                </pic:pic>
              </a:graphicData>
            </a:graphic>
          </wp:inline>
        </w:drawing>
      </w:r>
    </w:p>
    <w:bookmarkStart w:id="61" w:name="_Ref181866012"/>
    <w:p w14:paraId="14662EED" w14:textId="3D0B1245" w:rsidR="00365088" w:rsidRDefault="00EF25D9" w:rsidP="000F265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3</w:t>
      </w:r>
      <w:r>
        <w:fldChar w:fldCharType="end"/>
      </w:r>
      <w:r w:rsidR="00584999">
        <w:t>. ábra Szoftver komponensek hierarchiai kapcsolata</w:t>
      </w:r>
      <w:bookmarkEnd w:id="61"/>
    </w:p>
    <w:p w14:paraId="26CD8F2E" w14:textId="4A1141DE" w:rsidR="00982B9F" w:rsidRDefault="00365088" w:rsidP="00FC7290">
      <w:r>
        <w:lastRenderedPageBreak/>
        <w:t xml:space="preserve">Az </w:t>
      </w:r>
      <w:r>
        <w:fldChar w:fldCharType="begin"/>
      </w:r>
      <w:r>
        <w:instrText xml:space="preserve"> REF _Ref181867824 \h </w:instrText>
      </w:r>
      <w:r w:rsidR="00FC7290">
        <w:instrText xml:space="preserve"> \* MERGEFORMAT </w:instrText>
      </w:r>
      <w:r>
        <w:fldChar w:fldCharType="separate"/>
      </w:r>
      <w:r w:rsidR="000F265A">
        <w:rPr>
          <w:noProof/>
        </w:rPr>
        <w:t>5</w:t>
      </w:r>
      <w:r w:rsidR="000F265A">
        <w:rPr>
          <w:noProof/>
        </w:rPr>
        <w:noBreakHyphen/>
        <w:t>4</w:t>
      </w:r>
      <w:r w:rsidR="000F265A">
        <w:t xml:space="preserve">. ábra </w:t>
      </w:r>
      <w:r>
        <w:fldChar w:fldCharType="end"/>
      </w:r>
      <w:r>
        <w:t>mutatja</w:t>
      </w:r>
      <w:r w:rsidR="00FC7290">
        <w:t xml:space="preserve"> a szoftver végrehajtásának folyamatábráját. A program 3 fő komponensből áll. Az első a main függvény, ez felel a számításigényes de nem időkritikus feladatok végrehajtásáért (kijelző </w:t>
      </w:r>
      <w:proofErr w:type="spellStart"/>
      <w:r w:rsidR="00FC7290">
        <w:t>renderelés</w:t>
      </w:r>
      <w:proofErr w:type="spellEnd"/>
      <w:r w:rsidR="00FC7290">
        <w:t xml:space="preserve">,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77">
                      <a:extLst>
                        <a:ext uri="{96DAC541-7B7A-43D3-8B79-37D633B846F1}">
                          <asvg:svgBlip xmlns:asvg="http://schemas.microsoft.com/office/drawing/2016/SVG/main" r:embed="rId78"/>
                        </a:ext>
                      </a:extLst>
                    </a:blip>
                    <a:stretch>
                      <a:fillRect/>
                    </a:stretch>
                  </pic:blipFill>
                  <pic:spPr>
                    <a:xfrm>
                      <a:off x="0" y="0"/>
                      <a:ext cx="4700108" cy="7150198"/>
                    </a:xfrm>
                    <a:prstGeom prst="rect">
                      <a:avLst/>
                    </a:prstGeom>
                  </pic:spPr>
                </pic:pic>
              </a:graphicData>
            </a:graphic>
          </wp:inline>
        </w:drawing>
      </w:r>
    </w:p>
    <w:bookmarkStart w:id="62" w:name="_Ref181867824"/>
    <w:p w14:paraId="59F658D7" w14:textId="5E4844A1" w:rsidR="00BF7354" w:rsidRPr="00BF7354" w:rsidRDefault="00EF25D9" w:rsidP="00FC729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4</w:t>
      </w:r>
      <w:r>
        <w:fldChar w:fldCharType="end"/>
      </w:r>
      <w:r w:rsidR="004612E9">
        <w:t>. ábra Beágyazott szoftver folyamatábrája</w:t>
      </w:r>
      <w:bookmarkEnd w:id="62"/>
    </w:p>
    <w:p w14:paraId="37A42F98" w14:textId="6D03A9B2" w:rsidR="00860FC8" w:rsidRDefault="00860FC8" w:rsidP="00860FC8">
      <w:r>
        <w:lastRenderedPageBreak/>
        <w:t xml:space="preserve">Az analóg mintavétel rövid maximum 5 </w:t>
      </w:r>
      <w:proofErr w:type="spellStart"/>
      <w:r>
        <w:t>us-ig</w:t>
      </w:r>
      <w:proofErr w:type="spellEnd"/>
      <w:r>
        <w:t xml:space="preserve">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0569CE7C" w:rsidR="00FC7290" w:rsidRDefault="0067266F" w:rsidP="0067266F">
      <w:r>
        <w:t xml:space="preserve">A felhasználói felületet 5 darab </w:t>
      </w:r>
      <w:proofErr w:type="spellStart"/>
      <w:r>
        <w:t>screenre</w:t>
      </w:r>
      <w:proofErr w:type="spellEnd"/>
      <w:r>
        <w:t xml:space="preserve"> osztottam fel. Ezen </w:t>
      </w:r>
      <w:proofErr w:type="spellStart"/>
      <w:r>
        <w:t>screenek</w:t>
      </w:r>
      <w:proofErr w:type="spellEnd"/>
      <w:r>
        <w:t xml:space="preserve"> mind más és más információkat jelenítenek meg, kivéve a felső állapotsávot ami mindegyiknél ugyan azokat az információkat lehet látni (SD kártya csatlakoztatása, akkumulátor töltöttség, rendszeridő). Az egyes </w:t>
      </w:r>
      <w:proofErr w:type="spellStart"/>
      <w:r>
        <w:t>screenek</w:t>
      </w:r>
      <w:proofErr w:type="spellEnd"/>
      <w:r>
        <w:t xml:space="preserve"> között a </w:t>
      </w:r>
      <w:proofErr w:type="spellStart"/>
      <w:r>
        <w:t>fóliatasztarúrán</w:t>
      </w:r>
      <w:proofErr w:type="spellEnd"/>
      <w:r>
        <w:t xml:space="preserve"> kialakított gombok segítségével lehet navigálni. Az egyes </w:t>
      </w:r>
      <w:proofErr w:type="spellStart"/>
      <w:r>
        <w:t>screeneken</w:t>
      </w:r>
      <w:proofErr w:type="spellEnd"/>
      <w:r>
        <w:t xml:space="preserve"> </w:t>
      </w:r>
      <w:proofErr w:type="spellStart"/>
      <w:r>
        <w:t>megejelnő</w:t>
      </w:r>
      <w:proofErr w:type="spellEnd"/>
      <w:r>
        <w:t xml:space="preserve"> adatokat az alábbi felsorolásban ismertetem:</w:t>
      </w:r>
    </w:p>
    <w:p w14:paraId="4BF1B607" w14:textId="5A75CC4C" w:rsidR="0067266F" w:rsidRDefault="0067266F" w:rsidP="0067266F">
      <w:pPr>
        <w:pStyle w:val="Listaszerbekezds"/>
        <w:numPr>
          <w:ilvl w:val="0"/>
          <w:numId w:val="48"/>
        </w:numPr>
        <w:rPr>
          <w:b/>
        </w:rPr>
      </w:pPr>
      <w:r w:rsidRPr="0067266F">
        <w:rPr>
          <w:b/>
        </w:rPr>
        <w:t xml:space="preserve">Screen1: </w:t>
      </w:r>
      <w:r w:rsidR="00263595">
        <w:t xml:space="preserve">Kezdő töltőképernyő, az eszköz bekapcsolása után ez a képernyő fogadja a felhasználót, a betöltés után </w:t>
      </w:r>
      <w:proofErr w:type="spellStart"/>
      <w:r w:rsidR="00263595">
        <w:t>továbbugrik</w:t>
      </w:r>
      <w:proofErr w:type="spellEnd"/>
      <w:r w:rsidR="00263595">
        <w:t xml:space="preserve"> a Screen2-re.</w:t>
      </w:r>
    </w:p>
    <w:p w14:paraId="742B6D9A" w14:textId="03EA5873" w:rsidR="00263595" w:rsidRPr="00263595" w:rsidRDefault="0067266F" w:rsidP="00263595">
      <w:pPr>
        <w:pStyle w:val="Listaszerbekezds"/>
        <w:numPr>
          <w:ilvl w:val="0"/>
          <w:numId w:val="48"/>
        </w:numPr>
        <w:rPr>
          <w:b/>
        </w:rPr>
      </w:pPr>
      <w:r>
        <w:rPr>
          <w:b/>
        </w:rPr>
        <w:t>Screen2:</w:t>
      </w:r>
      <w:r w:rsidR="00263595">
        <w:rPr>
          <w:b/>
        </w:rPr>
        <w:t xml:space="preserve"> </w:t>
      </w:r>
      <w:r w:rsidR="00263595">
        <w:t xml:space="preserve">Ezen a </w:t>
      </w:r>
      <w:proofErr w:type="spellStart"/>
      <w:r w:rsidR="00263595">
        <w:t>screenen</w:t>
      </w:r>
      <w:proofErr w:type="spellEnd"/>
      <w:r w:rsidR="00263595">
        <w:t xml:space="preserve"> kerül megjelenítésre a másodpercenként és percenként regisztrált impulzusszám, az elnyelt dózis, az aktuális dózisteljesítmény és (ha sikerült az azonosítás) az izotóp fajtája.</w:t>
      </w:r>
    </w:p>
    <w:p w14:paraId="7854CEE6" w14:textId="5F21A379" w:rsidR="0067266F" w:rsidRDefault="0067266F" w:rsidP="0067266F">
      <w:pPr>
        <w:pStyle w:val="Listaszerbekezds"/>
        <w:numPr>
          <w:ilvl w:val="0"/>
          <w:numId w:val="48"/>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rsidP="0067266F">
      <w:pPr>
        <w:pStyle w:val="Listaszerbekezds"/>
        <w:numPr>
          <w:ilvl w:val="0"/>
          <w:numId w:val="48"/>
        </w:numPr>
        <w:rPr>
          <w:b/>
        </w:rPr>
      </w:pPr>
      <w:r>
        <w:rPr>
          <w:b/>
        </w:rPr>
        <w:t>Screen4:</w:t>
      </w:r>
      <w:r w:rsidR="00263595">
        <w:t xml:space="preserve"> Ezen a </w:t>
      </w:r>
      <w:proofErr w:type="spellStart"/>
      <w:r w:rsidR="00263595">
        <w:t>screenen</w:t>
      </w:r>
      <w:proofErr w:type="spellEnd"/>
      <w:r w:rsidR="00263595">
        <w:t xml:space="preserve"> lehet elvégezni az eszköz konfigurációját. Itt lehet beállítani a </w:t>
      </w:r>
      <w:proofErr w:type="spellStart"/>
      <w:r w:rsidR="00263595">
        <w:t>SiPM</w:t>
      </w:r>
      <w:proofErr w:type="spellEnd"/>
      <w:r w:rsidR="00263595">
        <w:t xml:space="preserve"> tápfeszültségét, a kijelző</w:t>
      </w:r>
      <w:r w:rsidR="00860FC8">
        <w:t xml:space="preserve"> fényerejét és a hangeffekt hangerejét.</w:t>
      </w:r>
    </w:p>
    <w:p w14:paraId="4EB1BE93" w14:textId="3B3E0155" w:rsidR="0067266F" w:rsidRPr="0067266F" w:rsidRDefault="0067266F" w:rsidP="0067266F">
      <w:pPr>
        <w:pStyle w:val="Listaszerbekezds"/>
        <w:numPr>
          <w:ilvl w:val="0"/>
          <w:numId w:val="48"/>
        </w:numPr>
        <w:rPr>
          <w:b/>
        </w:rPr>
      </w:pPr>
      <w:r>
        <w:rPr>
          <w:b/>
        </w:rPr>
        <w:t>Screen5:</w:t>
      </w:r>
      <w:r w:rsidR="00860FC8">
        <w:t xml:space="preserve">Ezen a </w:t>
      </w:r>
      <w:proofErr w:type="spellStart"/>
      <w:r w:rsidR="00860FC8">
        <w:t>screenen</w:t>
      </w:r>
      <w:proofErr w:type="spellEnd"/>
      <w:r w:rsidR="00860FC8">
        <w:t xml:space="preserve"> lehet megtekinteni az eszközinformációkat (</w:t>
      </w:r>
      <w:proofErr w:type="spellStart"/>
      <w:r w:rsidR="00860FC8">
        <w:t>Firmware</w:t>
      </w:r>
      <w:proofErr w:type="spellEnd"/>
      <w:r w:rsidR="00860FC8">
        <w:t xml:space="preserve"> és hardware </w:t>
      </w:r>
      <w:proofErr w:type="spellStart"/>
      <w:r w:rsidR="00860FC8">
        <w:t>verió</w:t>
      </w:r>
      <w:proofErr w:type="spellEnd"/>
      <w:r w:rsidR="00860FC8">
        <w:t>, csatlakoztatott detektor típusa).</w:t>
      </w:r>
    </w:p>
    <w:p w14:paraId="2EE7000C" w14:textId="770A2D69" w:rsidR="00C03772" w:rsidRPr="00982B9F" w:rsidRDefault="00C03772" w:rsidP="00982B9F">
      <w:pPr>
        <w:spacing w:after="0" w:line="240" w:lineRule="auto"/>
        <w:ind w:firstLine="0"/>
        <w:jc w:val="left"/>
      </w:pPr>
      <w:r>
        <w:br w:type="page"/>
      </w:r>
    </w:p>
    <w:p w14:paraId="4F4E172B" w14:textId="15ADAA79" w:rsidR="00667604" w:rsidRDefault="00EA3312" w:rsidP="00A41E3A">
      <w:pPr>
        <w:pStyle w:val="Cmsor3"/>
      </w:pPr>
      <w:r>
        <w:lastRenderedPageBreak/>
        <w:t>Grafikus felület</w:t>
      </w:r>
    </w:p>
    <w:p w14:paraId="6D29F2B9" w14:textId="2B71A041" w:rsidR="00877F65" w:rsidRDefault="00733362" w:rsidP="00EA3312">
      <w:r>
        <w:t>Grafikai könyvtárnak az LVGL-t (</w:t>
      </w:r>
      <w:proofErr w:type="spellStart"/>
      <w:r w:rsidRPr="00733362">
        <w:t>Light</w:t>
      </w:r>
      <w:proofErr w:type="spellEnd"/>
      <w:r w:rsidRPr="00733362">
        <w:t xml:space="preserve"> and </w:t>
      </w:r>
      <w:proofErr w:type="spellStart"/>
      <w:r w:rsidRPr="00733362">
        <w:t>Versatile</w:t>
      </w:r>
      <w:proofErr w:type="spellEnd"/>
      <w:r w:rsidRPr="00733362">
        <w:t xml:space="preserve"> </w:t>
      </w:r>
      <w:proofErr w:type="spellStart"/>
      <w:r w:rsidRPr="00733362">
        <w:t>Graphics</w:t>
      </w:r>
      <w:proofErr w:type="spellEnd"/>
      <w:r w:rsidRPr="00733362">
        <w:t xml:space="preserve"> </w:t>
      </w:r>
      <w:proofErr w:type="spellStart"/>
      <w:r w:rsidRPr="00733362">
        <w:t>Library</w:t>
      </w:r>
      <w:proofErr w:type="spellEnd"/>
      <w:r>
        <w:t xml:space="preserve"> ) választottam. Ez egy nyílt forráskódú elsősorban </w:t>
      </w:r>
      <w:r w:rsidR="003061DF">
        <w:t xml:space="preserve">kis teljesítményű </w:t>
      </w:r>
      <w:r>
        <w:t>beágyazott rendszerekhez fejlesztett</w:t>
      </w:r>
      <w:r w:rsidR="003061DF">
        <w:t xml:space="preserve">ek. Annak ellenére, hogy kis teljesítményű rendszerekhez tervezték gazdag </w:t>
      </w:r>
      <w:proofErr w:type="spellStart"/>
      <w:r w:rsidR="003061DF">
        <w:t>widget</w:t>
      </w:r>
      <w:proofErr w:type="spellEnd"/>
      <w:r w:rsidR="003061DF">
        <w:t xml:space="preserve"> támogatással, animációkkal rendelkezik, valamint könnyen integrálható az ST HAL könyvtárához.</w:t>
      </w:r>
      <w:r w:rsidR="00EA3312">
        <w:t xml:space="preserve"> </w:t>
      </w:r>
      <w:r w:rsidR="00752F79">
        <w:t xml:space="preserve">A grafikus felület összeállításához a </w:t>
      </w:r>
      <w:proofErr w:type="spellStart"/>
      <w:r w:rsidR="00752F79">
        <w:t>SquareLineStudio</w:t>
      </w:r>
      <w:proofErr w:type="spellEnd"/>
      <w:r w:rsidR="00752F79">
        <w:t xml:space="preserve">-t használtam, ami hasonlóan egyszerűvé teszi a kijelző konfigurálását, mint a mikrovezérlő esetében az </w:t>
      </w:r>
      <w:proofErr w:type="spellStart"/>
      <w:r w:rsidR="00752F79">
        <w:t>STMCubeIDE</w:t>
      </w:r>
      <w:proofErr w:type="spellEnd"/>
      <w:r w:rsidR="00752F79">
        <w:t>.</w:t>
      </w:r>
      <w:r w:rsidR="00EA3312" w:rsidRPr="00EA3312">
        <w:t xml:space="preserve"> </w:t>
      </w:r>
      <w:r w:rsidR="00B627AE">
        <w:t xml:space="preserve">A könyvtár konfigurációját az </w:t>
      </w:r>
      <w:proofErr w:type="spellStart"/>
      <w:r w:rsidR="00B627AE" w:rsidRPr="00B627AE">
        <w:t>lv_conf.h</w:t>
      </w:r>
      <w:proofErr w:type="spellEnd"/>
      <w:r w:rsidR="00B627AE">
        <w:t xml:space="preserve"> </w:t>
      </w:r>
      <w:proofErr w:type="spellStart"/>
      <w:r w:rsidR="00B627AE">
        <w:t>header</w:t>
      </w:r>
      <w:proofErr w:type="spellEnd"/>
      <w:r w:rsidR="00B627AE">
        <w:t xml:space="preserve"> fájlban végezhetjük el. Itt állítható be többek között a </w:t>
      </w:r>
      <w:proofErr w:type="spellStart"/>
      <w:r w:rsidR="00B627AE">
        <w:t>frame</w:t>
      </w:r>
      <w:proofErr w:type="spellEnd"/>
      <w:r w:rsidR="00B627AE">
        <w:t xml:space="preserve"> </w:t>
      </w:r>
      <w:proofErr w:type="spellStart"/>
      <w:r w:rsidR="00B627AE">
        <w:t>buffer</w:t>
      </w:r>
      <w:proofErr w:type="spellEnd"/>
      <w:r w:rsidR="00B627AE">
        <w:t xml:space="preserve"> mérete, valamint, hogy milyen kódrészletek, betűtípusok kerüljenek a fordítandó kódba. Ezekkel a beállításokkal lehet szabályozni</w:t>
      </w:r>
      <w:r w:rsidR="00C70946">
        <w:t>, hogy az LVGL mennyi memóriát használhasson.</w:t>
      </w:r>
      <w:r w:rsidR="00EA3312" w:rsidRPr="00EA3312">
        <w:t xml:space="preserve"> </w:t>
      </w:r>
      <w:r w:rsidR="00EA3312">
        <w:fldChar w:fldCharType="begin"/>
      </w:r>
      <w:r w:rsidR="00EA3312">
        <w:instrText xml:space="preserve"> REF _Ref181738866 \r \h </w:instrText>
      </w:r>
      <w:r w:rsidR="00EA3312">
        <w:fldChar w:fldCharType="separate"/>
      </w:r>
      <w:r w:rsidR="00EA3312">
        <w:t>[42]</w:t>
      </w:r>
      <w:r w:rsidR="00EA3312">
        <w:fldChar w:fldCharType="end"/>
      </w:r>
      <w:r w:rsidR="00EA3312">
        <w:t xml:space="preserve"> </w:t>
      </w:r>
      <w:r w:rsidR="00EA3312">
        <w:fldChar w:fldCharType="begin"/>
      </w:r>
      <w:r w:rsidR="00EA3312">
        <w:instrText xml:space="preserve"> REF _Ref181739219 \r \h </w:instrText>
      </w:r>
      <w:r w:rsidR="00EA3312">
        <w:fldChar w:fldCharType="separate"/>
      </w:r>
      <w:r w:rsidR="00EA3312">
        <w:t>[43]</w:t>
      </w:r>
      <w:r w:rsidR="00EA3312">
        <w:fldChar w:fldCharType="end"/>
      </w:r>
    </w:p>
    <w:p w14:paraId="286B7D08" w14:textId="77777777" w:rsidR="00EA3312" w:rsidRDefault="00EA3312" w:rsidP="00EA3312">
      <w:pPr>
        <w:pStyle w:val="Kp"/>
      </w:pPr>
      <w:r>
        <w:rPr>
          <w:noProof/>
        </w:rPr>
        <w:drawing>
          <wp:inline distT="0" distB="0" distL="0" distR="0" wp14:anchorId="2B1DF2D3" wp14:editId="6C291C37">
            <wp:extent cx="5400040" cy="2837357"/>
            <wp:effectExtent l="0" t="0" r="0" b="1270"/>
            <wp:docPr id="1122164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225" name="Kép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837357"/>
                    </a:xfrm>
                    <a:prstGeom prst="rect">
                      <a:avLst/>
                    </a:prstGeom>
                  </pic:spPr>
                </pic:pic>
              </a:graphicData>
            </a:graphic>
          </wp:inline>
        </w:drawing>
      </w:r>
    </w:p>
    <w:p w14:paraId="332A64CA" w14:textId="4C5517A3" w:rsidR="00EA3312" w:rsidRDefault="00EF25D9" w:rsidP="00EA3312">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5</w:t>
      </w:r>
      <w:r>
        <w:fldChar w:fldCharType="end"/>
      </w:r>
      <w:r w:rsidR="00EA3312">
        <w:t>. ábra A készülő UI</w:t>
      </w:r>
    </w:p>
    <w:p w14:paraId="00B5C8B2" w14:textId="6F28AF32" w:rsidR="005801EE" w:rsidRDefault="00EA3312" w:rsidP="00991FAA">
      <w:r>
        <w:t xml:space="preserve">A grafikus felület vezérlését az általam készített </w:t>
      </w:r>
      <w:proofErr w:type="spellStart"/>
      <w:r>
        <w:t>ui_controller.c</w:t>
      </w:r>
      <w:proofErr w:type="spellEnd"/>
      <w:r>
        <w:t xml:space="preserve">/.h fájlokban helyeztem el. A </w:t>
      </w:r>
      <w:proofErr w:type="spellStart"/>
      <w:r>
        <w:t>ui_controller.h</w:t>
      </w:r>
      <w:proofErr w:type="spellEnd"/>
      <w:r>
        <w:t xml:space="preserve">-ban helyeztem el a grafikus felület adatstruktúráit, a szükséges konstansokat valamint a vezérlő függvények prototípusait. A </w:t>
      </w:r>
      <w:proofErr w:type="spellStart"/>
      <w:r>
        <w:t>ui_controller.c</w:t>
      </w:r>
      <w:proofErr w:type="spellEnd"/>
      <w:r>
        <w:t xml:space="preserve"> állomány pedig </w:t>
      </w:r>
      <w:r w:rsidR="00263327">
        <w:t>ezen függvények megvalósítását tartalmazza. A vezérlést egy állapotgép segítségével oldottam meg. Ennek felépítése a</w:t>
      </w:r>
      <w:r w:rsidR="001B6972">
        <w:t>z</w:t>
      </w:r>
      <w:r w:rsidR="00263327">
        <w:t xml:space="preserve"> </w:t>
      </w:r>
      <w:r w:rsidR="005801EE">
        <w:rPr>
          <w:b/>
          <w:bCs/>
        </w:rPr>
        <w:fldChar w:fldCharType="begin"/>
      </w:r>
      <w:r w:rsidR="005801EE">
        <w:instrText xml:space="preserve"> REF _Ref182161724 \h </w:instrText>
      </w:r>
      <w:r w:rsidR="005801EE">
        <w:rPr>
          <w:b/>
          <w:bCs/>
        </w:rPr>
      </w:r>
      <w:r w:rsidR="005801EE">
        <w:rPr>
          <w:b/>
          <w:bCs/>
        </w:rPr>
        <w:fldChar w:fldCharType="separate"/>
      </w:r>
      <w:r w:rsidR="005801EE">
        <w:rPr>
          <w:noProof/>
        </w:rPr>
        <w:t>5</w:t>
      </w:r>
      <w:r w:rsidR="005801EE">
        <w:noBreakHyphen/>
      </w:r>
      <w:r w:rsidR="005801EE">
        <w:rPr>
          <w:noProof/>
        </w:rPr>
        <w:t>6</w:t>
      </w:r>
      <w:r w:rsidR="005801EE">
        <w:t>. ábrán</w:t>
      </w:r>
      <w:r w:rsidR="005801EE">
        <w:rPr>
          <w:b/>
          <w:bCs/>
        </w:rPr>
        <w:fldChar w:fldCharType="end"/>
      </w:r>
      <w:r w:rsidR="005801EE">
        <w:rPr>
          <w:b/>
          <w:bCs/>
        </w:rPr>
        <w:t xml:space="preserve"> </w:t>
      </w:r>
      <w:r w:rsidR="00263327">
        <w:t xml:space="preserve">látható. </w:t>
      </w:r>
    </w:p>
    <w:p w14:paraId="4676AD82" w14:textId="5A080507" w:rsidR="00263327" w:rsidRDefault="00263327" w:rsidP="005801EE">
      <w:pPr>
        <w:pStyle w:val="Listaszerbekezds"/>
        <w:numPr>
          <w:ilvl w:val="0"/>
          <w:numId w:val="51"/>
        </w:numPr>
        <w:ind w:left="1134" w:hanging="708"/>
      </w:pPr>
      <w:proofErr w:type="spellStart"/>
      <w:r w:rsidRPr="005801EE">
        <w:rPr>
          <w:b/>
          <w:bCs/>
        </w:rPr>
        <w:t>void</w:t>
      </w:r>
      <w:proofErr w:type="spellEnd"/>
      <w:r w:rsidRPr="005801EE">
        <w:rPr>
          <w:b/>
          <w:bCs/>
        </w:rPr>
        <w:t xml:space="preserve"> </w:t>
      </w:r>
      <w:proofErr w:type="spellStart"/>
      <w:r w:rsidRPr="005801EE">
        <w:rPr>
          <w:b/>
          <w:bCs/>
        </w:rPr>
        <w:t>Scan_Button_input</w:t>
      </w:r>
      <w:proofErr w:type="spellEnd"/>
      <w:r w:rsidRPr="005801EE">
        <w:rPr>
          <w:b/>
          <w:bCs/>
        </w:rPr>
        <w:t>(</w:t>
      </w:r>
      <w:proofErr w:type="spellStart"/>
      <w:r w:rsidRPr="005801EE">
        <w:rPr>
          <w:b/>
          <w:bCs/>
        </w:rPr>
        <w:t>void</w:t>
      </w:r>
      <w:proofErr w:type="spellEnd"/>
      <w:r w:rsidRPr="005801EE">
        <w:rPr>
          <w:b/>
          <w:bCs/>
        </w:rPr>
        <w:t>)</w:t>
      </w:r>
      <w:r w:rsidRPr="005801EE">
        <w:rPr>
          <w:b/>
          <w:bCs/>
        </w:rPr>
        <w:t>:</w:t>
      </w:r>
      <w:r>
        <w:t xml:space="preserve"> </w:t>
      </w:r>
      <w:r w:rsidRPr="00263327">
        <w:t>Ez a függvény kezel</w:t>
      </w:r>
      <w:r>
        <w:t>i a nyomógombokat</w:t>
      </w:r>
    </w:p>
    <w:p w14:paraId="1A2EF309" w14:textId="2CC77AB4" w:rsidR="00263327" w:rsidRDefault="00263327" w:rsidP="005801EE">
      <w:pPr>
        <w:pStyle w:val="Listaszerbekezds"/>
        <w:numPr>
          <w:ilvl w:val="0"/>
          <w:numId w:val="50"/>
        </w:numPr>
        <w:ind w:left="1134" w:hanging="708"/>
      </w:pPr>
      <w:proofErr w:type="spellStart"/>
      <w:r w:rsidRPr="00263327">
        <w:rPr>
          <w:b/>
          <w:bCs/>
        </w:rPr>
        <w:t>void</w:t>
      </w:r>
      <w:proofErr w:type="spellEnd"/>
      <w:r w:rsidRPr="00263327">
        <w:t xml:space="preserve"> </w:t>
      </w:r>
      <w:proofErr w:type="spellStart"/>
      <w:r w:rsidRPr="00263327">
        <w:rPr>
          <w:b/>
          <w:bCs/>
        </w:rPr>
        <w:t>Select_Screen</w:t>
      </w:r>
      <w:proofErr w:type="spellEnd"/>
      <w:r w:rsidRPr="00263327">
        <w:t>(</w:t>
      </w:r>
      <w:proofErr w:type="spellStart"/>
      <w:r w:rsidRPr="00263327">
        <w:rPr>
          <w:b/>
          <w:bCs/>
        </w:rPr>
        <w:t>void</w:t>
      </w:r>
      <w:proofErr w:type="spellEnd"/>
      <w:r w:rsidRPr="00263327">
        <w:t>);</w:t>
      </w:r>
      <w:r>
        <w:t xml:space="preserve"> Ez a függvény tartalmazza az állapotgépet. A </w:t>
      </w:r>
      <w:proofErr w:type="spellStart"/>
      <w:r>
        <w:t>Scan_Button_input</w:t>
      </w:r>
      <w:proofErr w:type="spellEnd"/>
      <w:r>
        <w:t xml:space="preserve"> függvénytől kapott adatok felhasználásával.</w:t>
      </w:r>
    </w:p>
    <w:p w14:paraId="5387D183" w14:textId="2A2E7E7A" w:rsidR="00263327" w:rsidRDefault="00991FAA" w:rsidP="005801EE">
      <w:pPr>
        <w:pStyle w:val="Listaszerbekezds"/>
        <w:numPr>
          <w:ilvl w:val="0"/>
          <w:numId w:val="50"/>
        </w:numPr>
        <w:ind w:left="1134" w:hanging="708"/>
      </w:pPr>
      <w:proofErr w:type="spellStart"/>
      <w:r w:rsidRPr="00991FAA">
        <w:rPr>
          <w:b/>
          <w:bCs/>
        </w:rPr>
        <w:lastRenderedPageBreak/>
        <w:t>void</w:t>
      </w:r>
      <w:proofErr w:type="spellEnd"/>
      <w:r w:rsidRPr="00991FAA">
        <w:t xml:space="preserve"> </w:t>
      </w:r>
      <w:proofErr w:type="spellStart"/>
      <w:r w:rsidRPr="00991FAA">
        <w:rPr>
          <w:b/>
          <w:bCs/>
        </w:rPr>
        <w:t>UpdateScreen</w:t>
      </w:r>
      <w:proofErr w:type="spellEnd"/>
      <w:r w:rsidRPr="00991FAA">
        <w:t>(</w:t>
      </w:r>
      <w:proofErr w:type="spellStart"/>
      <w:r w:rsidRPr="00991FAA">
        <w:rPr>
          <w:b/>
          <w:bCs/>
        </w:rPr>
        <w:t>void</w:t>
      </w:r>
      <w:proofErr w:type="spellEnd"/>
      <w:r w:rsidRPr="00991FAA">
        <w:t>);</w:t>
      </w:r>
      <w:r>
        <w:t xml:space="preserve"> Állapotváltozás hatására ez a függvény végzi el a grafikus felületen a módosításokat (</w:t>
      </w:r>
      <w:proofErr w:type="spellStart"/>
      <w:r>
        <w:t>pl</w:t>
      </w:r>
      <w:proofErr w:type="spellEnd"/>
      <w:r>
        <w:t xml:space="preserve"> </w:t>
      </w:r>
      <w:proofErr w:type="spellStart"/>
      <w:r>
        <w:t>Screen</w:t>
      </w:r>
      <w:proofErr w:type="spellEnd"/>
      <w:r>
        <w:t xml:space="preserve"> váltás)</w:t>
      </w:r>
    </w:p>
    <w:p w14:paraId="21695B9B" w14:textId="3E8C3354" w:rsidR="00991FAA" w:rsidRDefault="00991FAA" w:rsidP="005801EE">
      <w:pPr>
        <w:pStyle w:val="Listaszerbekezds"/>
        <w:numPr>
          <w:ilvl w:val="0"/>
          <w:numId w:val="50"/>
        </w:numPr>
        <w:ind w:left="1134" w:hanging="708"/>
      </w:pPr>
      <w:proofErr w:type="spellStart"/>
      <w:r w:rsidRPr="00991FAA">
        <w:rPr>
          <w:b/>
          <w:bCs/>
        </w:rPr>
        <w:t>void</w:t>
      </w:r>
      <w:proofErr w:type="spellEnd"/>
      <w:r w:rsidRPr="00991FAA">
        <w:t xml:space="preserve"> </w:t>
      </w:r>
      <w:r w:rsidRPr="00991FAA">
        <w:rPr>
          <w:b/>
          <w:bCs/>
        </w:rPr>
        <w:t>UpdateData</w:t>
      </w:r>
      <w:r w:rsidRPr="00991FAA">
        <w:t>(</w:t>
      </w:r>
      <w:proofErr w:type="spellStart"/>
      <w:r w:rsidRPr="00991FAA">
        <w:rPr>
          <w:b/>
          <w:bCs/>
        </w:rPr>
        <w:t>void</w:t>
      </w:r>
      <w:proofErr w:type="spellEnd"/>
      <w:r w:rsidRPr="00991FAA">
        <w:t>);</w:t>
      </w:r>
      <w:r>
        <w:t xml:space="preserve"> Az aktuálisan kiválasztott </w:t>
      </w:r>
      <w:proofErr w:type="spellStart"/>
      <w:r>
        <w:t>Screen</w:t>
      </w:r>
      <w:proofErr w:type="spellEnd"/>
      <w:r>
        <w:t>-t frissíti</w:t>
      </w:r>
    </w:p>
    <w:p w14:paraId="20B2A3D1" w14:textId="4C611ED6" w:rsidR="00263327" w:rsidRDefault="00991FAA" w:rsidP="005801EE">
      <w:pPr>
        <w:pStyle w:val="Listaszerbekezds"/>
        <w:numPr>
          <w:ilvl w:val="0"/>
          <w:numId w:val="50"/>
        </w:numPr>
        <w:ind w:left="1134" w:hanging="708"/>
      </w:pPr>
      <w:proofErr w:type="spellStart"/>
      <w:r w:rsidRPr="00991FAA">
        <w:rPr>
          <w:b/>
          <w:bCs/>
        </w:rPr>
        <w:t>void</w:t>
      </w:r>
      <w:proofErr w:type="spellEnd"/>
      <w:r w:rsidRPr="00991FAA">
        <w:t xml:space="preserve"> </w:t>
      </w:r>
      <w:proofErr w:type="spellStart"/>
      <w:r w:rsidRPr="00991FAA">
        <w:rPr>
          <w:b/>
          <w:bCs/>
        </w:rPr>
        <w:t>ui_controller_init</w:t>
      </w:r>
      <w:proofErr w:type="spellEnd"/>
      <w:r w:rsidRPr="00991FAA">
        <w:t>(</w:t>
      </w:r>
      <w:proofErr w:type="spellStart"/>
      <w:r w:rsidRPr="00991FAA">
        <w:rPr>
          <w:b/>
          <w:bCs/>
        </w:rPr>
        <w:t>void</w:t>
      </w:r>
      <w:proofErr w:type="spellEnd"/>
      <w:r w:rsidRPr="00991FAA">
        <w:t>);</w:t>
      </w:r>
      <w:r>
        <w:t xml:space="preserve"> Inicializálja az adatstruktúrát.</w:t>
      </w:r>
    </w:p>
    <w:p w14:paraId="60AEC759" w14:textId="77777777" w:rsidR="00EF25D9" w:rsidRDefault="00EF25D9" w:rsidP="001B6972">
      <w:pPr>
        <w:pStyle w:val="Kp"/>
      </w:pPr>
      <w:r w:rsidRPr="001B6972">
        <w:drawing>
          <wp:inline distT="0" distB="0" distL="0" distR="0" wp14:anchorId="5F4253AF" wp14:editId="43ECAFE8">
            <wp:extent cx="5556738" cy="7083796"/>
            <wp:effectExtent l="0" t="0" r="6350" b="3175"/>
            <wp:docPr id="268035638"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5638" name="Ábra 268035638"/>
                    <pic:cNvPicPr/>
                  </pic:nvPicPr>
                  <pic:blipFill>
                    <a:blip r:embed="rId80">
                      <a:extLst>
                        <a:ext uri="{96DAC541-7B7A-43D3-8B79-37D633B846F1}">
                          <asvg:svgBlip xmlns:asvg="http://schemas.microsoft.com/office/drawing/2016/SVG/main" r:embed="rId81"/>
                        </a:ext>
                      </a:extLst>
                    </a:blip>
                    <a:stretch>
                      <a:fillRect/>
                    </a:stretch>
                  </pic:blipFill>
                  <pic:spPr>
                    <a:xfrm>
                      <a:off x="0" y="0"/>
                      <a:ext cx="5572810" cy="7104285"/>
                    </a:xfrm>
                    <a:prstGeom prst="rect">
                      <a:avLst/>
                    </a:prstGeom>
                  </pic:spPr>
                </pic:pic>
              </a:graphicData>
            </a:graphic>
          </wp:inline>
        </w:drawing>
      </w:r>
    </w:p>
    <w:bookmarkStart w:id="63" w:name="_Ref182161724"/>
    <w:p w14:paraId="3B9D527D" w14:textId="3C57133A" w:rsidR="00EF25D9" w:rsidRPr="00982B9F" w:rsidRDefault="00EF25D9" w:rsidP="00EF25D9">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6</w:t>
      </w:r>
      <w:r>
        <w:fldChar w:fldCharType="end"/>
      </w:r>
      <w:r>
        <w:t>. ábra</w:t>
      </w:r>
      <w:bookmarkEnd w:id="63"/>
      <w:r>
        <w:t xml:space="preserve"> A grafikus felület </w:t>
      </w:r>
      <w:proofErr w:type="spellStart"/>
      <w:r>
        <w:t>állapotgépe</w:t>
      </w:r>
      <w:proofErr w:type="spellEnd"/>
    </w:p>
    <w:p w14:paraId="46FB197F" w14:textId="085807EF" w:rsidR="00667604" w:rsidRDefault="00725FAB" w:rsidP="00A41E3A">
      <w:pPr>
        <w:pStyle w:val="Cmsor3"/>
      </w:pPr>
      <w:bookmarkStart w:id="64" w:name="_Toc181870142"/>
      <w:proofErr w:type="spellStart"/>
      <w:r>
        <w:lastRenderedPageBreak/>
        <w:t>Peak</w:t>
      </w:r>
      <w:proofErr w:type="spellEnd"/>
      <w:r>
        <w:t xml:space="preserve"> </w:t>
      </w:r>
      <w:proofErr w:type="spellStart"/>
      <w:r>
        <w:t>Detection</w:t>
      </w:r>
      <w:bookmarkEnd w:id="64"/>
      <w:proofErr w:type="spellEnd"/>
    </w:p>
    <w:p w14:paraId="0D133A75" w14:textId="4A302B5B" w:rsidR="00954BBB" w:rsidRDefault="00954BBB" w:rsidP="00982B9F">
      <w:pPr>
        <w:spacing w:after="0" w:line="240" w:lineRule="auto"/>
        <w:ind w:firstLine="0"/>
        <w:jc w:val="left"/>
      </w:pPr>
      <w:r>
        <w:t>ALGORITMUS BLOKKVÁZLAT + MŰKÖDÉSI LÉPSEK UTÁN AZ ADAT GRAFIKONJA</w:t>
      </w:r>
    </w:p>
    <w:p w14:paraId="4D300720" w14:textId="316865B9" w:rsidR="00982B9F" w:rsidRPr="00982B9F" w:rsidRDefault="00982B9F" w:rsidP="00982B9F">
      <w:pPr>
        <w:spacing w:after="0" w:line="240" w:lineRule="auto"/>
        <w:ind w:firstLine="0"/>
        <w:jc w:val="left"/>
      </w:pPr>
      <w:r>
        <w:br w:type="page"/>
      </w:r>
    </w:p>
    <w:p w14:paraId="6297876D" w14:textId="77777777" w:rsidR="0012266A" w:rsidRDefault="0012266A" w:rsidP="007B2C4E">
      <w:pPr>
        <w:spacing w:after="0" w:line="240" w:lineRule="auto"/>
        <w:ind w:firstLine="0"/>
        <w:jc w:val="left"/>
      </w:pPr>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65" w:name="_Toc181870143"/>
      <w:r>
        <w:lastRenderedPageBreak/>
        <w:t xml:space="preserve">PC </w:t>
      </w:r>
      <w:r w:rsidR="00C72B30">
        <w:t>alkalmazás</w:t>
      </w:r>
      <w:bookmarkEnd w:id="65"/>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Cmsor3"/>
      </w:pPr>
      <w:bookmarkStart w:id="66" w:name="_Toc181870144"/>
      <w:r>
        <w:t>Felépítés</w:t>
      </w:r>
      <w:bookmarkEnd w:id="66"/>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proofErr w:type="spellStart"/>
      <w:r w:rsidR="00FB0BDB">
        <w:t>szkriptet</w:t>
      </w:r>
      <w:proofErr w:type="spellEnd"/>
      <w:r w:rsidR="00FB0BDB">
        <w:t xml:space="preserve">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2">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56B06B6C" w:rsidR="005F4504" w:rsidRDefault="00EF25D9" w:rsidP="005F4504">
      <w:pPr>
        <w:pStyle w:val="Kpalrs"/>
        <w:rPr>
          <w:b w:val="0"/>
        </w:rP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7</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bookmarkStart w:id="67" w:name="_Toc181870145"/>
      <w:r>
        <w:t>Indító script</w:t>
      </w:r>
      <w:bookmarkEnd w:id="67"/>
    </w:p>
    <w:p w14:paraId="16B7BED0" w14:textId="46FB7FAA" w:rsidR="00982B9F" w:rsidRDefault="00DB4407" w:rsidP="00DB4407">
      <w:r>
        <w:t xml:space="preserve">Az indító script egy egyszerű batch </w:t>
      </w:r>
      <w:proofErr w:type="spellStart"/>
      <w:r w:rsidR="00FB0BDB">
        <w:t>szkript</w:t>
      </w:r>
      <w:proofErr w:type="spellEnd"/>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proofErr w:type="spellStart"/>
      <w:r w:rsidRPr="00DB4407">
        <w:rPr>
          <w:lang w:eastAsia="hu-HU"/>
        </w:rPr>
        <w:t>off</w:t>
      </w:r>
      <w:proofErr w:type="spellEnd"/>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proofErr w:type="spellStart"/>
      <w:r w:rsidRPr="00DB4407">
        <w:rPr>
          <w:color w:val="AF00DB"/>
          <w:lang w:eastAsia="hu-HU"/>
        </w:rPr>
        <w:t>if</w:t>
      </w:r>
      <w:proofErr w:type="spellEnd"/>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proofErr w:type="spellStart"/>
      <w:r w:rsidRPr="00DB4407">
        <w:rPr>
          <w:color w:val="AF00DB"/>
          <w:lang w:eastAsia="hu-HU"/>
        </w:rPr>
        <w:t>else</w:t>
      </w:r>
      <w:proofErr w:type="spellEnd"/>
      <w:r w:rsidR="004F3D21">
        <w:rPr>
          <w:color w:val="3B3B3B"/>
          <w:lang w:eastAsia="hu-HU"/>
        </w:rPr>
        <w:t xml:space="preserve"> (</w:t>
      </w:r>
      <w:proofErr w:type="spellStart"/>
      <w:r w:rsidRPr="00DB4407">
        <w:rPr>
          <w:lang w:eastAsia="hu-HU"/>
        </w:rPr>
        <w:t>echo</w:t>
      </w:r>
      <w:proofErr w:type="spellEnd"/>
      <w:r w:rsidRPr="00DB4407">
        <w:rPr>
          <w:color w:val="3B3B3B"/>
          <w:lang w:eastAsia="hu-HU"/>
        </w:rPr>
        <w:t xml:space="preserve"> </w:t>
      </w:r>
      <w:r w:rsidRPr="00DB4407">
        <w:rPr>
          <w:color w:val="A31515"/>
          <w:lang w:eastAsia="hu-HU"/>
        </w:rPr>
        <w:t xml:space="preserve">"An </w:t>
      </w:r>
      <w:proofErr w:type="spellStart"/>
      <w:r w:rsidRPr="00DB4407">
        <w:rPr>
          <w:color w:val="A31515"/>
          <w:lang w:eastAsia="hu-HU"/>
        </w:rPr>
        <w:t>error</w:t>
      </w:r>
      <w:proofErr w:type="spellEnd"/>
      <w:r w:rsidRPr="00DB4407">
        <w:rPr>
          <w:color w:val="A31515"/>
          <w:lang w:eastAsia="hu-HU"/>
        </w:rPr>
        <w:t xml:space="preserve"> </w:t>
      </w:r>
      <w:proofErr w:type="spellStart"/>
      <w:r w:rsidRPr="00DB4407">
        <w:rPr>
          <w:color w:val="A31515"/>
          <w:lang w:eastAsia="hu-HU"/>
        </w:rPr>
        <w:t>occured</w:t>
      </w:r>
      <w:proofErr w:type="spellEnd"/>
      <w:r w:rsidRPr="00DB4407">
        <w:rPr>
          <w:color w:val="A31515"/>
          <w:lang w:eastAsia="hu-HU"/>
        </w:rPr>
        <w:t xml:space="preserve"> in </w:t>
      </w:r>
      <w:proofErr w:type="spellStart"/>
      <w:r w:rsidRPr="00DB4407">
        <w:rPr>
          <w:color w:val="A31515"/>
          <w:lang w:eastAsia="hu-HU"/>
        </w:rPr>
        <w:t>setup</w:t>
      </w:r>
      <w:proofErr w:type="spellEnd"/>
      <w:r w:rsidRPr="00DB4407">
        <w:rPr>
          <w:color w:val="A31515"/>
          <w:lang w:eastAsia="hu-HU"/>
        </w:rPr>
        <w:t>..."</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bookmarkStart w:id="68" w:name="_Toc181870146"/>
      <w:r>
        <w:lastRenderedPageBreak/>
        <w:t>In</w:t>
      </w:r>
      <w:r w:rsidR="00733513">
        <w:t>i</w:t>
      </w:r>
      <w:r>
        <w:t>cializáló program</w:t>
      </w:r>
      <w:bookmarkEnd w:id="68"/>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w:t>
      </w:r>
      <w:proofErr w:type="spellStart"/>
      <w:r w:rsidR="009323A6">
        <w:t>pip</w:t>
      </w:r>
      <w:proofErr w:type="spellEnd"/>
      <w:r w:rsidR="009323A6">
        <w:t xml:space="preserve"> </w:t>
      </w:r>
      <w:proofErr w:type="spellStart"/>
      <w:r w:rsidR="009323A6">
        <w:t>install</w:t>
      </w:r>
      <w:proofErr w:type="spellEnd"/>
      <w:r w:rsidR="009323A6">
        <w:t xml:space="preserve"> </w:t>
      </w:r>
      <w:proofErr w:type="spellStart"/>
      <w:r w:rsidR="009323A6">
        <w:t>cmd</w:t>
      </w:r>
      <w:proofErr w:type="spellEnd"/>
      <w:r w:rsidR="009323A6">
        <w:t xml:space="preserve">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3">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1F224BF3" w:rsidR="006805E1" w:rsidRDefault="00EF25D9" w:rsidP="006805E1">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8</w:t>
      </w:r>
      <w:r>
        <w:fldChar w:fldCharType="end"/>
      </w:r>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69991" cy="2040132"/>
                    </a:xfrm>
                    <a:prstGeom prst="rect">
                      <a:avLst/>
                    </a:prstGeom>
                  </pic:spPr>
                </pic:pic>
              </a:graphicData>
            </a:graphic>
          </wp:inline>
        </w:drawing>
      </w:r>
    </w:p>
    <w:p w14:paraId="078C30A1" w14:textId="0BB19358" w:rsidR="009323A6" w:rsidRDefault="00EF25D9" w:rsidP="00A0034C">
      <w:pPr>
        <w:pStyle w:val="Kpalrs"/>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9</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 xml:space="preserve">A kimeneten látható, hogy a </w:t>
      </w:r>
      <w:proofErr w:type="spellStart"/>
      <w:r>
        <w:t>matplotlib</w:t>
      </w:r>
      <w:proofErr w:type="spellEnd"/>
      <w:r>
        <w:t xml:space="preserve"> modul nem volt feltelepítve, ezt a program a </w:t>
      </w:r>
      <w:proofErr w:type="spellStart"/>
      <w:r>
        <w:t>pip</w:t>
      </w:r>
      <w:proofErr w:type="spellEnd"/>
      <w:r>
        <w:t xml:space="preserve"> segítségével feltel</w:t>
      </w:r>
      <w:r w:rsidR="001F397C">
        <w:t>e</w:t>
      </w:r>
      <w:r>
        <w:t xml:space="preserve">pítette, utána pedig ellenőrizte a </w:t>
      </w:r>
      <w:proofErr w:type="spellStart"/>
      <w:r>
        <w:t>serial</w:t>
      </w:r>
      <w:proofErr w:type="spellEnd"/>
      <w:r>
        <w:t xml:space="preserve">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bookmarkStart w:id="69" w:name="_Toc181870147"/>
      <w:r>
        <w:lastRenderedPageBreak/>
        <w:t>Főprogram</w:t>
      </w:r>
      <w:bookmarkEnd w:id="69"/>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24898A45" w:rsidR="00D87A3B" w:rsidRPr="00D87A3B" w:rsidRDefault="00EF25D9" w:rsidP="00D87A3B">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10</w:t>
      </w:r>
      <w:r>
        <w:fldChar w:fldCharType="end"/>
      </w:r>
      <w:r w:rsidR="00D87A3B">
        <w:t>. ábra A főprogram folyamatábrája</w:t>
      </w:r>
    </w:p>
    <w:p w14:paraId="2EBE8E39" w14:textId="137EF77E" w:rsidR="00DB4407" w:rsidRDefault="00DB4407" w:rsidP="00DB4407">
      <w:pPr>
        <w:pStyle w:val="Cmsor4"/>
      </w:pPr>
      <w:r>
        <w:lastRenderedPageBreak/>
        <w:t>Soros kommunikáció</w:t>
      </w:r>
    </w:p>
    <w:p w14:paraId="7ADB50A6" w14:textId="6C7F9DA6" w:rsidR="00F43B3C" w:rsidRDefault="00F43B3C" w:rsidP="000F7622">
      <w:r>
        <w:t xml:space="preserve">A soros port kezelését egy külön szál végzi. A program indításakor meg kell adni, hogy melyik soros </w:t>
      </w:r>
      <w:proofErr w:type="spellStart"/>
      <w:r>
        <w:t>porton</w:t>
      </w:r>
      <w:proofErr w:type="spellEnd"/>
      <w:r>
        <w:t xml:space="preserve"> keresztül csatlakozunk az eszközhöz. Ehhez a program nemcsak a port</w:t>
      </w:r>
      <w:r w:rsidR="00034C13">
        <w:t>ok</w:t>
      </w:r>
      <w:r>
        <w:t xml:space="preserve"> számát, hanem a</w:t>
      </w:r>
      <w:r w:rsidR="00034C13">
        <w:t xml:space="preserve"> </w:t>
      </w:r>
      <w:proofErr w:type="spellStart"/>
      <w:r w:rsidR="00034C13">
        <w:t>porthoz</w:t>
      </w:r>
      <w:proofErr w:type="spellEnd"/>
      <w:r>
        <w:t xml:space="preserve"> tartozó sorozatszámot is megjeleníti, így könnyebb a megfelelő port kiválasztása. A soros </w:t>
      </w:r>
      <w:proofErr w:type="spellStart"/>
      <w:r>
        <w:t>portról</w:t>
      </w:r>
      <w:proofErr w:type="spellEnd"/>
      <w:r>
        <w:t xml:space="preserve"> 4096 adatcsomag beolvasása és feldolgozása után (ez a mikrovezérlő A/D felbontása) a program jelzést küld a megjelenítést vezérlő kódrészletnek, amely lehetővé teszi a grafikon </w:t>
      </w:r>
      <w:proofErr w:type="spellStart"/>
      <w:r>
        <w:t>újrarajzolását</w:t>
      </w:r>
      <w:proofErr w:type="spellEnd"/>
      <w:r>
        <w:t>.</w:t>
      </w:r>
      <w:r w:rsidR="00CD1DB6">
        <w:t xml:space="preserve"> A szinkronizáció biztosítása érdekében a egy adatcsomag a csomag sorszámát és magát a hasznos adatot tartalmazza „:”-</w:t>
      </w:r>
      <w:proofErr w:type="spellStart"/>
      <w:r w:rsidR="00CD1DB6">
        <w:t>al</w:t>
      </w:r>
      <w:proofErr w:type="spellEnd"/>
      <w:r w:rsidR="00CD1DB6">
        <w:t xml:space="preserve">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86">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14070777" w:rsidR="00072C9A" w:rsidRDefault="00EF25D9" w:rsidP="00072C9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11</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7">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1982C81E" w:rsidR="008B19F0" w:rsidRDefault="00EF25D9" w:rsidP="008B19F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12</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285CDFE8" w:rsidR="00350437" w:rsidRDefault="00F43B3C" w:rsidP="00350437">
      <w:r>
        <w:t xml:space="preserve">A megjelenítést a </w:t>
      </w:r>
      <w:proofErr w:type="spellStart"/>
      <w:r>
        <w:t>mat</w:t>
      </w:r>
      <w:r w:rsidR="00CD1DB6">
        <w:t>plotlib</w:t>
      </w:r>
      <w:proofErr w:type="spellEnd"/>
      <w:r w:rsidR="00CD1DB6">
        <w:t xml:space="preserve"> modul segítségével oldottam meg.</w:t>
      </w:r>
      <w:r w:rsidR="00CD1DB6">
        <w:fldChar w:fldCharType="begin"/>
      </w:r>
      <w:r w:rsidR="00CD1DB6">
        <w:instrText xml:space="preserve"> REF _Ref180667526 \r \h </w:instrText>
      </w:r>
      <w:r w:rsidR="00CD1DB6">
        <w:fldChar w:fldCharType="separate"/>
      </w:r>
      <w:r w:rsidR="000F265A">
        <w:t>[39]</w:t>
      </w:r>
      <w:r w:rsidR="00CD1DB6">
        <w:fldChar w:fldCharType="end"/>
      </w:r>
      <w:r w:rsidR="00CD1DB6">
        <w:t xml:space="preserve"> </w:t>
      </w:r>
    </w:p>
    <w:p w14:paraId="23840136" w14:textId="2D982E4C" w:rsidR="00CC4848" w:rsidRDefault="00CD1DB6" w:rsidP="00850092">
      <w:r>
        <w:t xml:space="preserve">Ez a szoftverkomponens is külön szálon való futtatást igényelne, viszont grafikus elemek </w:t>
      </w:r>
      <w:proofErr w:type="spellStart"/>
      <w:r>
        <w:t>használatatát</w:t>
      </w:r>
      <w:proofErr w:type="spellEnd"/>
      <w:r w:rsidR="00034C13">
        <w:t xml:space="preserve"> külön szálon</w:t>
      </w:r>
      <w:r>
        <w:t xml:space="preserve"> nem ajánlják </w:t>
      </w:r>
      <w:proofErr w:type="spellStart"/>
      <w:r>
        <w:t>pythonban</w:t>
      </w:r>
      <w:proofErr w:type="spellEnd"/>
      <w:r>
        <w:t xml:space="preserve">.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w:t>
      </w:r>
      <w:proofErr w:type="spellStart"/>
      <w:r>
        <w:t>bufferből</w:t>
      </w:r>
      <w:proofErr w:type="spellEnd"/>
      <w:r>
        <w:t xml:space="preserve"> megtörténik a grafikon rajzolása.</w:t>
      </w:r>
    </w:p>
    <w:p w14:paraId="1A2F3210" w14:textId="7052B625" w:rsidR="00CC4848" w:rsidRDefault="00CC4848" w:rsidP="00C03772">
      <w:pPr>
        <w:pStyle w:val="Cmsor2"/>
      </w:pPr>
      <w:bookmarkStart w:id="70" w:name="_Toc181870148"/>
      <w:r>
        <w:lastRenderedPageBreak/>
        <w:t>Működés</w:t>
      </w:r>
      <w:bookmarkEnd w:id="70"/>
    </w:p>
    <w:p w14:paraId="30229EB5" w14:textId="5EC714BF" w:rsidR="00CC4848" w:rsidRPr="00CC4848" w:rsidRDefault="00CC4848" w:rsidP="00CC4848">
      <w:r>
        <w:t>[KÉPEK A MŰKÖDÉSRŐL]</w:t>
      </w:r>
    </w:p>
    <w:p w14:paraId="3C398B5B" w14:textId="1D832EBB" w:rsidR="001B191C" w:rsidRDefault="001B191C" w:rsidP="001B191C">
      <w:pPr>
        <w:pStyle w:val="Cmsor1"/>
      </w:pPr>
      <w:bookmarkStart w:id="71" w:name="_Toc181870149"/>
      <w:r>
        <w:lastRenderedPageBreak/>
        <w:t>Burkolat tervezése</w:t>
      </w:r>
      <w:bookmarkEnd w:id="71"/>
    </w:p>
    <w:p w14:paraId="33A84E71" w14:textId="662BF178" w:rsidR="00E5797B" w:rsidRDefault="00E5797B" w:rsidP="00E5797B">
      <w:r>
        <w:t xml:space="preserve">Manapság a 3D nyomtatás mint technológia egyre elterjedőben van. Az utóbbi évek során az iparág folyamatosan fejlődött, így ma már jó minőségű nyomtatókat és alapanyagokat elérhető áron lehet beszerezni. </w:t>
      </w:r>
      <w:r w:rsidR="00F1391D">
        <w:t xml:space="preserve">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w:t>
      </w:r>
      <w:proofErr w:type="spellStart"/>
      <w:r w:rsidR="00F1391D">
        <w:t>Fusi</w:t>
      </w:r>
      <w:r w:rsidR="00AE57A1">
        <w:t>on</w:t>
      </w:r>
      <w:proofErr w:type="spellEnd"/>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0F265A">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7AFE68E3" w:rsidR="004222BC" w:rsidRDefault="00EF25D9" w:rsidP="00783A2D">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72" w:name="_Toc181870150"/>
      <w:r>
        <w:lastRenderedPageBreak/>
        <w:t>Készülékház</w:t>
      </w:r>
      <w:bookmarkEnd w:id="72"/>
    </w:p>
    <w:p w14:paraId="1E2EB5E3" w14:textId="77777777" w:rsidR="001A38FF" w:rsidRDefault="001A38FF" w:rsidP="00982B9F">
      <w:pPr>
        <w:spacing w:after="0" w:line="240" w:lineRule="auto"/>
        <w:ind w:firstLine="0"/>
        <w:jc w:val="left"/>
      </w:pPr>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Cmsor2"/>
      </w:pPr>
      <w:bookmarkStart w:id="73" w:name="_Toc181870151"/>
      <w:r>
        <w:lastRenderedPageBreak/>
        <w:t>Detektor burkolat</w:t>
      </w:r>
      <w:bookmarkEnd w:id="73"/>
    </w:p>
    <w:p w14:paraId="62A5ABC4" w14:textId="5E25BB7D"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detekto</w:t>
      </w:r>
      <w:r w:rsidR="003974DF">
        <w:t>r</w:t>
      </w:r>
      <w:r w:rsidR="00F42882">
        <w:t>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88">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3DE8B4E2" w:rsidR="00DF0459" w:rsidRPr="00DF0459" w:rsidRDefault="00EF25D9" w:rsidP="007A4405">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2</w:t>
      </w:r>
      <w:r>
        <w:fldChar w:fldCharType="end"/>
      </w:r>
      <w:r w:rsidR="002F0336">
        <w:t xml:space="preserve">. ábra Detektor </w:t>
      </w:r>
      <w:proofErr w:type="spellStart"/>
      <w:r w:rsidR="002F0336">
        <w:t>renderelt</w:t>
      </w:r>
      <w:proofErr w:type="spellEnd"/>
      <w:r w:rsidR="002F0336">
        <w:t xml:space="preserve">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89">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24571897" w:rsidR="00CB644B" w:rsidRPr="00CB644B" w:rsidRDefault="00EF25D9" w:rsidP="00DF0459">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3</w:t>
      </w:r>
      <w:r>
        <w:fldChar w:fldCharType="end"/>
      </w:r>
      <w:r w:rsidR="00DF0459">
        <w:t>. ábra Detektor metszet rajza</w:t>
      </w:r>
    </w:p>
    <w:p w14:paraId="2BFC29EE" w14:textId="40F6D825" w:rsidR="001B191C" w:rsidRDefault="001B191C" w:rsidP="001B191C">
      <w:pPr>
        <w:pStyle w:val="Cmsor1"/>
      </w:pPr>
      <w:bookmarkStart w:id="74" w:name="_Toc181870152"/>
      <w:r>
        <w:lastRenderedPageBreak/>
        <w:t>Mérési eredmények</w:t>
      </w:r>
      <w:bookmarkEnd w:id="74"/>
    </w:p>
    <w:p w14:paraId="7BE55FA3" w14:textId="36043996" w:rsidR="0098339B" w:rsidRPr="0098339B" w:rsidRDefault="0098339B" w:rsidP="0098339B">
      <w:pPr>
        <w:pStyle w:val="Cmsor2"/>
      </w:pPr>
      <w:bookmarkStart w:id="75" w:name="_Toc181870153"/>
      <w:r>
        <w:t>Mérési összeállítás</w:t>
      </w:r>
      <w:bookmarkEnd w:id="75"/>
    </w:p>
    <w:p w14:paraId="2C6E0E2D" w14:textId="0F3AC754" w:rsidR="001B191C" w:rsidRDefault="001B191C" w:rsidP="001B191C">
      <w:pPr>
        <w:pStyle w:val="Cmsor2"/>
      </w:pPr>
      <w:bookmarkStart w:id="76" w:name="_Toc181870154"/>
      <w:r>
        <w:t>Cs137 izotópos mérés</w:t>
      </w:r>
      <w:bookmarkEnd w:id="76"/>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77" w:name="_Toc181870155"/>
      <w:r>
        <w:lastRenderedPageBreak/>
        <w:t>Co60 izotópos mérés</w:t>
      </w:r>
      <w:bookmarkEnd w:id="77"/>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Cmsor2"/>
      </w:pPr>
      <w:bookmarkStart w:id="78" w:name="_Toc181870156"/>
      <w:r>
        <w:t>Am241 izotópos mérés</w:t>
      </w:r>
      <w:bookmarkEnd w:id="78"/>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Cmsor2"/>
      </w:pPr>
      <w:bookmarkStart w:id="79" w:name="_Toc181870157"/>
      <w:r>
        <w:lastRenderedPageBreak/>
        <w:t>Konklúzió</w:t>
      </w:r>
      <w:bookmarkEnd w:id="79"/>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Cmsor2"/>
      </w:pPr>
      <w:bookmarkStart w:id="80" w:name="_Toc181870158"/>
      <w:r>
        <w:lastRenderedPageBreak/>
        <w:t>Energia kalibráció</w:t>
      </w:r>
      <w:bookmarkEnd w:id="80"/>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Cmsor1"/>
      </w:pPr>
      <w:bookmarkStart w:id="81" w:name="_Toc181870159"/>
      <w:r>
        <w:lastRenderedPageBreak/>
        <w:t>Összefoglalás</w:t>
      </w:r>
      <w:bookmarkEnd w:id="81"/>
    </w:p>
    <w:p w14:paraId="738EAE1D" w14:textId="77777777" w:rsidR="009424CB" w:rsidRDefault="009424CB" w:rsidP="009424CB"/>
    <w:p w14:paraId="6444D082" w14:textId="77777777" w:rsidR="007A4AEA" w:rsidRDefault="007A4AEA" w:rsidP="009424CB"/>
    <w:p w14:paraId="0EC5DC53" w14:textId="77777777" w:rsidR="007A4AEA" w:rsidRDefault="007A4AEA" w:rsidP="009424CB"/>
    <w:p w14:paraId="1A317DE1" w14:textId="5464CDDF" w:rsidR="007A4AEA" w:rsidRDefault="007A4AEA" w:rsidP="007A4AEA">
      <w:pPr>
        <w:spacing w:after="0" w:line="240" w:lineRule="auto"/>
        <w:ind w:firstLine="0"/>
        <w:jc w:val="left"/>
      </w:pPr>
      <w:r>
        <w:br w:type="page"/>
      </w: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proofErr w:type="spellStart"/>
      <w:r w:rsidR="00546299" w:rsidRPr="00546299">
        <w:t>Kövendiné</w:t>
      </w:r>
      <w:proofErr w:type="spellEnd"/>
      <w:r w:rsidR="00546299" w:rsidRPr="00546299">
        <w:t xml:space="preserve"> </w:t>
      </w:r>
      <w:proofErr w:type="spellStart"/>
      <w:r w:rsidR="00546299" w:rsidRPr="00546299">
        <w:t>Kónyi</w:t>
      </w:r>
      <w:proofErr w:type="spellEnd"/>
      <w:r w:rsidR="00546299" w:rsidRPr="00546299">
        <w:t xml:space="preserve"> Júli</w:t>
      </w:r>
      <w:r w:rsidR="00546299">
        <w:t>ának a szcintillátor beszerzésében és a bemérésben nyújtott segítségüket.</w:t>
      </w:r>
    </w:p>
    <w:p w14:paraId="46BF91C4" w14:textId="77777777" w:rsidR="00B4104A" w:rsidRDefault="00B4104A" w:rsidP="00700E3A">
      <w:pPr>
        <w:pStyle w:val="Cmsor1"/>
      </w:pPr>
      <w:bookmarkStart w:id="82" w:name="_Toc332797403"/>
      <w:bookmarkStart w:id="83" w:name="_Toc181870160"/>
      <w:r>
        <w:lastRenderedPageBreak/>
        <w:t>Utolsó simítások</w:t>
      </w:r>
      <w:bookmarkEnd w:id="82"/>
      <w:bookmarkEnd w:id="83"/>
    </w:p>
    <w:p w14:paraId="3E47D9E7" w14:textId="77777777" w:rsidR="0037381F" w:rsidRDefault="0037381F" w:rsidP="0037381F">
      <w:r>
        <w:t>Miután elkészültünk a dokumentációval, ne felejtsük el a következő lépéseket:</w:t>
      </w:r>
    </w:p>
    <w:p w14:paraId="657F5A9E" w14:textId="77777777" w:rsidR="0037381F" w:rsidRDefault="0037381F" w:rsidP="00C53F92">
      <w:pPr>
        <w:numPr>
          <w:ilvl w:val="0"/>
          <w:numId w:val="12"/>
        </w:numPr>
      </w:pPr>
      <w:r w:rsidRPr="0037381F">
        <w:rPr>
          <w:rStyle w:val="Kiemels"/>
        </w:rPr>
        <w:t>Kereszthivatkozások frissítése:</w:t>
      </w:r>
      <w:r>
        <w:t xml:space="preserve"> miután kijelöltük a teljes szöveget (</w:t>
      </w:r>
      <w:proofErr w:type="spellStart"/>
      <w:r>
        <w:t>Ctrl+A</w:t>
      </w:r>
      <w:proofErr w:type="spellEnd"/>
      <w:r>
        <w:t>), nyomjuk meg az F9 billentyűt, és a Word frissíti az összes kereszthivatkozást. Ilyenkor ellenőrizzük, hogy nem jelent-e meg valahol a "Hiba! A könyvjelző nem létezik." szöveg.</w:t>
      </w:r>
    </w:p>
    <w:p w14:paraId="61C44839" w14:textId="77777777" w:rsidR="0037381F" w:rsidRDefault="0037381F" w:rsidP="00C53F92">
      <w:pPr>
        <w:numPr>
          <w:ilvl w:val="0"/>
          <w:numId w:val="12"/>
        </w:numPr>
      </w:pPr>
      <w:r w:rsidRPr="0037381F">
        <w:rPr>
          <w:rStyle w:val="Kiemels"/>
        </w:rPr>
        <w:t>Dokumentum tulajdonságok megadása:</w:t>
      </w:r>
      <w:r>
        <w:t xml:space="preserve"> a dokumentumhoz tartozó </w:t>
      </w:r>
      <w:proofErr w:type="spellStart"/>
      <w:r>
        <w:t>meta</w:t>
      </w:r>
      <w:proofErr w:type="spellEnd"/>
      <w:r>
        <w:t xml:space="preserve"> adatok kitöltése (szerző, cím, kulcsszavak stb.). Erre való a Dokumentum tulajdonságai panel, mely a Fájl / Információ / Tulajdonságok / Dokumentumpanel megjelenítése úton érhető el.</w:t>
      </w:r>
    </w:p>
    <w:p w14:paraId="421390F8" w14:textId="77777777" w:rsidR="0037381F" w:rsidRDefault="0037381F" w:rsidP="00C53F92">
      <w:pPr>
        <w:numPr>
          <w:ilvl w:val="0"/>
          <w:numId w:val="12"/>
        </w:numPr>
      </w:pPr>
      <w:r w:rsidRPr="0037381F">
        <w:rPr>
          <w:rStyle w:val="Kiemels"/>
        </w:rPr>
        <w:t>Kinézet ellenőrzése PDF-ben:</w:t>
      </w:r>
      <w:r>
        <w:t xml:space="preserve"> a legjobb teszt a végén, ha PDF-</w:t>
      </w:r>
      <w:proofErr w:type="spellStart"/>
      <w:r>
        <w:t>et</w:t>
      </w:r>
      <w:proofErr w:type="spellEnd"/>
      <w:r>
        <w:t xml:space="preserve"> készítünk a dokumentumból, és azt leellenőrizzük. </w:t>
      </w:r>
    </w:p>
    <w:p w14:paraId="03AD40E8" w14:textId="77777777" w:rsidR="00225F65" w:rsidRPr="0037381F" w:rsidRDefault="00225F65" w:rsidP="00225F65"/>
    <w:p w14:paraId="289FAA59" w14:textId="77777777" w:rsidR="0063585C" w:rsidRDefault="0063585C" w:rsidP="00816BCB">
      <w:pPr>
        <w:pStyle w:val="Fejezetcimszmozsnlkl"/>
      </w:pPr>
      <w:bookmarkStart w:id="84" w:name="_Toc181870161"/>
      <w:r w:rsidRPr="00B50CAA">
        <w:lastRenderedPageBreak/>
        <w:t>Irodalomjegyzék</w:t>
      </w:r>
      <w:bookmarkEnd w:id="84"/>
    </w:p>
    <w:p w14:paraId="751C8679" w14:textId="003BD9A5" w:rsidR="00E232ED" w:rsidRDefault="00E232ED" w:rsidP="006F512E">
      <w:pPr>
        <w:pStyle w:val="Irodalomjegyzksor"/>
      </w:pPr>
      <w:bookmarkStart w:id="85" w:name="_Ref174787761"/>
      <w:bookmarkStart w:id="86" w:name="_Ref167436424"/>
      <w:r w:rsidRPr="00E232ED">
        <w:t>Ionizáló sugárzás</w:t>
      </w:r>
      <w:r>
        <w:br/>
      </w:r>
      <w:hyperlink r:id="rId90" w:history="1">
        <w:r w:rsidRPr="00920619">
          <w:rPr>
            <w:rStyle w:val="Hiperhivatkozs"/>
          </w:rPr>
          <w:t>https://hu.wikipedia.org/wiki/Ioniz%C3%A1l%C3%B3_sug%C3%A1rz%C3%A1s</w:t>
        </w:r>
      </w:hyperlink>
      <w:bookmarkEnd w:id="85"/>
      <w:r>
        <w:t xml:space="preserve"> </w:t>
      </w:r>
    </w:p>
    <w:p w14:paraId="496EA1ED" w14:textId="2F7D3158" w:rsidR="0045503D" w:rsidRDefault="0045503D" w:rsidP="0045503D">
      <w:pPr>
        <w:pStyle w:val="Irodalomjegyzksor"/>
        <w:tabs>
          <w:tab w:val="num" w:pos="1276"/>
        </w:tabs>
      </w:pPr>
      <w:bookmarkStart w:id="87" w:name="_Ref121432481"/>
      <w:bookmarkStart w:id="88" w:name="_Ref174811772"/>
      <w:r>
        <w:t>D. Bódizs</w:t>
      </w:r>
      <w:r w:rsidRPr="009555E4">
        <w:rPr>
          <w:rStyle w:val="Irodalomjegyzkforrs"/>
        </w:rPr>
        <w:t>, Atommagsugárzások méréstechnikái</w:t>
      </w:r>
      <w:r>
        <w:t xml:space="preserve">, </w:t>
      </w:r>
      <w:r>
        <w:br/>
        <w:t>Budapest, Typotex, 2006, pp. 95-121.</w:t>
      </w:r>
      <w:bookmarkEnd w:id="87"/>
      <w:r>
        <w:t xml:space="preserve"> ISBN-13:978-963-9664-31-9</w:t>
      </w:r>
      <w:bookmarkEnd w:id="88"/>
    </w:p>
    <w:p w14:paraId="7D9D9653" w14:textId="19FC6645" w:rsidR="0045503D" w:rsidRDefault="0045503D" w:rsidP="0045503D">
      <w:pPr>
        <w:pStyle w:val="Irodalomjegyzksor"/>
        <w:tabs>
          <w:tab w:val="num" w:pos="1276"/>
        </w:tabs>
      </w:pPr>
      <w:bookmarkStart w:id="89" w:name="_Ref121432678"/>
      <w:r w:rsidRPr="0045503D">
        <w:t>NaI-Tl-crystals.jpg</w:t>
      </w:r>
      <w:r>
        <w:br/>
      </w:r>
      <w:hyperlink r:id="rId91" w:history="1">
        <w:r w:rsidRPr="00920619">
          <w:rPr>
            <w:rStyle w:val="Hiperhivatkozs"/>
          </w:rPr>
          <w:t>https://hu.m.wikipedia.org/wiki/F%C3%A1jl:NaI-Tl-crystals.jpg</w:t>
        </w:r>
      </w:hyperlink>
      <w:r>
        <w:t xml:space="preserve">  (2024.08.17)</w:t>
      </w:r>
      <w:bookmarkEnd w:id="89"/>
    </w:p>
    <w:p w14:paraId="66E95BF7" w14:textId="78D56DEC" w:rsidR="00EF39B3" w:rsidRDefault="00EF39B3" w:rsidP="0045503D">
      <w:pPr>
        <w:pStyle w:val="Irodalomjegyzksor"/>
        <w:tabs>
          <w:tab w:val="num" w:pos="1276"/>
        </w:tabs>
      </w:pPr>
      <w:r>
        <w:t xml:space="preserve"> </w:t>
      </w:r>
      <w:bookmarkStart w:id="90" w:name="_Ref174813238"/>
      <w:r>
        <w:t>CsI(Tl) crystal</w:t>
      </w:r>
      <w:r>
        <w:br/>
      </w:r>
      <w:hyperlink r:id="rId92" w:history="1">
        <w:r w:rsidRPr="00920619">
          <w:rPr>
            <w:rStyle w:val="Hiperhivatkozs"/>
          </w:rPr>
          <w:t>https://www.shalomeo.com/image/cache/catalog/Scintillators/Scintillation%20Detector%20Assemblies%20(Scintillators+PMT+Electronics)/Natrium-doped%20Cesium%2030-500x400-500x400.jpg</w:t>
        </w:r>
      </w:hyperlink>
      <w:bookmarkEnd w:id="90"/>
      <w:r>
        <w:t xml:space="preserve"> </w:t>
      </w:r>
    </w:p>
    <w:p w14:paraId="38449491" w14:textId="7D44C13B" w:rsidR="00AC4325" w:rsidRDefault="00AC4325" w:rsidP="0045503D">
      <w:pPr>
        <w:pStyle w:val="Irodalomjegyzksor"/>
        <w:tabs>
          <w:tab w:val="num" w:pos="1276"/>
        </w:tabs>
      </w:pPr>
      <w:r>
        <w:t>BGO crystal</w:t>
      </w:r>
      <w:r>
        <w:br/>
      </w:r>
      <w:hyperlink r:id="rId93" w:history="1">
        <w:r w:rsidRPr="00920619">
          <w:rPr>
            <w:rStyle w:val="Hiperhivatkozs"/>
          </w:rPr>
          <w:t>https://www.ost-photonics.com/wp-content/uploads/2017/06/BGO-BSO-300x210.jpg</w:t>
        </w:r>
      </w:hyperlink>
      <w:r>
        <w:t xml:space="preserve"> </w:t>
      </w:r>
    </w:p>
    <w:p w14:paraId="5CA0860B" w14:textId="6E6FA426" w:rsidR="005D6314" w:rsidRDefault="005D6314" w:rsidP="0045503D">
      <w:pPr>
        <w:pStyle w:val="Irodalomjegyzksor"/>
        <w:tabs>
          <w:tab w:val="num" w:pos="1276"/>
        </w:tabs>
      </w:pPr>
      <w:bookmarkStart w:id="91" w:name="_Ref174814730"/>
      <w:r>
        <w:t>LYSO crystal specs</w:t>
      </w:r>
      <w:r>
        <w:br/>
      </w:r>
      <w:hyperlink r:id="rId94" w:history="1">
        <w:r w:rsidRPr="00920619">
          <w:rPr>
            <w:rStyle w:val="Hiperhivatkozs"/>
          </w:rPr>
          <w:t>https://luxiumsolutions.com/radiation-detection-scintillators/crystal-scintillators/lyso-scintillation-crystals</w:t>
        </w:r>
      </w:hyperlink>
      <w:bookmarkEnd w:id="91"/>
      <w:r>
        <w:t xml:space="preserve"> </w:t>
      </w:r>
    </w:p>
    <w:p w14:paraId="16613CBB" w14:textId="4D31BA7B" w:rsidR="005D6314" w:rsidRDefault="005D6314" w:rsidP="0045503D">
      <w:pPr>
        <w:pStyle w:val="Irodalomjegyzksor"/>
        <w:tabs>
          <w:tab w:val="num" w:pos="1276"/>
        </w:tabs>
      </w:pPr>
      <w:bookmarkStart w:id="92" w:name="_Ref174814632"/>
      <w:r>
        <w:t>LYSO crystal</w:t>
      </w:r>
      <w:r>
        <w:br/>
      </w:r>
      <w:hyperlink r:id="rId95" w:history="1">
        <w:r w:rsidRPr="00920619">
          <w:rPr>
            <w:rStyle w:val="Hiperhivatkozs"/>
          </w:rPr>
          <w:t>https://www.ost-photonics.com/wp-content/uploads/2017/07/LYSO-Ce-Scintilltion-Crystal-Cerium-Doped-Lutetium-Yttrium-Silicate-Scintillation-Crystal-LYSO-Ce-Scintillator-Crystal-4mmX4mmX10mm.jpg</w:t>
        </w:r>
      </w:hyperlink>
      <w:bookmarkEnd w:id="92"/>
      <w:r>
        <w:t xml:space="preserve"> </w:t>
      </w:r>
    </w:p>
    <w:p w14:paraId="212C508F" w14:textId="7446DE9E" w:rsidR="009D54D1" w:rsidRDefault="009D54D1" w:rsidP="0045503D">
      <w:pPr>
        <w:pStyle w:val="Irodalomjegyzksor"/>
        <w:tabs>
          <w:tab w:val="num" w:pos="1276"/>
        </w:tabs>
      </w:pPr>
      <w:bookmarkStart w:id="93" w:name="_Ref174819240"/>
      <w:r>
        <w:t>PMT felépítése</w:t>
      </w:r>
      <w:r>
        <w:br/>
      </w:r>
      <w:hyperlink r:id="rId96" w:anchor="/media/File:PhotoMultiplierTubeAndScintillator.svg" w:history="1">
        <w:r w:rsidRPr="00920619">
          <w:rPr>
            <w:rStyle w:val="Hiperhivatkozs"/>
          </w:rPr>
          <w:t>https://en.wikipedia.org/wiki/Photomultiplier_tube#/media/File:PhotoMultiplierTubeAndScintillator.svg</w:t>
        </w:r>
      </w:hyperlink>
      <w:bookmarkEnd w:id="93"/>
      <w:r>
        <w:t xml:space="preserve"> </w:t>
      </w:r>
    </w:p>
    <w:p w14:paraId="1B443BDA" w14:textId="6F56F66D" w:rsidR="00E261A6" w:rsidRDefault="00E261A6" w:rsidP="0045503D">
      <w:pPr>
        <w:pStyle w:val="Irodalomjegyzksor"/>
        <w:tabs>
          <w:tab w:val="num" w:pos="1276"/>
        </w:tabs>
      </w:pPr>
      <w:bookmarkStart w:id="94" w:name="_Ref178283987"/>
      <w:r>
        <w:t xml:space="preserve">Detektor hatékonyság számítás </w:t>
      </w:r>
      <w:r>
        <w:br/>
      </w:r>
      <w:hyperlink r:id="rId97" w:history="1">
        <w:r w:rsidRPr="009977E6">
          <w:rPr>
            <w:rStyle w:val="Hiperhivatkozs"/>
          </w:rPr>
          <w:t>https://luxiumsolutions.com/sites/default/files/2021-09/Efficiency-Calculations-Brochure.pdf</w:t>
        </w:r>
      </w:hyperlink>
      <w:r>
        <w:t xml:space="preserve"> </w:t>
      </w:r>
      <w:r>
        <w:br/>
        <w:t>Letöltve (2024.09.26.)</w:t>
      </w:r>
      <w:bookmarkEnd w:id="94"/>
    </w:p>
    <w:p w14:paraId="270D4D7C" w14:textId="4BB5913C" w:rsidR="00AD303B" w:rsidRDefault="00AD303B" w:rsidP="006F512E">
      <w:pPr>
        <w:pStyle w:val="Irodalomjegyzksor"/>
      </w:pPr>
      <w:bookmarkStart w:id="95" w:name="_Ref177032202"/>
      <w:r>
        <w:t xml:space="preserve">BQ25866 2 Cell  Li-ion charger </w:t>
      </w:r>
      <w:hyperlink r:id="rId98" w:history="1">
        <w:r w:rsidRPr="00E36CC9">
          <w:rPr>
            <w:rStyle w:val="Hiperhivatkozs"/>
          </w:rPr>
          <w:t>https://www.ti.com/lit/ds/symlink/bq25886.pdf?ts=1716463176615&amp;ref_url=https%253A%252F%252Fwww.ti.com%252Fproduct%252FBQ25886</w:t>
        </w:r>
      </w:hyperlink>
      <w:bookmarkEnd w:id="86"/>
      <w:bookmarkEnd w:id="95"/>
      <w:r>
        <w:t xml:space="preserve"> </w:t>
      </w:r>
    </w:p>
    <w:p w14:paraId="494444F6" w14:textId="615226DB" w:rsidR="00AD303B" w:rsidRDefault="00AD303B" w:rsidP="006F512E">
      <w:pPr>
        <w:pStyle w:val="Irodalomjegyzksor"/>
      </w:pPr>
      <w:bookmarkStart w:id="96" w:name="_Ref167436532"/>
      <w:r>
        <w:t>BQ29209 Battery balancer</w:t>
      </w:r>
      <w:r>
        <w:br/>
      </w:r>
      <w:hyperlink r:id="rId99" w:history="1">
        <w:r w:rsidRPr="00E36CC9">
          <w:rPr>
            <w:rStyle w:val="Hiperhivatkozs"/>
          </w:rPr>
          <w:t>https://www.ti.com/lit/ds/symlink/bq29209.pdf?ts=1716536846435&amp;ref_url=https%253A%252F%252Fhu.mouser.com%252F</w:t>
        </w:r>
      </w:hyperlink>
      <w:bookmarkEnd w:id="96"/>
      <w:r>
        <w:t xml:space="preserve"> </w:t>
      </w:r>
    </w:p>
    <w:p w14:paraId="79E82B42" w14:textId="7513549B" w:rsidR="00AD303B" w:rsidRDefault="00AD303B" w:rsidP="006F512E">
      <w:pPr>
        <w:pStyle w:val="Irodalomjegyzksor"/>
      </w:pPr>
      <w:bookmarkStart w:id="97" w:name="_Ref167436613"/>
      <w:r w:rsidRPr="00AD303B">
        <w:lastRenderedPageBreak/>
        <w:t>TPS560430</w:t>
      </w:r>
      <w:r>
        <w:t xml:space="preserve"> buck converter</w:t>
      </w:r>
      <w:r>
        <w:br/>
      </w:r>
      <w:hyperlink r:id="rId100" w:history="1">
        <w:r w:rsidRPr="00E36CC9">
          <w:rPr>
            <w:rStyle w:val="Hiperhivatkozs"/>
          </w:rPr>
          <w:t>https://www.ti.com/lit/ds/symlink/tps560430.pdf?ts=1716527801150&amp;ref_url=https%253A%252F%252Fwww.ti.com%252Fproduct%252FTPS560430</w:t>
        </w:r>
      </w:hyperlink>
      <w:bookmarkEnd w:id="97"/>
      <w:r>
        <w:t xml:space="preserve"> </w:t>
      </w:r>
    </w:p>
    <w:p w14:paraId="42BA9CB4" w14:textId="3BBD2D47" w:rsidR="00AD303B" w:rsidRDefault="00AD303B" w:rsidP="006F512E">
      <w:pPr>
        <w:pStyle w:val="Irodalomjegyzksor"/>
      </w:pPr>
      <w:bookmarkStart w:id="98" w:name="_Ref167436712"/>
      <w:r>
        <w:t>DCPA10505d-u700 Isolated DC/DC converter</w:t>
      </w:r>
      <w:r>
        <w:br/>
      </w:r>
      <w:hyperlink r:id="rId101" w:history="1">
        <w:r w:rsidRPr="00E36CC9">
          <w:rPr>
            <w:rStyle w:val="Hiperhivatkozs"/>
          </w:rPr>
          <w:t>https://www.ti.com/lit/ds/symlink/dcpa10505d.pdf?ts=1716537039060&amp;ref_url=https%253A%252F%252Fhu.mouser.com%252F</w:t>
        </w:r>
      </w:hyperlink>
      <w:bookmarkEnd w:id="98"/>
      <w:r>
        <w:t xml:space="preserve"> </w:t>
      </w:r>
    </w:p>
    <w:p w14:paraId="08D5182A" w14:textId="41F89B83" w:rsidR="0014255F" w:rsidRDefault="0014255F" w:rsidP="006F512E">
      <w:pPr>
        <w:pStyle w:val="Irodalomjegyzksor"/>
      </w:pPr>
      <w:bookmarkStart w:id="99" w:name="_Ref167436878"/>
      <w:r>
        <w:t>TPS7A49 LDO positive voltage regulator</w:t>
      </w:r>
      <w:r>
        <w:br/>
      </w:r>
      <w:hyperlink r:id="rId102" w:history="1">
        <w:r w:rsidRPr="00E36CC9">
          <w:rPr>
            <w:rStyle w:val="Hiperhivatkozs"/>
          </w:rPr>
          <w:t>https://www.ti.com/lit/ds/symlink/tps7a49.pdf?ts=1716457743654&amp;ref_url=https%253A%252F%252Fwww.mouser.li%252F</w:t>
        </w:r>
      </w:hyperlink>
      <w:bookmarkEnd w:id="99"/>
      <w:r>
        <w:t xml:space="preserve"> </w:t>
      </w:r>
    </w:p>
    <w:p w14:paraId="5B27D1FD" w14:textId="548EBF0C" w:rsidR="0014255F" w:rsidRDefault="0014255F" w:rsidP="006F512E">
      <w:pPr>
        <w:pStyle w:val="Irodalomjegyzksor"/>
      </w:pPr>
      <w:bookmarkStart w:id="100" w:name="_Ref167436880"/>
      <w:r>
        <w:t>TPS7A30 LDO negative voltage</w:t>
      </w:r>
      <w:r>
        <w:br/>
      </w:r>
      <w:hyperlink r:id="rId103" w:history="1">
        <w:r w:rsidRPr="00E36CC9">
          <w:rPr>
            <w:rStyle w:val="Hiperhivatkozs"/>
          </w:rPr>
          <w:t>https://www.ti.com/lit/ds/symlink/tps7a30.pdf?ts=1716536078359&amp;ref_url=https%253A%252F%252Fwww.mouser.ch%252F</w:t>
        </w:r>
      </w:hyperlink>
      <w:bookmarkEnd w:id="100"/>
      <w:r>
        <w:t xml:space="preserve"> </w:t>
      </w:r>
    </w:p>
    <w:p w14:paraId="3C11F06F" w14:textId="3293B7F7" w:rsidR="0014255F" w:rsidRDefault="0014255F" w:rsidP="006F512E">
      <w:pPr>
        <w:pStyle w:val="Irodalomjegyzksor"/>
      </w:pPr>
      <w:bookmarkStart w:id="101" w:name="_Ref167436943"/>
      <w:r>
        <w:t xml:space="preserve">REF3333 3.3V voltage reference </w:t>
      </w:r>
      <w:hyperlink r:id="rId104" w:history="1">
        <w:r w:rsidRPr="00E36CC9">
          <w:rPr>
            <w:rStyle w:val="Hiperhivatkozs"/>
          </w:rPr>
          <w:t>https://www.ti.com/lit/ds/symlink/ref3333.pdf?ts=1716454843546</w:t>
        </w:r>
      </w:hyperlink>
      <w:bookmarkEnd w:id="101"/>
      <w:r>
        <w:t xml:space="preserve"> </w:t>
      </w:r>
    </w:p>
    <w:p w14:paraId="248B0B4F" w14:textId="61C1BD75" w:rsidR="0014255F" w:rsidRDefault="0014255F" w:rsidP="006F512E">
      <w:pPr>
        <w:pStyle w:val="Irodalomjegyzksor"/>
      </w:pPr>
      <w:bookmarkStart w:id="102" w:name="_Ref167437019"/>
      <w:r>
        <w:t xml:space="preserve">LT3461 boost converter datasheet </w:t>
      </w:r>
      <w:hyperlink r:id="rId105" w:history="1">
        <w:r w:rsidRPr="00E36CC9">
          <w:rPr>
            <w:rStyle w:val="Hiperhivatkozs"/>
          </w:rPr>
          <w:t>https://hu.mouser.com/datasheet/2/609/3461Afa-3123928.pdf</w:t>
        </w:r>
      </w:hyperlink>
      <w:bookmarkEnd w:id="102"/>
      <w:r>
        <w:t xml:space="preserve"> </w:t>
      </w:r>
    </w:p>
    <w:p w14:paraId="35BD2484" w14:textId="019CA713" w:rsidR="0014255F" w:rsidRDefault="0014255F" w:rsidP="006F512E">
      <w:pPr>
        <w:pStyle w:val="Irodalomjegyzksor"/>
      </w:pPr>
      <w:bookmarkStart w:id="103" w:name="_Ref167438353"/>
      <w:r>
        <w:t>Dr. Balogh Attila ,</w:t>
      </w:r>
      <w:r w:rsidRPr="0014255F">
        <w:t xml:space="preserve"> </w:t>
      </w:r>
      <w:r>
        <w:t xml:space="preserve">Dr. Hermann Imre,: </w:t>
      </w:r>
      <w:r w:rsidRPr="0014255F">
        <w:rPr>
          <w:i/>
          <w:iCs/>
        </w:rPr>
        <w:t>Teljesítményátalakítók I. kötet</w:t>
      </w:r>
      <w:r>
        <w:t xml:space="preserve">, </w:t>
      </w:r>
      <w:hyperlink r:id="rId106" w:history="1">
        <w:bookmarkStart w:id="104" w:name="_Ref167437140"/>
        <w:r w:rsidRPr="00E36CC9">
          <w:rPr>
            <w:rStyle w:val="Hiperhivatkozs"/>
          </w:rPr>
          <w:t>https://www.aut.bme.hu/Upload/Course/VIAUMA20/hallgatoi_jegyzetek/Teljesitmenyatalakitok_I.pdf</w:t>
        </w:r>
        <w:bookmarkEnd w:id="104"/>
      </w:hyperlink>
      <w:r>
        <w:t xml:space="preserve"> </w:t>
      </w:r>
      <w:r>
        <w:br/>
        <w:t>Letöltve (2024.05.24)</w:t>
      </w:r>
      <w:bookmarkEnd w:id="103"/>
    </w:p>
    <w:p w14:paraId="79A63EAF" w14:textId="34D8D169" w:rsidR="00EE33F8" w:rsidRDefault="00906A87" w:rsidP="006F512E">
      <w:pPr>
        <w:pStyle w:val="Irodalomjegyzksor"/>
      </w:pPr>
      <w:bookmarkStart w:id="105" w:name="_Ref177899820"/>
      <w:r>
        <w:t>Transimpedance Amplifier</w:t>
      </w:r>
      <w:r>
        <w:br/>
      </w:r>
      <w:hyperlink r:id="rId107" w:history="1">
        <w:r w:rsidRPr="00121D93">
          <w:rPr>
            <w:rStyle w:val="Hiperhivatkozs"/>
          </w:rPr>
          <w:t>https://www.ti.com/lit/an/sboa268a/sboa268a.pdf</w:t>
        </w:r>
      </w:hyperlink>
      <w:r>
        <w:t xml:space="preserve"> </w:t>
      </w:r>
      <w:r>
        <w:br/>
        <w:t>Letöltve (2024.09.22)</w:t>
      </w:r>
      <w:bookmarkEnd w:id="105"/>
    </w:p>
    <w:p w14:paraId="2BB867B8" w14:textId="0FBB19C0" w:rsidR="0082116D" w:rsidRDefault="0082116D" w:rsidP="006F512E">
      <w:pPr>
        <w:pStyle w:val="Irodalomjegyzksor"/>
      </w:pPr>
      <w:bookmarkStart w:id="106" w:name="_Ref177903981"/>
      <w:r>
        <w:t>OPA814 Datasheet</w:t>
      </w:r>
      <w:r>
        <w:br/>
      </w:r>
      <w:hyperlink r:id="rId108" w:history="1">
        <w:r w:rsidRPr="00121D93">
          <w:rPr>
            <w:rStyle w:val="Hiperhivatkozs"/>
          </w:rPr>
          <w:t>https://www.ti.com/lit/ds/symlink/opa814.pdf</w:t>
        </w:r>
      </w:hyperlink>
      <w:r>
        <w:t xml:space="preserve"> </w:t>
      </w:r>
      <w:r>
        <w:br/>
        <w:t>Letöltve (2024.09.22)</w:t>
      </w:r>
      <w:bookmarkEnd w:id="106"/>
    </w:p>
    <w:p w14:paraId="4DA70096" w14:textId="28CF325E" w:rsidR="00B00EC1" w:rsidRDefault="00B00EC1" w:rsidP="006F512E">
      <w:pPr>
        <w:pStyle w:val="Irodalomjegyzksor"/>
      </w:pPr>
      <w:bookmarkStart w:id="107" w:name="_Ref177905017"/>
      <w:r>
        <w:t>LT1806 Datasheet</w:t>
      </w:r>
      <w:r>
        <w:br/>
      </w:r>
      <w:hyperlink r:id="rId109" w:history="1">
        <w:r w:rsidRPr="00121D93">
          <w:rPr>
            <w:rStyle w:val="Hiperhivatkozs"/>
          </w:rPr>
          <w:t>https://www.analog.com/media/en/technical-documentation/data-sheets/18067fc.pdf</w:t>
        </w:r>
      </w:hyperlink>
      <w:r>
        <w:t xml:space="preserve"> </w:t>
      </w:r>
      <w:r>
        <w:br/>
        <w:t>Letöltve (2024.09.22)</w:t>
      </w:r>
      <w:bookmarkEnd w:id="107"/>
    </w:p>
    <w:p w14:paraId="3B40909C" w14:textId="6FDB3096" w:rsidR="00F563F7" w:rsidRDefault="00F563F7" w:rsidP="006F512E">
      <w:pPr>
        <w:pStyle w:val="Irodalomjegyzksor"/>
      </w:pPr>
      <w:bookmarkStart w:id="108" w:name="_Ref177924448"/>
      <w:r>
        <w:t>Baselineshift</w:t>
      </w:r>
      <w:r>
        <w:br/>
      </w:r>
      <w:hyperlink r:id="rId110" w:history="1">
        <w:r w:rsidRPr="00121D93">
          <w:rPr>
            <w:rStyle w:val="Hiperhivatkozs"/>
          </w:rPr>
          <w:t>https://www.cremat.com/CR-210-R0.pdf</w:t>
        </w:r>
      </w:hyperlink>
      <w:r>
        <w:br/>
        <w:t>Letöltve (2024.09.22)</w:t>
      </w:r>
      <w:bookmarkEnd w:id="108"/>
    </w:p>
    <w:p w14:paraId="1F671042" w14:textId="7A322ABA" w:rsidR="00E650A9" w:rsidRDefault="00E650A9" w:rsidP="006F512E">
      <w:pPr>
        <w:pStyle w:val="Irodalomjegyzksor"/>
      </w:pPr>
      <w:bookmarkStart w:id="109" w:name="_Ref177940611"/>
      <w:r>
        <w:t>Peak detector</w:t>
      </w:r>
      <w:r>
        <w:br/>
      </w:r>
      <w:hyperlink r:id="rId111" w:history="1">
        <w:r w:rsidRPr="00121D93">
          <w:rPr>
            <w:rStyle w:val="Hiperhivatkozs"/>
          </w:rPr>
          <w:t>https://www.analog.com/en/resources/technical-articles/ltc6244-high-speed-peak-detector.html</w:t>
        </w:r>
      </w:hyperlink>
      <w:r>
        <w:t xml:space="preserve"> </w:t>
      </w:r>
      <w:r>
        <w:br/>
        <w:t>Letöltve (2024.09.22)</w:t>
      </w:r>
      <w:bookmarkEnd w:id="109"/>
    </w:p>
    <w:p w14:paraId="118EA345" w14:textId="36903473" w:rsidR="00152BF9" w:rsidRDefault="00152BF9" w:rsidP="006F512E">
      <w:pPr>
        <w:pStyle w:val="Irodalomjegyzksor"/>
      </w:pPr>
      <w:bookmarkStart w:id="110" w:name="_Ref177975998"/>
      <w:r>
        <w:t>Base Line Restorer</w:t>
      </w:r>
      <w:r>
        <w:br/>
      </w:r>
      <w:hyperlink r:id="rId112" w:history="1">
        <w:r w:rsidRPr="002A3FCE">
          <w:rPr>
            <w:rStyle w:val="Hiperhivatkozs"/>
          </w:rPr>
          <w:t>https://www.sciencedirect.com/science/article/abs/pii/S0168900203018862</w:t>
        </w:r>
      </w:hyperlink>
      <w:r>
        <w:t xml:space="preserve"> </w:t>
      </w:r>
      <w:r>
        <w:br/>
        <w:t>Letöltve (2024.09.23)</w:t>
      </w:r>
      <w:bookmarkEnd w:id="110"/>
    </w:p>
    <w:p w14:paraId="0B8ED559" w14:textId="2FC06400" w:rsidR="00152BF9" w:rsidRDefault="00152BF9" w:rsidP="006F512E">
      <w:pPr>
        <w:pStyle w:val="Irodalomjegyzksor"/>
      </w:pPr>
      <w:bookmarkStart w:id="111" w:name="_Ref177976000"/>
      <w:r>
        <w:lastRenderedPageBreak/>
        <w:t>Base Line Restorer schematics</w:t>
      </w:r>
      <w:r>
        <w:br/>
      </w:r>
      <w:hyperlink r:id="rId113"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11"/>
    </w:p>
    <w:p w14:paraId="14589C29" w14:textId="72CCA545" w:rsidR="000B76CF" w:rsidRDefault="000B76CF" w:rsidP="006F512E">
      <w:pPr>
        <w:pStyle w:val="Irodalomjegyzksor"/>
      </w:pPr>
      <w:bookmarkStart w:id="112" w:name="_Ref167437400"/>
      <w:r>
        <w:t>STM</w:t>
      </w:r>
      <w:r w:rsidRPr="000B76CF">
        <w:t>32</w:t>
      </w:r>
      <w:r>
        <w:t>U</w:t>
      </w:r>
      <w:r w:rsidRPr="000B76CF">
        <w:t>575</w:t>
      </w:r>
      <w:r>
        <w:t xml:space="preserve">VGT6Q mikrovezérlő </w:t>
      </w:r>
      <w:r>
        <w:br/>
      </w:r>
      <w:hyperlink r:id="rId114" w:history="1">
        <w:r w:rsidRPr="00E36CC9">
          <w:rPr>
            <w:rStyle w:val="Hiperhivatkozs"/>
          </w:rPr>
          <w:t>https://www.st.com/en/microcontrollers-microprocessors/stm32u575vg.html</w:t>
        </w:r>
      </w:hyperlink>
      <w:bookmarkEnd w:id="112"/>
      <w:r>
        <w:t xml:space="preserve"> </w:t>
      </w:r>
    </w:p>
    <w:p w14:paraId="10B82CAB" w14:textId="65B60413" w:rsidR="000B76CF" w:rsidRDefault="000B76CF" w:rsidP="006F512E">
      <w:pPr>
        <w:pStyle w:val="Irodalomjegyzksor"/>
      </w:pPr>
      <w:bookmarkStart w:id="113" w:name="_Ref167437491"/>
      <w:r w:rsidRPr="000B76CF">
        <w:t xml:space="preserve">ER-TFT032IPS-3.2-4334 </w:t>
      </w:r>
      <w:r>
        <w:t>kijelző adatai</w:t>
      </w:r>
      <w:r>
        <w:br/>
      </w:r>
      <w:hyperlink r:id="rId115" w:history="1">
        <w:r w:rsidRPr="00E36CC9">
          <w:rPr>
            <w:rStyle w:val="Hiperhivatkozs"/>
          </w:rPr>
          <w:t>https://www.buydisplay.com/3-2-inch-240x320-ips-tft-lcd-module-for-arduino-and-raspberry-pi</w:t>
        </w:r>
      </w:hyperlink>
      <w:bookmarkEnd w:id="113"/>
      <w:r>
        <w:t xml:space="preserve"> </w:t>
      </w:r>
    </w:p>
    <w:p w14:paraId="4248D1F3" w14:textId="3B5C1BC2" w:rsidR="000B76CF" w:rsidRDefault="000B76CF" w:rsidP="006F512E">
      <w:pPr>
        <w:pStyle w:val="Irodalomjegyzksor"/>
      </w:pPr>
      <w:bookmarkStart w:id="114" w:name="_Ref167437868"/>
      <w:r w:rsidRPr="000B76CF">
        <w:t>“Bare Metal” STM32 Programming (Part 11): Using External Memories</w:t>
      </w:r>
      <w:r>
        <w:br/>
      </w:r>
      <w:hyperlink r:id="rId116" w:history="1">
        <w:r w:rsidRPr="00E36CC9">
          <w:rPr>
            <w:rStyle w:val="Hiperhivatkozs"/>
          </w:rPr>
          <w:t>https://vivonomicon.com/2020/07/26/bare-metal-stm32-programming-part-11-using-external-memories/</w:t>
        </w:r>
      </w:hyperlink>
      <w:bookmarkEnd w:id="114"/>
      <w:r>
        <w:t xml:space="preserve"> </w:t>
      </w:r>
    </w:p>
    <w:p w14:paraId="12F331DB" w14:textId="76407AB9" w:rsidR="000B76CF" w:rsidRDefault="00FB4E08" w:rsidP="006F512E">
      <w:pPr>
        <w:pStyle w:val="Irodalomjegyzksor"/>
      </w:pPr>
      <w:bookmarkStart w:id="115" w:name="_Ref167437952"/>
      <w:r>
        <w:t xml:space="preserve">Layout Design Guide </w:t>
      </w:r>
      <w:hyperlink r:id="rId117" w:history="1">
        <w:r w:rsidRPr="00E36CC9">
          <w:rPr>
            <w:rStyle w:val="Hiperhivatkozs"/>
          </w:rPr>
          <w:t>https://docs.toradex.com/102492-layout-design-guide.pdf</w:t>
        </w:r>
      </w:hyperlink>
      <w:bookmarkEnd w:id="115"/>
      <w:r>
        <w:t xml:space="preserve"> </w:t>
      </w:r>
    </w:p>
    <w:p w14:paraId="0C6A73A7" w14:textId="5F2A73FE" w:rsidR="00FB4E08" w:rsidRDefault="00FB4E08" w:rsidP="00FB4E08">
      <w:pPr>
        <w:pStyle w:val="Irodalomjegyzksor"/>
      </w:pPr>
      <w:bookmarkStart w:id="116" w:name="_Ref167438063"/>
      <w:r>
        <w:t>TS3USB30E 2:1 USB multiplexer</w:t>
      </w:r>
      <w:r>
        <w:br/>
      </w:r>
      <w:hyperlink r:id="rId118" w:history="1">
        <w:r w:rsidRPr="00E36CC9">
          <w:rPr>
            <w:rStyle w:val="Hiperhivatkozs"/>
          </w:rPr>
          <w:t>https://www.ti.com/lit/ds/symlink/ts3usb30e.pdf?ts=1716453949149&amp;ref_url=https%253A%252F%252Fwww.ti.com%252Fproduct%252FTS3USB30E%253FHQS%253Dti-null-null-verifimanuf_manuf-manu-pf-octopart-wwe</w:t>
        </w:r>
      </w:hyperlink>
      <w:bookmarkEnd w:id="116"/>
      <w:r>
        <w:t xml:space="preserve"> </w:t>
      </w:r>
    </w:p>
    <w:p w14:paraId="0470E1E6" w14:textId="4C35BCDB" w:rsidR="004F348A" w:rsidRDefault="004F348A" w:rsidP="00FB4E08">
      <w:pPr>
        <w:pStyle w:val="Irodalomjegyzksor"/>
      </w:pPr>
      <w:bookmarkStart w:id="117" w:name="_Ref174304953"/>
      <w:r>
        <w:t>Tasztatúra felépítése</w:t>
      </w:r>
      <w:r>
        <w:br/>
      </w:r>
      <w:hyperlink r:id="rId119" w:history="1">
        <w:r w:rsidRPr="00C93CD7">
          <w:rPr>
            <w:rStyle w:val="Hiperhivatkozs"/>
          </w:rPr>
          <w:t>https://www.general-label.com/wp-content/uploads/2019/03/Tactile-metal-domes-OL.jpg</w:t>
        </w:r>
      </w:hyperlink>
      <w:bookmarkEnd w:id="117"/>
      <w:r>
        <w:t xml:space="preserve"> </w:t>
      </w:r>
    </w:p>
    <w:p w14:paraId="2E9236E2" w14:textId="3D8E3AE4" w:rsidR="004F348A" w:rsidRDefault="004F348A" w:rsidP="00FB4E08">
      <w:pPr>
        <w:pStyle w:val="Irodalomjegyzksor"/>
      </w:pPr>
      <w:bookmarkStart w:id="118" w:name="_Ref174446759"/>
      <w:r>
        <w:t>Fém dóm elhelyezkedése</w:t>
      </w:r>
      <w:r>
        <w:br/>
      </w:r>
      <w:hyperlink r:id="rId120" w:history="1">
        <w:r w:rsidRPr="00C93CD7">
          <w:rPr>
            <w:rStyle w:val="Hiperhivatkozs"/>
          </w:rPr>
          <w:t>https://www.iqsdirectory.com/articles/keypad/membrane-switch/tactile-and-non-tactile.jpg</w:t>
        </w:r>
      </w:hyperlink>
      <w:bookmarkEnd w:id="118"/>
      <w:r>
        <w:t xml:space="preserve"> </w:t>
      </w:r>
    </w:p>
    <w:p w14:paraId="735BEE5E" w14:textId="3A1B9CA0" w:rsidR="000C0233" w:rsidRDefault="000C0233" w:rsidP="000C0233">
      <w:pPr>
        <w:pStyle w:val="Irodalomjegyzksor"/>
      </w:pPr>
      <w:bookmarkStart w:id="119" w:name="_Ref174438158"/>
      <w:r>
        <w:t>STM32U575 Nucleo kapcsolási rajza</w:t>
      </w:r>
      <w:r>
        <w:br/>
      </w:r>
      <w:hyperlink r:id="rId121" w:history="1">
        <w:r w:rsidRPr="00BF7D72">
          <w:rPr>
            <w:rStyle w:val="Hiperhivatkozs"/>
          </w:rPr>
          <w:t>https://www.st.com/resource/en/schematic_pack/mb1549-u575ziq-c02_schematic.pdf</w:t>
        </w:r>
      </w:hyperlink>
      <w:bookmarkEnd w:id="119"/>
      <w:r>
        <w:t xml:space="preserve"> </w:t>
      </w:r>
    </w:p>
    <w:p w14:paraId="0E537F86" w14:textId="6A073D0D" w:rsidR="00CD663B" w:rsidRDefault="00CD663B" w:rsidP="00CD663B">
      <w:pPr>
        <w:pStyle w:val="Irodalomjegyzksor"/>
      </w:pPr>
      <w:bookmarkStart w:id="120" w:name="_Ref174440941"/>
      <w:r>
        <w:t>MC24C02-DRDW8TP EEPROM datasheet</w:t>
      </w:r>
      <w:r>
        <w:br/>
      </w:r>
      <w:hyperlink r:id="rId122" w:history="1">
        <w:r w:rsidRPr="00BF7D72">
          <w:rPr>
            <w:rStyle w:val="Hiperhivatkozs"/>
          </w:rPr>
          <w:t>https://hu.mouser.com/datasheet/2/389/m24c02_dre-1849597.pdf</w:t>
        </w:r>
      </w:hyperlink>
      <w:bookmarkEnd w:id="120"/>
      <w:r>
        <w:t xml:space="preserve"> </w:t>
      </w:r>
    </w:p>
    <w:p w14:paraId="55FC563D" w14:textId="629E527A" w:rsidR="003678EF" w:rsidRDefault="003678EF" w:rsidP="00B9314E">
      <w:pPr>
        <w:pStyle w:val="Irodalomjegyzksor"/>
      </w:pPr>
      <w:bookmarkStart w:id="121" w:name="_Ref174448589"/>
      <w:r>
        <w:t>SiPM datasheet</w:t>
      </w:r>
      <w:r w:rsidR="00B9314E">
        <w:br/>
      </w:r>
      <w:hyperlink r:id="rId123" w:history="1">
        <w:r w:rsidR="00B9314E" w:rsidRPr="00BF7D72">
          <w:rPr>
            <w:rStyle w:val="Hiperhivatkozs"/>
          </w:rPr>
          <w:t>https://hu.mouser.com/datasheet/2/308/1/MICROC_SERIES_D-2315622.pdf</w:t>
        </w:r>
      </w:hyperlink>
      <w:bookmarkEnd w:id="121"/>
      <w:r w:rsidR="00B9314E">
        <w:t xml:space="preserve"> </w:t>
      </w:r>
    </w:p>
    <w:p w14:paraId="7639F562" w14:textId="72A51DDE" w:rsidR="00B9314E" w:rsidRDefault="00B9314E" w:rsidP="00B9314E">
      <w:pPr>
        <w:pStyle w:val="Irodalomjegyzksor"/>
      </w:pPr>
      <w:bookmarkStart w:id="122" w:name="_Ref174448591"/>
      <w:r>
        <w:t>Biasing and Readout of ON Semiconductor SiPM Sensors</w:t>
      </w:r>
      <w:r>
        <w:br/>
      </w:r>
      <w:hyperlink r:id="rId124" w:history="1">
        <w:r w:rsidRPr="00BF7D72">
          <w:rPr>
            <w:rStyle w:val="Hiperhivatkozs"/>
          </w:rPr>
          <w:t>https://www.onsemi.com/pub/Collateral/AND9782-D.PDF</w:t>
        </w:r>
      </w:hyperlink>
      <w:bookmarkEnd w:id="122"/>
      <w:r>
        <w:t xml:space="preserve"> </w:t>
      </w:r>
    </w:p>
    <w:p w14:paraId="5441DA1F" w14:textId="77C6B384" w:rsidR="001308E1" w:rsidRPr="008035A4" w:rsidRDefault="001308E1" w:rsidP="00B9314E">
      <w:pPr>
        <w:pStyle w:val="Irodalomjegyzksor"/>
        <w:rPr>
          <w:rStyle w:val="Hiperhivatkozs"/>
          <w:color w:val="auto"/>
          <w:u w:val="none"/>
        </w:rPr>
      </w:pPr>
      <w:bookmarkStart w:id="123"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25" w:history="1">
        <w:r w:rsidRPr="00A11E05">
          <w:rPr>
            <w:rStyle w:val="Hiperhivatkozs"/>
          </w:rPr>
          <w:t>https://www.onsemi.com/pub/Collateral/AND9770-D.PDF</w:t>
        </w:r>
      </w:hyperlink>
      <w:bookmarkEnd w:id="123"/>
      <w:r>
        <w:rPr>
          <w:rStyle w:val="Hiperhivatkozs"/>
        </w:rPr>
        <w:t xml:space="preserve"> </w:t>
      </w:r>
    </w:p>
    <w:p w14:paraId="3755BDCA" w14:textId="280461A1" w:rsidR="008035A4" w:rsidRDefault="008035A4" w:rsidP="00B9314E">
      <w:pPr>
        <w:pStyle w:val="Irodalomjegyzksor"/>
      </w:pPr>
      <w:bookmarkStart w:id="124"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26" w:history="1">
        <w:r w:rsidR="00067300" w:rsidRPr="00A11E05">
          <w:rPr>
            <w:rStyle w:val="Hiperhivatkozs"/>
          </w:rPr>
          <w:t>https://docs.broadcom.com/doc/Introduction-to-Silicon-Photomultipliers</w:t>
        </w:r>
      </w:hyperlink>
      <w:bookmarkEnd w:id="124"/>
      <w:r w:rsidR="00067300">
        <w:rPr>
          <w:rStyle w:val="Hiperhivatkozs"/>
        </w:rPr>
        <w:t xml:space="preserve"> </w:t>
      </w:r>
      <w:r>
        <w:rPr>
          <w:rStyle w:val="Irodalomjegyzkforrs"/>
        </w:rPr>
        <w:br/>
      </w:r>
    </w:p>
    <w:p w14:paraId="1DA65E44" w14:textId="5BD8DB78" w:rsidR="00970A86" w:rsidRDefault="00CD1DB6" w:rsidP="00CD1DB6">
      <w:pPr>
        <w:pStyle w:val="Irodalomjegyzksor"/>
      </w:pPr>
      <w:bookmarkStart w:id="125" w:name="_Ref180667526"/>
      <w:r>
        <w:lastRenderedPageBreak/>
        <w:t xml:space="preserve">Matplotlib </w:t>
      </w:r>
      <w:r>
        <w:br/>
      </w:r>
      <w:hyperlink r:id="rId127" w:history="1">
        <w:r w:rsidRPr="00AD7014">
          <w:rPr>
            <w:rStyle w:val="Hiperhivatkozs"/>
          </w:rPr>
          <w:t>https://matplotlib.org/</w:t>
        </w:r>
      </w:hyperlink>
      <w:bookmarkEnd w:id="125"/>
      <w:r>
        <w:t xml:space="preserve">  </w:t>
      </w:r>
    </w:p>
    <w:p w14:paraId="26509CB9" w14:textId="6987BB6E" w:rsidR="00DE1DA8" w:rsidRDefault="00DE1DA8" w:rsidP="00CD1DB6">
      <w:pPr>
        <w:pStyle w:val="Irodalomjegyzksor"/>
      </w:pPr>
      <w:bookmarkStart w:id="126" w:name="_Ref181347366"/>
      <w:r>
        <w:t>Fusion 360 CAD szoftver</w:t>
      </w:r>
      <w:r>
        <w:br/>
      </w:r>
      <w:hyperlink r:id="rId128" w:history="1">
        <w:r w:rsidRPr="00E84C45">
          <w:rPr>
            <w:rStyle w:val="Hiperhivatkozs"/>
          </w:rPr>
          <w:t>https://www.autodesk.com/products/fusion-360/overview?term=1-YEAR&amp;tab=subscription</w:t>
        </w:r>
      </w:hyperlink>
      <w:bookmarkEnd w:id="126"/>
      <w:r>
        <w:t xml:space="preserve"> </w:t>
      </w:r>
    </w:p>
    <w:p w14:paraId="0FAB4BEE" w14:textId="36905025" w:rsidR="006E4773" w:rsidRDefault="006E4773" w:rsidP="00CD1DB6">
      <w:pPr>
        <w:pStyle w:val="Irodalomjegyzksor"/>
      </w:pPr>
      <w:bookmarkStart w:id="127" w:name="_Ref181735968"/>
      <w:r>
        <w:t>STMCubeIDE</w:t>
      </w:r>
      <w:r>
        <w:br/>
      </w:r>
      <w:hyperlink r:id="rId129" w:history="1">
        <w:r w:rsidRPr="00F17506">
          <w:rPr>
            <w:rStyle w:val="Hiperhivatkozs"/>
          </w:rPr>
          <w:t>https://www.st.com/en/development-tools/stm32cubeide.html</w:t>
        </w:r>
      </w:hyperlink>
      <w:bookmarkEnd w:id="127"/>
      <w:r>
        <w:t xml:space="preserve"> </w:t>
      </w:r>
    </w:p>
    <w:p w14:paraId="45999AB4" w14:textId="4A5F9330" w:rsidR="007A6A5F" w:rsidRDefault="007A6A5F" w:rsidP="00CD1DB6">
      <w:pPr>
        <w:pStyle w:val="Irodalomjegyzksor"/>
      </w:pPr>
      <w:bookmarkStart w:id="128" w:name="_Ref181738866"/>
      <w:r>
        <w:t>LVGL</w:t>
      </w:r>
      <w:r>
        <w:br/>
      </w:r>
      <w:hyperlink r:id="rId130" w:history="1">
        <w:r w:rsidRPr="00F17506">
          <w:rPr>
            <w:rStyle w:val="Hiperhivatkozs"/>
          </w:rPr>
          <w:t>https://lvgl.io/</w:t>
        </w:r>
      </w:hyperlink>
      <w:bookmarkEnd w:id="128"/>
      <w:r>
        <w:t xml:space="preserve"> </w:t>
      </w:r>
    </w:p>
    <w:p w14:paraId="0D021B33" w14:textId="58A1326D" w:rsidR="00752F79" w:rsidRDefault="00752F79" w:rsidP="00CD1DB6">
      <w:pPr>
        <w:pStyle w:val="Irodalomjegyzksor"/>
      </w:pPr>
      <w:bookmarkStart w:id="129" w:name="_Ref181739219"/>
      <w:r>
        <w:t>SqureLineStudio</w:t>
      </w:r>
      <w:r>
        <w:br/>
      </w:r>
      <w:hyperlink r:id="rId131" w:history="1">
        <w:r w:rsidRPr="00F17506">
          <w:rPr>
            <w:rStyle w:val="Hiperhivatkozs"/>
          </w:rPr>
          <w:t>https://squareline.io/</w:t>
        </w:r>
      </w:hyperlink>
      <w:bookmarkEnd w:id="129"/>
      <w:r>
        <w:t xml:space="preserve"> </w:t>
      </w:r>
    </w:p>
    <w:p w14:paraId="6F13B395" w14:textId="5F57E119" w:rsidR="00F4007C" w:rsidRDefault="00F4007C" w:rsidP="00EA3F37">
      <w:pPr>
        <w:pStyle w:val="Irodalomjegyzksor"/>
      </w:pPr>
      <w:bookmarkStart w:id="130" w:name="_Ref181866351"/>
      <w:r>
        <w:t>Intr</w:t>
      </w:r>
      <w:r w:rsidR="00EA3F37">
        <w:t>oduction to THREADX</w:t>
      </w:r>
      <w:r w:rsidR="00EA3F37">
        <w:br/>
      </w:r>
      <w:hyperlink r:id="rId132" w:history="1">
        <w:r w:rsidR="00EA3F37" w:rsidRPr="00B906CD">
          <w:rPr>
            <w:rStyle w:val="Hiperhivatkozs"/>
          </w:rPr>
          <w:t>https://wiki.st.com/stm32mcu/wiki/Introduction_to_THREADX</w:t>
        </w:r>
      </w:hyperlink>
      <w:bookmarkEnd w:id="130"/>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33"/>
      <w:footerReference w:type="default" r:id="rId13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87D73" w14:textId="77777777" w:rsidR="0046782F" w:rsidRDefault="0046782F">
      <w:r>
        <w:separator/>
      </w:r>
    </w:p>
  </w:endnote>
  <w:endnote w:type="continuationSeparator" w:id="0">
    <w:p w14:paraId="3ADD6EA0" w14:textId="77777777" w:rsidR="0046782F" w:rsidRDefault="004678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263595" w:rsidRDefault="00263595">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263595" w:rsidRDefault="00263595"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990BA4">
      <w:rPr>
        <w:rStyle w:val="Oldalszm"/>
        <w:noProof/>
      </w:rPr>
      <w:t>85</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3B1430" w14:textId="77777777" w:rsidR="0046782F" w:rsidRDefault="0046782F">
      <w:r>
        <w:separator/>
      </w:r>
    </w:p>
  </w:footnote>
  <w:footnote w:type="continuationSeparator" w:id="0">
    <w:p w14:paraId="64408382" w14:textId="77777777" w:rsidR="0046782F" w:rsidRDefault="004678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263595" w:rsidRDefault="00263595"/>
  <w:p w14:paraId="2FBE2084" w14:textId="77777777" w:rsidR="00263595" w:rsidRDefault="00263595"/>
  <w:p w14:paraId="2BF231C2" w14:textId="77777777" w:rsidR="00263595" w:rsidRDefault="002635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A83EF4"/>
    <w:multiLevelType w:val="hybridMultilevel"/>
    <w:tmpl w:val="A62C832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15:restartNumberingAfterBreak="0">
    <w:nsid w:val="023E374F"/>
    <w:multiLevelType w:val="hybridMultilevel"/>
    <w:tmpl w:val="192898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15:restartNumberingAfterBreak="0">
    <w:nsid w:val="0FC70613"/>
    <w:multiLevelType w:val="hybridMultilevel"/>
    <w:tmpl w:val="52785D3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6"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7" w15:restartNumberingAfterBreak="0">
    <w:nsid w:val="14292DD2"/>
    <w:multiLevelType w:val="hybridMultilevel"/>
    <w:tmpl w:val="333280D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15D53634"/>
    <w:multiLevelType w:val="hybridMultilevel"/>
    <w:tmpl w:val="490805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15EE0508"/>
    <w:multiLevelType w:val="multilevel"/>
    <w:tmpl w:val="418E4214"/>
    <w:numStyleLink w:val="tmutatszmozottlista"/>
  </w:abstractNum>
  <w:abstractNum w:abstractNumId="20"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1E6B2C88"/>
    <w:multiLevelType w:val="hybridMultilevel"/>
    <w:tmpl w:val="14A2D6EE"/>
    <w:lvl w:ilvl="0" w:tplc="040E0001">
      <w:start w:val="1"/>
      <w:numFmt w:val="bullet"/>
      <w:lvlText w:val=""/>
      <w:lvlJc w:val="left"/>
      <w:pPr>
        <w:ind w:left="1440" w:hanging="360"/>
      </w:pPr>
      <w:rPr>
        <w:rFonts w:ascii="Symbol" w:hAnsi="Symbol" w:hint="default"/>
      </w:r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2"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4" w15:restartNumberingAfterBreak="0">
    <w:nsid w:val="232C1535"/>
    <w:multiLevelType w:val="hybridMultilevel"/>
    <w:tmpl w:val="9232176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5" w15:restartNumberingAfterBreak="0">
    <w:nsid w:val="27DD0E1F"/>
    <w:multiLevelType w:val="multilevel"/>
    <w:tmpl w:val="907A15EC"/>
    <w:numStyleLink w:val="StyleOutlinenumberedSymbolsymbol11ptBoldLeft0cm"/>
  </w:abstractNum>
  <w:abstractNum w:abstractNumId="26"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36DB3C87"/>
    <w:multiLevelType w:val="multilevel"/>
    <w:tmpl w:val="7CFE9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3AF62709"/>
    <w:multiLevelType w:val="hybridMultilevel"/>
    <w:tmpl w:val="87ECE78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15:restartNumberingAfterBreak="0">
    <w:nsid w:val="3EDC3767"/>
    <w:multiLevelType w:val="hybridMultilevel"/>
    <w:tmpl w:val="CCB6D8BA"/>
    <w:lvl w:ilvl="0" w:tplc="040E000B">
      <w:start w:val="15"/>
      <w:numFmt w:val="bullet"/>
      <w:lvlText w:val=""/>
      <w:lvlJc w:val="left"/>
      <w:pPr>
        <w:ind w:left="720" w:hanging="360"/>
      </w:pPr>
      <w:rPr>
        <w:rFonts w:ascii="Wingdings" w:eastAsia="Times New Roman" w:hAnsi="Wingdings"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441C2DF5"/>
    <w:multiLevelType w:val="hybridMultilevel"/>
    <w:tmpl w:val="A016ECE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6" w15:restartNumberingAfterBreak="0">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7" w15:restartNumberingAfterBreak="0">
    <w:nsid w:val="48F07447"/>
    <w:multiLevelType w:val="multilevel"/>
    <w:tmpl w:val="4B32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7C49E6"/>
    <w:multiLevelType w:val="hybridMultilevel"/>
    <w:tmpl w:val="61462E3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532E521C"/>
    <w:multiLevelType w:val="hybridMultilevel"/>
    <w:tmpl w:val="870C3D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0"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2" w15:restartNumberingAfterBreak="0">
    <w:nsid w:val="58DA7012"/>
    <w:multiLevelType w:val="hybridMultilevel"/>
    <w:tmpl w:val="8710EB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3"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44"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5" w15:restartNumberingAfterBreak="0">
    <w:nsid w:val="6AFC1994"/>
    <w:multiLevelType w:val="multilevel"/>
    <w:tmpl w:val="907A15EC"/>
    <w:numStyleLink w:val="StyleOutlinenumberedSymbolsymbol11ptBoldLeft0cm"/>
  </w:abstractNum>
  <w:abstractNum w:abstractNumId="46" w15:restartNumberingAfterBreak="0">
    <w:nsid w:val="716335D1"/>
    <w:multiLevelType w:val="hybridMultilevel"/>
    <w:tmpl w:val="8FF2DE2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7" w15:restartNumberingAfterBreak="0">
    <w:nsid w:val="77537A70"/>
    <w:multiLevelType w:val="hybridMultilevel"/>
    <w:tmpl w:val="BDBAF8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9"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449787627">
    <w:abstractNumId w:val="12"/>
  </w:num>
  <w:num w:numId="2" w16cid:durableId="1435974195">
    <w:abstractNumId w:val="48"/>
  </w:num>
  <w:num w:numId="3" w16cid:durableId="406805828">
    <w:abstractNumId w:val="20"/>
  </w:num>
  <w:num w:numId="4" w16cid:durableId="73551253">
    <w:abstractNumId w:val="31"/>
  </w:num>
  <w:num w:numId="5" w16cid:durableId="2032997335">
    <w:abstractNumId w:val="34"/>
  </w:num>
  <w:num w:numId="6" w16cid:durableId="636569251">
    <w:abstractNumId w:val="40"/>
  </w:num>
  <w:num w:numId="7" w16cid:durableId="1538808638">
    <w:abstractNumId w:val="26"/>
  </w:num>
  <w:num w:numId="8" w16cid:durableId="1953977019">
    <w:abstractNumId w:val="19"/>
  </w:num>
  <w:num w:numId="9" w16cid:durableId="1749234048">
    <w:abstractNumId w:val="27"/>
  </w:num>
  <w:num w:numId="10" w16cid:durableId="519314908">
    <w:abstractNumId w:val="50"/>
  </w:num>
  <w:num w:numId="11" w16cid:durableId="445856226">
    <w:abstractNumId w:val="28"/>
  </w:num>
  <w:num w:numId="12" w16cid:durableId="1540774741">
    <w:abstractNumId w:val="45"/>
  </w:num>
  <w:num w:numId="13" w16cid:durableId="1434666700">
    <w:abstractNumId w:val="9"/>
  </w:num>
  <w:num w:numId="14" w16cid:durableId="1808008327">
    <w:abstractNumId w:val="7"/>
  </w:num>
  <w:num w:numId="15" w16cid:durableId="148985606">
    <w:abstractNumId w:val="6"/>
  </w:num>
  <w:num w:numId="16" w16cid:durableId="51392186">
    <w:abstractNumId w:val="5"/>
  </w:num>
  <w:num w:numId="17" w16cid:durableId="1222251448">
    <w:abstractNumId w:val="4"/>
  </w:num>
  <w:num w:numId="18" w16cid:durableId="1808937711">
    <w:abstractNumId w:val="8"/>
  </w:num>
  <w:num w:numId="19" w16cid:durableId="1783378973">
    <w:abstractNumId w:val="3"/>
  </w:num>
  <w:num w:numId="20" w16cid:durableId="1523351179">
    <w:abstractNumId w:val="2"/>
  </w:num>
  <w:num w:numId="21" w16cid:durableId="1730221842">
    <w:abstractNumId w:val="1"/>
  </w:num>
  <w:num w:numId="22" w16cid:durableId="910188776">
    <w:abstractNumId w:val="0"/>
  </w:num>
  <w:num w:numId="23" w16cid:durableId="1267231760">
    <w:abstractNumId w:val="43"/>
  </w:num>
  <w:num w:numId="24" w16cid:durableId="1716656192">
    <w:abstractNumId w:val="22"/>
  </w:num>
  <w:num w:numId="25" w16cid:durableId="1345863017">
    <w:abstractNumId w:val="21"/>
  </w:num>
  <w:num w:numId="26" w16cid:durableId="1240679409">
    <w:abstractNumId w:val="46"/>
  </w:num>
  <w:num w:numId="27" w16cid:durableId="46729532">
    <w:abstractNumId w:val="15"/>
  </w:num>
  <w:num w:numId="28" w16cid:durableId="196743739">
    <w:abstractNumId w:val="33"/>
  </w:num>
  <w:num w:numId="29" w16cid:durableId="723257160">
    <w:abstractNumId w:val="41"/>
  </w:num>
  <w:num w:numId="30" w16cid:durableId="451020596">
    <w:abstractNumId w:val="38"/>
  </w:num>
  <w:num w:numId="31" w16cid:durableId="1174028718">
    <w:abstractNumId w:val="30"/>
  </w:num>
  <w:num w:numId="32" w16cid:durableId="1148591951">
    <w:abstractNumId w:val="35"/>
  </w:num>
  <w:num w:numId="33" w16cid:durableId="2078503925">
    <w:abstractNumId w:val="18"/>
  </w:num>
  <w:num w:numId="34" w16cid:durableId="917444707">
    <w:abstractNumId w:val="16"/>
  </w:num>
  <w:num w:numId="35" w16cid:durableId="1758938297">
    <w:abstractNumId w:val="49"/>
  </w:num>
  <w:num w:numId="36" w16cid:durableId="588271756">
    <w:abstractNumId w:val="44"/>
  </w:num>
  <w:num w:numId="37" w16cid:durableId="1848203688">
    <w:abstractNumId w:val="47"/>
  </w:num>
  <w:num w:numId="38" w16cid:durableId="173808582">
    <w:abstractNumId w:val="13"/>
  </w:num>
  <w:num w:numId="39" w16cid:durableId="1642467959">
    <w:abstractNumId w:val="24"/>
  </w:num>
  <w:num w:numId="40" w16cid:durableId="969238372">
    <w:abstractNumId w:val="23"/>
  </w:num>
  <w:num w:numId="41" w16cid:durableId="452283724">
    <w:abstractNumId w:val="11"/>
  </w:num>
  <w:num w:numId="42" w16cid:durableId="276452146">
    <w:abstractNumId w:val="42"/>
  </w:num>
  <w:num w:numId="43" w16cid:durableId="1272325968">
    <w:abstractNumId w:val="25"/>
  </w:num>
  <w:num w:numId="44" w16cid:durableId="1661621431">
    <w:abstractNumId w:val="39"/>
  </w:num>
  <w:num w:numId="45" w16cid:durableId="425082043">
    <w:abstractNumId w:val="10"/>
  </w:num>
  <w:num w:numId="46" w16cid:durableId="1116876694">
    <w:abstractNumId w:val="29"/>
  </w:num>
  <w:num w:numId="47" w16cid:durableId="1185636734">
    <w:abstractNumId w:val="37"/>
  </w:num>
  <w:num w:numId="48" w16cid:durableId="268658087">
    <w:abstractNumId w:val="36"/>
  </w:num>
  <w:num w:numId="49" w16cid:durableId="530650487">
    <w:abstractNumId w:val="32"/>
  </w:num>
  <w:num w:numId="50" w16cid:durableId="2006129181">
    <w:abstractNumId w:val="14"/>
  </w:num>
  <w:num w:numId="51" w16cid:durableId="75624989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40D1A"/>
    <w:rsid w:val="0004699E"/>
    <w:rsid w:val="000501F9"/>
    <w:rsid w:val="00050F72"/>
    <w:rsid w:val="000579C4"/>
    <w:rsid w:val="00057A17"/>
    <w:rsid w:val="00060DBB"/>
    <w:rsid w:val="0006233C"/>
    <w:rsid w:val="0006472D"/>
    <w:rsid w:val="00064CF3"/>
    <w:rsid w:val="00065E48"/>
    <w:rsid w:val="00067300"/>
    <w:rsid w:val="00067E88"/>
    <w:rsid w:val="00071865"/>
    <w:rsid w:val="00072ABB"/>
    <w:rsid w:val="00072C9A"/>
    <w:rsid w:val="00080BF3"/>
    <w:rsid w:val="00083FE4"/>
    <w:rsid w:val="00085C6A"/>
    <w:rsid w:val="00086543"/>
    <w:rsid w:val="000908AA"/>
    <w:rsid w:val="00091021"/>
    <w:rsid w:val="0009485C"/>
    <w:rsid w:val="000A6470"/>
    <w:rsid w:val="000A6B07"/>
    <w:rsid w:val="000A7483"/>
    <w:rsid w:val="000B1ACF"/>
    <w:rsid w:val="000B1BB6"/>
    <w:rsid w:val="000B2CEC"/>
    <w:rsid w:val="000B4C42"/>
    <w:rsid w:val="000B53E0"/>
    <w:rsid w:val="000B76CF"/>
    <w:rsid w:val="000C0233"/>
    <w:rsid w:val="000D1108"/>
    <w:rsid w:val="000D23D4"/>
    <w:rsid w:val="000D6BDA"/>
    <w:rsid w:val="000D72CC"/>
    <w:rsid w:val="000E2695"/>
    <w:rsid w:val="000E4540"/>
    <w:rsid w:val="000E7906"/>
    <w:rsid w:val="000F265A"/>
    <w:rsid w:val="000F719D"/>
    <w:rsid w:val="000F7622"/>
    <w:rsid w:val="0010165F"/>
    <w:rsid w:val="0010480D"/>
    <w:rsid w:val="00115995"/>
    <w:rsid w:val="0012266A"/>
    <w:rsid w:val="00123D19"/>
    <w:rsid w:val="0012439F"/>
    <w:rsid w:val="00125651"/>
    <w:rsid w:val="001270EC"/>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71054"/>
    <w:rsid w:val="00181D1E"/>
    <w:rsid w:val="00182BE0"/>
    <w:rsid w:val="00187522"/>
    <w:rsid w:val="00191103"/>
    <w:rsid w:val="00191340"/>
    <w:rsid w:val="00195709"/>
    <w:rsid w:val="001A38FF"/>
    <w:rsid w:val="001A57BC"/>
    <w:rsid w:val="001B11AC"/>
    <w:rsid w:val="001B191C"/>
    <w:rsid w:val="001B1B86"/>
    <w:rsid w:val="001B4045"/>
    <w:rsid w:val="001B455A"/>
    <w:rsid w:val="001B6972"/>
    <w:rsid w:val="001B6B2B"/>
    <w:rsid w:val="001C23B4"/>
    <w:rsid w:val="001C46FB"/>
    <w:rsid w:val="001C5BCC"/>
    <w:rsid w:val="001C78A6"/>
    <w:rsid w:val="001D2FC9"/>
    <w:rsid w:val="001D772E"/>
    <w:rsid w:val="001F397C"/>
    <w:rsid w:val="001F3BE2"/>
    <w:rsid w:val="00205B72"/>
    <w:rsid w:val="00206248"/>
    <w:rsid w:val="00207EE0"/>
    <w:rsid w:val="002102C3"/>
    <w:rsid w:val="00212B07"/>
    <w:rsid w:val="0021688B"/>
    <w:rsid w:val="00221FC9"/>
    <w:rsid w:val="00224C2C"/>
    <w:rsid w:val="00225F65"/>
    <w:rsid w:val="00226C93"/>
    <w:rsid w:val="00227347"/>
    <w:rsid w:val="00260908"/>
    <w:rsid w:val="002628E5"/>
    <w:rsid w:val="00263327"/>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4632"/>
    <w:rsid w:val="002B688A"/>
    <w:rsid w:val="002C2DFA"/>
    <w:rsid w:val="002C73F2"/>
    <w:rsid w:val="002D0621"/>
    <w:rsid w:val="002D17B8"/>
    <w:rsid w:val="002D2E9F"/>
    <w:rsid w:val="002D7DA9"/>
    <w:rsid w:val="002E0DB9"/>
    <w:rsid w:val="002E1D2A"/>
    <w:rsid w:val="002F0336"/>
    <w:rsid w:val="002F2915"/>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6BE3"/>
    <w:rsid w:val="003974DF"/>
    <w:rsid w:val="003A4CDB"/>
    <w:rsid w:val="003A56B5"/>
    <w:rsid w:val="003B117B"/>
    <w:rsid w:val="003B4440"/>
    <w:rsid w:val="003B662E"/>
    <w:rsid w:val="003C0901"/>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503D"/>
    <w:rsid w:val="00455E3E"/>
    <w:rsid w:val="004612E9"/>
    <w:rsid w:val="00462090"/>
    <w:rsid w:val="004663EC"/>
    <w:rsid w:val="0046782F"/>
    <w:rsid w:val="0047689A"/>
    <w:rsid w:val="004801EF"/>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5882"/>
    <w:rsid w:val="00505D28"/>
    <w:rsid w:val="00511BF7"/>
    <w:rsid w:val="00511ED6"/>
    <w:rsid w:val="005202C0"/>
    <w:rsid w:val="0052198E"/>
    <w:rsid w:val="00522CAF"/>
    <w:rsid w:val="00534BA2"/>
    <w:rsid w:val="005439BF"/>
    <w:rsid w:val="00546299"/>
    <w:rsid w:val="00546DDE"/>
    <w:rsid w:val="00550293"/>
    <w:rsid w:val="005524FC"/>
    <w:rsid w:val="00557186"/>
    <w:rsid w:val="005603D6"/>
    <w:rsid w:val="0056267F"/>
    <w:rsid w:val="00573EC5"/>
    <w:rsid w:val="00576495"/>
    <w:rsid w:val="005801EE"/>
    <w:rsid w:val="00580978"/>
    <w:rsid w:val="00583419"/>
    <w:rsid w:val="00584999"/>
    <w:rsid w:val="00593C6D"/>
    <w:rsid w:val="00596A27"/>
    <w:rsid w:val="005A1020"/>
    <w:rsid w:val="005C53A3"/>
    <w:rsid w:val="005D3443"/>
    <w:rsid w:val="005D6314"/>
    <w:rsid w:val="005D6FBE"/>
    <w:rsid w:val="005D7CEB"/>
    <w:rsid w:val="005E01E0"/>
    <w:rsid w:val="005F3404"/>
    <w:rsid w:val="005F4504"/>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F2967"/>
    <w:rsid w:val="006F512E"/>
    <w:rsid w:val="006F6209"/>
    <w:rsid w:val="00700E3A"/>
    <w:rsid w:val="0070111D"/>
    <w:rsid w:val="00703E7D"/>
    <w:rsid w:val="00704276"/>
    <w:rsid w:val="00710DB3"/>
    <w:rsid w:val="0071321F"/>
    <w:rsid w:val="00714699"/>
    <w:rsid w:val="00722E8D"/>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A17AD"/>
    <w:rsid w:val="007A2BC2"/>
    <w:rsid w:val="007A2FEF"/>
    <w:rsid w:val="007A4405"/>
    <w:rsid w:val="007A4AEA"/>
    <w:rsid w:val="007A6A5F"/>
    <w:rsid w:val="007B28DA"/>
    <w:rsid w:val="007B2C4E"/>
    <w:rsid w:val="007B6F19"/>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0FC8"/>
    <w:rsid w:val="008644B1"/>
    <w:rsid w:val="00870B34"/>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9014E3"/>
    <w:rsid w:val="0090199F"/>
    <w:rsid w:val="00902DC7"/>
    <w:rsid w:val="0090541F"/>
    <w:rsid w:val="00906775"/>
    <w:rsid w:val="00906A87"/>
    <w:rsid w:val="00917F60"/>
    <w:rsid w:val="00921A03"/>
    <w:rsid w:val="00931D0F"/>
    <w:rsid w:val="009323A6"/>
    <w:rsid w:val="009348D5"/>
    <w:rsid w:val="00934A0E"/>
    <w:rsid w:val="009358E6"/>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91FAA"/>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C4325"/>
    <w:rsid w:val="00AC4A55"/>
    <w:rsid w:val="00AD0B2F"/>
    <w:rsid w:val="00AD303B"/>
    <w:rsid w:val="00AD392B"/>
    <w:rsid w:val="00AE05C4"/>
    <w:rsid w:val="00AE0A31"/>
    <w:rsid w:val="00AE43E8"/>
    <w:rsid w:val="00AE4931"/>
    <w:rsid w:val="00AE57A1"/>
    <w:rsid w:val="00AE5E74"/>
    <w:rsid w:val="00AF546A"/>
    <w:rsid w:val="00AF706D"/>
    <w:rsid w:val="00AF7FAE"/>
    <w:rsid w:val="00B00643"/>
    <w:rsid w:val="00B00EC1"/>
    <w:rsid w:val="00B014CE"/>
    <w:rsid w:val="00B02422"/>
    <w:rsid w:val="00B03725"/>
    <w:rsid w:val="00B04EED"/>
    <w:rsid w:val="00B05275"/>
    <w:rsid w:val="00B059DA"/>
    <w:rsid w:val="00B0662B"/>
    <w:rsid w:val="00B0671A"/>
    <w:rsid w:val="00B06D12"/>
    <w:rsid w:val="00B1002C"/>
    <w:rsid w:val="00B11AA7"/>
    <w:rsid w:val="00B13C83"/>
    <w:rsid w:val="00B13FD0"/>
    <w:rsid w:val="00B149DB"/>
    <w:rsid w:val="00B17BD8"/>
    <w:rsid w:val="00B22331"/>
    <w:rsid w:val="00B23C9B"/>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C26CE"/>
    <w:rsid w:val="00BC649B"/>
    <w:rsid w:val="00BC6BBA"/>
    <w:rsid w:val="00BC7432"/>
    <w:rsid w:val="00BD2C2D"/>
    <w:rsid w:val="00BD4B14"/>
    <w:rsid w:val="00BE119B"/>
    <w:rsid w:val="00BE46F8"/>
    <w:rsid w:val="00BF1AFA"/>
    <w:rsid w:val="00BF4292"/>
    <w:rsid w:val="00BF55D3"/>
    <w:rsid w:val="00BF7354"/>
    <w:rsid w:val="00C00B3C"/>
    <w:rsid w:val="00C00D8F"/>
    <w:rsid w:val="00C03772"/>
    <w:rsid w:val="00C15D37"/>
    <w:rsid w:val="00C16475"/>
    <w:rsid w:val="00C2686E"/>
    <w:rsid w:val="00C31260"/>
    <w:rsid w:val="00C31CB5"/>
    <w:rsid w:val="00C37DD5"/>
    <w:rsid w:val="00C416C4"/>
    <w:rsid w:val="00C4290A"/>
    <w:rsid w:val="00C42AA0"/>
    <w:rsid w:val="00C50E97"/>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A38D5"/>
    <w:rsid w:val="00CA7282"/>
    <w:rsid w:val="00CB0B17"/>
    <w:rsid w:val="00CB0FEC"/>
    <w:rsid w:val="00CB2F32"/>
    <w:rsid w:val="00CB63E0"/>
    <w:rsid w:val="00CB644B"/>
    <w:rsid w:val="00CC063F"/>
    <w:rsid w:val="00CC400C"/>
    <w:rsid w:val="00CC4848"/>
    <w:rsid w:val="00CC52BD"/>
    <w:rsid w:val="00CD1DB6"/>
    <w:rsid w:val="00CD53AC"/>
    <w:rsid w:val="00CD5B76"/>
    <w:rsid w:val="00CD663B"/>
    <w:rsid w:val="00CE128A"/>
    <w:rsid w:val="00CE5DE9"/>
    <w:rsid w:val="00CF0AC9"/>
    <w:rsid w:val="00CF0FEA"/>
    <w:rsid w:val="00D06292"/>
    <w:rsid w:val="00D07335"/>
    <w:rsid w:val="00D12745"/>
    <w:rsid w:val="00D12EB2"/>
    <w:rsid w:val="00D15874"/>
    <w:rsid w:val="00D1632F"/>
    <w:rsid w:val="00D17356"/>
    <w:rsid w:val="00D224B2"/>
    <w:rsid w:val="00D23088"/>
    <w:rsid w:val="00D23BFC"/>
    <w:rsid w:val="00D348A7"/>
    <w:rsid w:val="00D429F2"/>
    <w:rsid w:val="00D44548"/>
    <w:rsid w:val="00D52B07"/>
    <w:rsid w:val="00D53EDE"/>
    <w:rsid w:val="00D53F5A"/>
    <w:rsid w:val="00D6248A"/>
    <w:rsid w:val="00D6402C"/>
    <w:rsid w:val="00D64293"/>
    <w:rsid w:val="00D81927"/>
    <w:rsid w:val="00D863B3"/>
    <w:rsid w:val="00D87A3B"/>
    <w:rsid w:val="00D959E6"/>
    <w:rsid w:val="00D95E2C"/>
    <w:rsid w:val="00DA016A"/>
    <w:rsid w:val="00DA74F6"/>
    <w:rsid w:val="00DB1C80"/>
    <w:rsid w:val="00DB4407"/>
    <w:rsid w:val="00DC1B3D"/>
    <w:rsid w:val="00DC4A40"/>
    <w:rsid w:val="00DC6BE6"/>
    <w:rsid w:val="00DC748E"/>
    <w:rsid w:val="00DD2E80"/>
    <w:rsid w:val="00DD6A58"/>
    <w:rsid w:val="00DD6FA1"/>
    <w:rsid w:val="00DE0C01"/>
    <w:rsid w:val="00DE1DA8"/>
    <w:rsid w:val="00DF0459"/>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A0C"/>
    <w:rsid w:val="00E915BF"/>
    <w:rsid w:val="00E92B58"/>
    <w:rsid w:val="00E937CC"/>
    <w:rsid w:val="00EA3312"/>
    <w:rsid w:val="00EA3F37"/>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25D9"/>
    <w:rsid w:val="00EF39B3"/>
    <w:rsid w:val="00F00255"/>
    <w:rsid w:val="00F050F9"/>
    <w:rsid w:val="00F07FE7"/>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A1019"/>
    <w:rsid w:val="00FA3960"/>
    <w:rsid w:val="00FA53CC"/>
    <w:rsid w:val="00FA71BC"/>
    <w:rsid w:val="00FA737A"/>
    <w:rsid w:val="00FB0BDB"/>
    <w:rsid w:val="00FB3DE7"/>
    <w:rsid w:val="00FB456D"/>
    <w:rsid w:val="00FB4E08"/>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05A47E9D-4931-4449-BC2C-D78D4F96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 w:type="character" w:customStyle="1" w:styleId="Feloldatlanmegemlts4">
    <w:name w:val="Feloldatlan megemlítés4"/>
    <w:basedOn w:val="Bekezdsalapbettpusa"/>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docs.toradex.com/102492-layout-design-guide.pdf"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sciencedirect.com/science/article/abs/pii/S0168900203018862" TargetMode="External"/><Relationship Id="rId133"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hyperlink" Target="https://www.ti.com/lit/an/sboa268a/sboa268a.pdf"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ti.com/lit/ds/symlink/tps7a49.pdf?ts=1716457743654&amp;ref_url=https%253A%252F%252Fwww.mouser.li%252F" TargetMode="External"/><Relationship Id="rId123" Type="http://schemas.openxmlformats.org/officeDocument/2006/relationships/hyperlink" Target="https://hu.mouser.com/datasheet/2/308/1/MICROC_SERIES_D-2315622.pdf" TargetMode="External"/><Relationship Id="rId128" Type="http://schemas.openxmlformats.org/officeDocument/2006/relationships/hyperlink" Target="https://www.autodesk.com/products/fusion-360/overview?term=1-YEAR&amp;tab=subscription" TargetMode="External"/><Relationship Id="rId5" Type="http://schemas.openxmlformats.org/officeDocument/2006/relationships/webSettings" Target="webSettings.xml"/><Relationship Id="rId90" Type="http://schemas.openxmlformats.org/officeDocument/2006/relationships/hyperlink" Target="https://hu.wikipedia.org/wiki/Ioniz%C3%A1l%C3%B3_sug%C3%A1rz%C3%A1s" TargetMode="External"/><Relationship Id="rId95"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jpg"/><Relationship Id="rId77" Type="http://schemas.openxmlformats.org/officeDocument/2006/relationships/image" Target="media/image67.png"/><Relationship Id="rId100" Type="http://schemas.openxmlformats.org/officeDocument/2006/relationships/hyperlink" Target="https://www.ti.com/lit/ds/symlink/tps560430.pdf?ts=1716527801150&amp;ref_url=https%253A%252F%252Fwww.ti.com%252Fproduct%252FTPS560430" TargetMode="External"/><Relationship Id="rId105" Type="http://schemas.openxmlformats.org/officeDocument/2006/relationships/hyperlink" Target="https://hu.mouser.com/datasheet/2/609/3461Afa-3123928.pdf" TargetMode="External"/><Relationship Id="rId113" Type="http://schemas.openxmlformats.org/officeDocument/2006/relationships/hyperlink" Target="https://www.semanticscholar.org/paper/A-very-simple-baseline-restorer-for-nuclear-Arnaboldi-Pessina/44a661321f4620098c410e3baa7cc77a9c8b24e5" TargetMode="External"/><Relationship Id="rId118"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26" Type="http://schemas.openxmlformats.org/officeDocument/2006/relationships/hyperlink" Target="https://docs.broadcom.com/doc/Introduction-to-Silicon-Photomultipliers" TargetMode="External"/><Relationship Id="rId13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sv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www.ost-photonics.com/wp-content/uploads/2017/06/BGO-BSO-300x210.jpg" TargetMode="External"/><Relationship Id="rId98" Type="http://schemas.openxmlformats.org/officeDocument/2006/relationships/hyperlink" Target="https://www.ti.com/lit/ds/symlink/bq25886.pdf?ts=1716463176615&amp;ref_url=https%253A%252F%252Fwww.ti.com%252Fproduct%252FBQ25886" TargetMode="External"/><Relationship Id="rId121" Type="http://schemas.openxmlformats.org/officeDocument/2006/relationships/hyperlink" Target="https://www.st.com/resource/en/schematic_pack/mb1549-u575ziq-c02_schematic.pdf" TargetMode="External"/><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hyperlink" Target="https://www.ti.com/lit/ds/symlink/tps7a30.pdf?ts=1716536078359&amp;ref_url=https%253A%252F%252Fwww.mouser.ch%252F" TargetMode="External"/><Relationship Id="rId108" Type="http://schemas.openxmlformats.org/officeDocument/2006/relationships/hyperlink" Target="https://www.ti.com/lit/ds/symlink/opa814.pdf" TargetMode="External"/><Relationship Id="rId116" Type="http://schemas.openxmlformats.org/officeDocument/2006/relationships/hyperlink" Target="https://vivonomicon.com/2020/07/26/bare-metal-stm32-programming-part-11-using-external-memories/" TargetMode="External"/><Relationship Id="rId124" Type="http://schemas.openxmlformats.org/officeDocument/2006/relationships/hyperlink" Target="https://www.onsemi.com/pub/Collateral/AND9782-D.PDF" TargetMode="External"/><Relationship Id="rId129" Type="http://schemas.openxmlformats.org/officeDocument/2006/relationships/hyperlink" Target="https://www.st.com/en/development-tools/stm32cubeide.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hu.m.wikipedia.org/wiki/F%C3%A1jl:NaI-Tl-crystals.jpg" TargetMode="External"/><Relationship Id="rId96" Type="http://schemas.openxmlformats.org/officeDocument/2006/relationships/hyperlink" Target="https://en.wikipedia.org/wiki/Photomultiplier_tube" TargetMode="External"/><Relationship Id="rId111" Type="http://schemas.openxmlformats.org/officeDocument/2006/relationships/hyperlink" Target="https://www.analog.com/en/resources/technical-articles/ltc6244-high-speed-peak-detector.html" TargetMode="External"/><Relationship Id="rId132" Type="http://schemas.openxmlformats.org/officeDocument/2006/relationships/hyperlink" Target="https://wiki.st.com/stm32mcu/wiki/Introduction_to_THREAD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hyperlink" Target="https://www.aut.bme.hu/Upload/Course/VIAUMA20/hallgatoi_jegyzetek/Teljesitmenyatalakitok_I.pdf" TargetMode="External"/><Relationship Id="rId114" Type="http://schemas.openxmlformats.org/officeDocument/2006/relationships/hyperlink" Target="https://www.st.com/en/microcontrollers-microprocessors/stm32u575vg.html" TargetMode="External"/><Relationship Id="rId119" Type="http://schemas.openxmlformats.org/officeDocument/2006/relationships/hyperlink" Target="https://www.general-label.com/wp-content/uploads/2019/03/Tactile-metal-domes-OL.jpg" TargetMode="External"/><Relationship Id="rId127" Type="http://schemas.openxmlformats.org/officeDocument/2006/relationships/hyperlink" Target="https://matplotlib.org/" TargetMode="Externa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jpg"/><Relationship Id="rId78" Type="http://schemas.openxmlformats.org/officeDocument/2006/relationships/image" Target="media/image68.svg"/><Relationship Id="rId81" Type="http://schemas.openxmlformats.org/officeDocument/2006/relationships/image" Target="media/image71.svg"/><Relationship Id="rId86" Type="http://schemas.openxmlformats.org/officeDocument/2006/relationships/image" Target="media/image76.png"/><Relationship Id="rId94" Type="http://schemas.openxmlformats.org/officeDocument/2006/relationships/hyperlink" Target="https://luxiumsolutions.com/radiation-detection-scintillators/crystal-scintillators/lyso-scintillation-crystals" TargetMode="External"/><Relationship Id="rId99" Type="http://schemas.openxmlformats.org/officeDocument/2006/relationships/hyperlink" Target="https://www.ti.com/lit/ds/symlink/bq29209.pdf?ts=1716536846435&amp;ref_url=https%253A%252F%252Fhu.mouser.com%252F" TargetMode="External"/><Relationship Id="rId101" Type="http://schemas.openxmlformats.org/officeDocument/2006/relationships/hyperlink" Target="https://www.ti.com/lit/ds/symlink/dcpa10505d.pdf?ts=1716537039060&amp;ref_url=https%253A%252F%252Fhu.mouser.com%252F" TargetMode="External"/><Relationship Id="rId122" Type="http://schemas.openxmlformats.org/officeDocument/2006/relationships/hyperlink" Target="https://hu.mouser.com/datasheet/2/389/m24c02_dre-1849597.pdf" TargetMode="External"/><Relationship Id="rId130" Type="http://schemas.openxmlformats.org/officeDocument/2006/relationships/hyperlink" Target="https://lvgl.io/"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www.analog.com/media/en/technical-documentation/data-sheets/18067fc.pdf" TargetMode="External"/><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svg"/><Relationship Id="rId97" Type="http://schemas.openxmlformats.org/officeDocument/2006/relationships/hyperlink" Target="https://luxiumsolutions.com/sites/default/files/2021-09/Efficiency-Calculations-Brochure.pdf" TargetMode="External"/><Relationship Id="rId104" Type="http://schemas.openxmlformats.org/officeDocument/2006/relationships/hyperlink" Target="https://www.ti.com/lit/ds/symlink/ref3333.pdf?ts=1716454843546" TargetMode="External"/><Relationship Id="rId120" Type="http://schemas.openxmlformats.org/officeDocument/2006/relationships/hyperlink" Target="https://www.iqsdirectory.com/articles/keypad/membrane-switch/tactile-and-non-tactile.jpg" TargetMode="External"/><Relationship Id="rId125" Type="http://schemas.openxmlformats.org/officeDocument/2006/relationships/hyperlink" Target="https://www.onsemi.com/pub/Collateral/AND9770-D.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shalomeo.com/image/cache/catalog/Scintillators/Scintillation%20Detector%20Assemblies%20(Scintillators+PMT+Electronics)/Natrium-doped%20Cesium%2030-500x400-500x400.jp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hyperlink" Target="https://www.cremat.com/CR-210-R0.pdf" TargetMode="External"/><Relationship Id="rId115" Type="http://schemas.openxmlformats.org/officeDocument/2006/relationships/hyperlink" Target="https://www.buydisplay.com/3-2-inch-240x320-ips-tft-lcd-module-for-arduino-and-raspberry-pi" TargetMode="External"/><Relationship Id="rId131" Type="http://schemas.openxmlformats.org/officeDocument/2006/relationships/hyperlink" Target="https://squareline.io/" TargetMode="External"/><Relationship Id="rId136" Type="http://schemas.openxmlformats.org/officeDocument/2006/relationships/theme" Target="theme/theme1.xml"/><Relationship Id="rId61" Type="http://schemas.openxmlformats.org/officeDocument/2006/relationships/image" Target="media/image51.emf"/><Relationship Id="rId82" Type="http://schemas.openxmlformats.org/officeDocument/2006/relationships/image" Target="media/image72.png"/><Relationship Id="rId19" Type="http://schemas.microsoft.com/office/2007/relationships/hdphoto" Target="media/hdphoto2.wdp"/></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260790-5328-49A7-8ABF-86A48CAEC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90</Pages>
  <Words>11246</Words>
  <Characters>77605</Characters>
  <Application>Microsoft Office Word</Application>
  <DocSecurity>0</DocSecurity>
  <Lines>646</Lines>
  <Paragraphs>177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88674</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79</cp:revision>
  <cp:lastPrinted>2002-07-08T12:51:00Z</cp:lastPrinted>
  <dcterms:created xsi:type="dcterms:W3CDTF">2024-04-10T19:14:00Z</dcterms:created>
  <dcterms:modified xsi:type="dcterms:W3CDTF">2024-11-10T20:16:00Z</dcterms:modified>
</cp:coreProperties>
</file>