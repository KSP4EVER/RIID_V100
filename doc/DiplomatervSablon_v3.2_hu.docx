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535A3C" w:rsidP="00D429F2">
      <w:pPr>
        <w:pStyle w:val="Cmlapkarstanszk"/>
      </w:pPr>
      <w:fldSimple w:instr=" DOCPROPERTY  Company  \* MERGEFORMAT ">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535A3C" w:rsidP="00171054">
      <w:pPr>
        <w:pStyle w:val="Cmlapszerz"/>
      </w:pPr>
      <w:fldSimple w:instr=" AUTHOR  \* MERGEFORMAT ">
        <w:r>
          <w:t>Szabó Mihály</w:t>
        </w:r>
      </w:fldSimple>
    </w:p>
    <w:p w14:paraId="27E9F397" w14:textId="7F7EE4EA" w:rsidR="0063585C" w:rsidRPr="00B50CAA" w:rsidRDefault="00535A3C">
      <w:pPr>
        <w:pStyle w:val="Cm"/>
      </w:pPr>
      <w:fldSimple w:instr=" TITLE  \* MERGEFORMAT ">
        <w:r>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1679CC4A"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sidR="00D3285B">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1679CC4A"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sidR="00D3285B">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E653586" w14:textId="58BB6789" w:rsidR="00395A54"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3466373" w:history="1">
        <w:r w:rsidR="00395A54" w:rsidRPr="002F0264">
          <w:rPr>
            <w:rStyle w:val="Hiperhivatkozs"/>
            <w:noProof/>
          </w:rPr>
          <w:t>Összefoglaló</w:t>
        </w:r>
        <w:r w:rsidR="00395A54">
          <w:rPr>
            <w:noProof/>
            <w:webHidden/>
          </w:rPr>
          <w:tab/>
        </w:r>
        <w:r w:rsidR="00395A54">
          <w:rPr>
            <w:noProof/>
            <w:webHidden/>
          </w:rPr>
          <w:fldChar w:fldCharType="begin"/>
        </w:r>
        <w:r w:rsidR="00395A54">
          <w:rPr>
            <w:noProof/>
            <w:webHidden/>
          </w:rPr>
          <w:instrText xml:space="preserve"> PAGEREF _Toc183466373 \h </w:instrText>
        </w:r>
        <w:r w:rsidR="00395A54">
          <w:rPr>
            <w:noProof/>
            <w:webHidden/>
          </w:rPr>
        </w:r>
        <w:r w:rsidR="00395A54">
          <w:rPr>
            <w:noProof/>
            <w:webHidden/>
          </w:rPr>
          <w:fldChar w:fldCharType="separate"/>
        </w:r>
        <w:r w:rsidR="00395A54">
          <w:rPr>
            <w:noProof/>
            <w:webHidden/>
          </w:rPr>
          <w:t>6</w:t>
        </w:r>
        <w:r w:rsidR="00395A54">
          <w:rPr>
            <w:noProof/>
            <w:webHidden/>
          </w:rPr>
          <w:fldChar w:fldCharType="end"/>
        </w:r>
      </w:hyperlink>
    </w:p>
    <w:p w14:paraId="6BC3482B" w14:textId="5E11745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4" w:history="1">
        <w:r w:rsidRPr="002F0264">
          <w:rPr>
            <w:rStyle w:val="Hiperhivatkozs"/>
            <w:noProof/>
          </w:rPr>
          <w:t>Abstract</w:t>
        </w:r>
        <w:r>
          <w:rPr>
            <w:noProof/>
            <w:webHidden/>
          </w:rPr>
          <w:tab/>
        </w:r>
        <w:r>
          <w:rPr>
            <w:noProof/>
            <w:webHidden/>
          </w:rPr>
          <w:fldChar w:fldCharType="begin"/>
        </w:r>
        <w:r>
          <w:rPr>
            <w:noProof/>
            <w:webHidden/>
          </w:rPr>
          <w:instrText xml:space="preserve"> PAGEREF _Toc183466374 \h </w:instrText>
        </w:r>
        <w:r>
          <w:rPr>
            <w:noProof/>
            <w:webHidden/>
          </w:rPr>
        </w:r>
        <w:r>
          <w:rPr>
            <w:noProof/>
            <w:webHidden/>
          </w:rPr>
          <w:fldChar w:fldCharType="separate"/>
        </w:r>
        <w:r>
          <w:rPr>
            <w:noProof/>
            <w:webHidden/>
          </w:rPr>
          <w:t>7</w:t>
        </w:r>
        <w:r>
          <w:rPr>
            <w:noProof/>
            <w:webHidden/>
          </w:rPr>
          <w:fldChar w:fldCharType="end"/>
        </w:r>
      </w:hyperlink>
    </w:p>
    <w:p w14:paraId="3DB48871" w14:textId="33358319"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5" w:history="1">
        <w:r w:rsidRPr="002F0264">
          <w:rPr>
            <w:rStyle w:val="Hiperhivatkozs"/>
            <w:noProof/>
          </w:rPr>
          <w:t>1 Bevezetés</w:t>
        </w:r>
        <w:r>
          <w:rPr>
            <w:noProof/>
            <w:webHidden/>
          </w:rPr>
          <w:tab/>
        </w:r>
        <w:r>
          <w:rPr>
            <w:noProof/>
            <w:webHidden/>
          </w:rPr>
          <w:fldChar w:fldCharType="begin"/>
        </w:r>
        <w:r>
          <w:rPr>
            <w:noProof/>
            <w:webHidden/>
          </w:rPr>
          <w:instrText xml:space="preserve"> PAGEREF _Toc183466375 \h </w:instrText>
        </w:r>
        <w:r>
          <w:rPr>
            <w:noProof/>
            <w:webHidden/>
          </w:rPr>
        </w:r>
        <w:r>
          <w:rPr>
            <w:noProof/>
            <w:webHidden/>
          </w:rPr>
          <w:fldChar w:fldCharType="separate"/>
        </w:r>
        <w:r>
          <w:rPr>
            <w:noProof/>
            <w:webHidden/>
          </w:rPr>
          <w:t>8</w:t>
        </w:r>
        <w:r>
          <w:rPr>
            <w:noProof/>
            <w:webHidden/>
          </w:rPr>
          <w:fldChar w:fldCharType="end"/>
        </w:r>
      </w:hyperlink>
    </w:p>
    <w:p w14:paraId="51E32367" w14:textId="7388771C"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6" w:history="1">
        <w:r w:rsidRPr="002F0264">
          <w:rPr>
            <w:rStyle w:val="Hiperhivatkozs"/>
            <w:noProof/>
          </w:rPr>
          <w:t>2 Specifikáció</w:t>
        </w:r>
        <w:r>
          <w:rPr>
            <w:noProof/>
            <w:webHidden/>
          </w:rPr>
          <w:tab/>
        </w:r>
        <w:r>
          <w:rPr>
            <w:noProof/>
            <w:webHidden/>
          </w:rPr>
          <w:fldChar w:fldCharType="begin"/>
        </w:r>
        <w:r>
          <w:rPr>
            <w:noProof/>
            <w:webHidden/>
          </w:rPr>
          <w:instrText xml:space="preserve"> PAGEREF _Toc183466376 \h </w:instrText>
        </w:r>
        <w:r>
          <w:rPr>
            <w:noProof/>
            <w:webHidden/>
          </w:rPr>
        </w:r>
        <w:r>
          <w:rPr>
            <w:noProof/>
            <w:webHidden/>
          </w:rPr>
          <w:fldChar w:fldCharType="separate"/>
        </w:r>
        <w:r>
          <w:rPr>
            <w:noProof/>
            <w:webHidden/>
          </w:rPr>
          <w:t>9</w:t>
        </w:r>
        <w:r>
          <w:rPr>
            <w:noProof/>
            <w:webHidden/>
          </w:rPr>
          <w:fldChar w:fldCharType="end"/>
        </w:r>
      </w:hyperlink>
    </w:p>
    <w:p w14:paraId="11D203C8" w14:textId="06D8ADE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77" w:history="1">
        <w:r w:rsidRPr="002F0264">
          <w:rPr>
            <w:rStyle w:val="Hiperhivatkozs"/>
            <w:noProof/>
          </w:rPr>
          <w:t>3 Fizikai áttekintés</w:t>
        </w:r>
        <w:r>
          <w:rPr>
            <w:noProof/>
            <w:webHidden/>
          </w:rPr>
          <w:tab/>
        </w:r>
        <w:r>
          <w:rPr>
            <w:noProof/>
            <w:webHidden/>
          </w:rPr>
          <w:fldChar w:fldCharType="begin"/>
        </w:r>
        <w:r>
          <w:rPr>
            <w:noProof/>
            <w:webHidden/>
          </w:rPr>
          <w:instrText xml:space="preserve"> PAGEREF _Toc183466377 \h </w:instrText>
        </w:r>
        <w:r>
          <w:rPr>
            <w:noProof/>
            <w:webHidden/>
          </w:rPr>
        </w:r>
        <w:r>
          <w:rPr>
            <w:noProof/>
            <w:webHidden/>
          </w:rPr>
          <w:fldChar w:fldCharType="separate"/>
        </w:r>
        <w:r>
          <w:rPr>
            <w:noProof/>
            <w:webHidden/>
          </w:rPr>
          <w:t>11</w:t>
        </w:r>
        <w:r>
          <w:rPr>
            <w:noProof/>
            <w:webHidden/>
          </w:rPr>
          <w:fldChar w:fldCharType="end"/>
        </w:r>
      </w:hyperlink>
    </w:p>
    <w:p w14:paraId="40E7CF92" w14:textId="1BD99D4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78" w:history="1">
        <w:r w:rsidRPr="002F0264">
          <w:rPr>
            <w:rStyle w:val="Hiperhivatkozs"/>
            <w:noProof/>
          </w:rPr>
          <w:t>3.1 Fizikai ismertető</w:t>
        </w:r>
        <w:r>
          <w:rPr>
            <w:noProof/>
            <w:webHidden/>
          </w:rPr>
          <w:tab/>
        </w:r>
        <w:r>
          <w:rPr>
            <w:noProof/>
            <w:webHidden/>
          </w:rPr>
          <w:fldChar w:fldCharType="begin"/>
        </w:r>
        <w:r>
          <w:rPr>
            <w:noProof/>
            <w:webHidden/>
          </w:rPr>
          <w:instrText xml:space="preserve"> PAGEREF _Toc183466378 \h </w:instrText>
        </w:r>
        <w:r>
          <w:rPr>
            <w:noProof/>
            <w:webHidden/>
          </w:rPr>
        </w:r>
        <w:r>
          <w:rPr>
            <w:noProof/>
            <w:webHidden/>
          </w:rPr>
          <w:fldChar w:fldCharType="separate"/>
        </w:r>
        <w:r>
          <w:rPr>
            <w:noProof/>
            <w:webHidden/>
          </w:rPr>
          <w:t>11</w:t>
        </w:r>
        <w:r>
          <w:rPr>
            <w:noProof/>
            <w:webHidden/>
          </w:rPr>
          <w:fldChar w:fldCharType="end"/>
        </w:r>
      </w:hyperlink>
    </w:p>
    <w:p w14:paraId="1812EB8F" w14:textId="33E8BDA6"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79" w:history="1">
        <w:r w:rsidRPr="002F0264">
          <w:rPr>
            <w:rStyle w:val="Hiperhivatkozs"/>
            <w:noProof/>
          </w:rPr>
          <w:t>3.2 Szcintillátor kiválasztása</w:t>
        </w:r>
        <w:r>
          <w:rPr>
            <w:noProof/>
            <w:webHidden/>
          </w:rPr>
          <w:tab/>
        </w:r>
        <w:r>
          <w:rPr>
            <w:noProof/>
            <w:webHidden/>
          </w:rPr>
          <w:fldChar w:fldCharType="begin"/>
        </w:r>
        <w:r>
          <w:rPr>
            <w:noProof/>
            <w:webHidden/>
          </w:rPr>
          <w:instrText xml:space="preserve"> PAGEREF _Toc183466379 \h </w:instrText>
        </w:r>
        <w:r>
          <w:rPr>
            <w:noProof/>
            <w:webHidden/>
          </w:rPr>
        </w:r>
        <w:r>
          <w:rPr>
            <w:noProof/>
            <w:webHidden/>
          </w:rPr>
          <w:fldChar w:fldCharType="separate"/>
        </w:r>
        <w:r>
          <w:rPr>
            <w:noProof/>
            <w:webHidden/>
          </w:rPr>
          <w:t>15</w:t>
        </w:r>
        <w:r>
          <w:rPr>
            <w:noProof/>
            <w:webHidden/>
          </w:rPr>
          <w:fldChar w:fldCharType="end"/>
        </w:r>
      </w:hyperlink>
    </w:p>
    <w:p w14:paraId="28E3866C" w14:textId="74B0418D"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0" w:history="1">
        <w:r w:rsidRPr="002F0264">
          <w:rPr>
            <w:rStyle w:val="Hiperhivatkozs"/>
            <w:noProof/>
          </w:rPr>
          <w:t>3.3 Detektor kiválasztása</w:t>
        </w:r>
        <w:r>
          <w:rPr>
            <w:noProof/>
            <w:webHidden/>
          </w:rPr>
          <w:tab/>
        </w:r>
        <w:r>
          <w:rPr>
            <w:noProof/>
            <w:webHidden/>
          </w:rPr>
          <w:fldChar w:fldCharType="begin"/>
        </w:r>
        <w:r>
          <w:rPr>
            <w:noProof/>
            <w:webHidden/>
          </w:rPr>
          <w:instrText xml:space="preserve"> PAGEREF _Toc183466380 \h </w:instrText>
        </w:r>
        <w:r>
          <w:rPr>
            <w:noProof/>
            <w:webHidden/>
          </w:rPr>
        </w:r>
        <w:r>
          <w:rPr>
            <w:noProof/>
            <w:webHidden/>
          </w:rPr>
          <w:fldChar w:fldCharType="separate"/>
        </w:r>
        <w:r>
          <w:rPr>
            <w:noProof/>
            <w:webHidden/>
          </w:rPr>
          <w:t>17</w:t>
        </w:r>
        <w:r>
          <w:rPr>
            <w:noProof/>
            <w:webHidden/>
          </w:rPr>
          <w:fldChar w:fldCharType="end"/>
        </w:r>
      </w:hyperlink>
    </w:p>
    <w:p w14:paraId="3BA89CED" w14:textId="08DB3AD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381" w:history="1">
        <w:r w:rsidRPr="002F0264">
          <w:rPr>
            <w:rStyle w:val="Hiperhivatkozs"/>
            <w:noProof/>
          </w:rPr>
          <w:t>4 Hardver</w:t>
        </w:r>
        <w:r>
          <w:rPr>
            <w:noProof/>
            <w:webHidden/>
          </w:rPr>
          <w:tab/>
        </w:r>
        <w:r>
          <w:rPr>
            <w:noProof/>
            <w:webHidden/>
          </w:rPr>
          <w:fldChar w:fldCharType="begin"/>
        </w:r>
        <w:r>
          <w:rPr>
            <w:noProof/>
            <w:webHidden/>
          </w:rPr>
          <w:instrText xml:space="preserve"> PAGEREF _Toc183466381 \h </w:instrText>
        </w:r>
        <w:r>
          <w:rPr>
            <w:noProof/>
            <w:webHidden/>
          </w:rPr>
        </w:r>
        <w:r>
          <w:rPr>
            <w:noProof/>
            <w:webHidden/>
          </w:rPr>
          <w:fldChar w:fldCharType="separate"/>
        </w:r>
        <w:r>
          <w:rPr>
            <w:noProof/>
            <w:webHidden/>
          </w:rPr>
          <w:t>20</w:t>
        </w:r>
        <w:r>
          <w:rPr>
            <w:noProof/>
            <w:webHidden/>
          </w:rPr>
          <w:fldChar w:fldCharType="end"/>
        </w:r>
      </w:hyperlink>
    </w:p>
    <w:p w14:paraId="4E98F2B5" w14:textId="17545242"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2" w:history="1">
        <w:r w:rsidRPr="002F0264">
          <w:rPr>
            <w:rStyle w:val="Hiperhivatkozs"/>
            <w:noProof/>
          </w:rPr>
          <w:t>4.1 Hardver blokkvázlat</w:t>
        </w:r>
        <w:r>
          <w:rPr>
            <w:noProof/>
            <w:webHidden/>
          </w:rPr>
          <w:tab/>
        </w:r>
        <w:r>
          <w:rPr>
            <w:noProof/>
            <w:webHidden/>
          </w:rPr>
          <w:fldChar w:fldCharType="begin"/>
        </w:r>
        <w:r>
          <w:rPr>
            <w:noProof/>
            <w:webHidden/>
          </w:rPr>
          <w:instrText xml:space="preserve"> PAGEREF _Toc183466382 \h </w:instrText>
        </w:r>
        <w:r>
          <w:rPr>
            <w:noProof/>
            <w:webHidden/>
          </w:rPr>
        </w:r>
        <w:r>
          <w:rPr>
            <w:noProof/>
            <w:webHidden/>
          </w:rPr>
          <w:fldChar w:fldCharType="separate"/>
        </w:r>
        <w:r>
          <w:rPr>
            <w:noProof/>
            <w:webHidden/>
          </w:rPr>
          <w:t>20</w:t>
        </w:r>
        <w:r>
          <w:rPr>
            <w:noProof/>
            <w:webHidden/>
          </w:rPr>
          <w:fldChar w:fldCharType="end"/>
        </w:r>
      </w:hyperlink>
    </w:p>
    <w:p w14:paraId="5CA3F5F3" w14:textId="59428C3F"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3" w:history="1">
        <w:r w:rsidRPr="002F0264">
          <w:rPr>
            <w:rStyle w:val="Hiperhivatkozs"/>
            <w:noProof/>
          </w:rPr>
          <w:t>4.2 Tápegység</w:t>
        </w:r>
        <w:r>
          <w:rPr>
            <w:noProof/>
            <w:webHidden/>
          </w:rPr>
          <w:tab/>
        </w:r>
        <w:r>
          <w:rPr>
            <w:noProof/>
            <w:webHidden/>
          </w:rPr>
          <w:fldChar w:fldCharType="begin"/>
        </w:r>
        <w:r>
          <w:rPr>
            <w:noProof/>
            <w:webHidden/>
          </w:rPr>
          <w:instrText xml:space="preserve"> PAGEREF _Toc183466383 \h </w:instrText>
        </w:r>
        <w:r>
          <w:rPr>
            <w:noProof/>
            <w:webHidden/>
          </w:rPr>
        </w:r>
        <w:r>
          <w:rPr>
            <w:noProof/>
            <w:webHidden/>
          </w:rPr>
          <w:fldChar w:fldCharType="separate"/>
        </w:r>
        <w:r>
          <w:rPr>
            <w:noProof/>
            <w:webHidden/>
          </w:rPr>
          <w:t>22</w:t>
        </w:r>
        <w:r>
          <w:rPr>
            <w:noProof/>
            <w:webHidden/>
          </w:rPr>
          <w:fldChar w:fldCharType="end"/>
        </w:r>
      </w:hyperlink>
    </w:p>
    <w:p w14:paraId="191F5035" w14:textId="473F2659"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4" w:history="1">
        <w:r w:rsidRPr="002F0264">
          <w:rPr>
            <w:rStyle w:val="Hiperhivatkozs"/>
            <w:noProof/>
          </w:rPr>
          <w:t>4.2.1 Akkumulátor töltő</w:t>
        </w:r>
        <w:r>
          <w:rPr>
            <w:noProof/>
            <w:webHidden/>
          </w:rPr>
          <w:tab/>
        </w:r>
        <w:r>
          <w:rPr>
            <w:noProof/>
            <w:webHidden/>
          </w:rPr>
          <w:fldChar w:fldCharType="begin"/>
        </w:r>
        <w:r>
          <w:rPr>
            <w:noProof/>
            <w:webHidden/>
          </w:rPr>
          <w:instrText xml:space="preserve"> PAGEREF _Toc183466384 \h </w:instrText>
        </w:r>
        <w:r>
          <w:rPr>
            <w:noProof/>
            <w:webHidden/>
          </w:rPr>
        </w:r>
        <w:r>
          <w:rPr>
            <w:noProof/>
            <w:webHidden/>
          </w:rPr>
          <w:fldChar w:fldCharType="separate"/>
        </w:r>
        <w:r>
          <w:rPr>
            <w:noProof/>
            <w:webHidden/>
          </w:rPr>
          <w:t>22</w:t>
        </w:r>
        <w:r>
          <w:rPr>
            <w:noProof/>
            <w:webHidden/>
          </w:rPr>
          <w:fldChar w:fldCharType="end"/>
        </w:r>
      </w:hyperlink>
    </w:p>
    <w:p w14:paraId="6154CE6E" w14:textId="0CA80B7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5" w:history="1">
        <w:r w:rsidRPr="002F0264">
          <w:rPr>
            <w:rStyle w:val="Hiperhivatkozs"/>
            <w:noProof/>
          </w:rPr>
          <w:t>4.2.2 Digitális tápegység</w:t>
        </w:r>
        <w:r>
          <w:rPr>
            <w:noProof/>
            <w:webHidden/>
          </w:rPr>
          <w:tab/>
        </w:r>
        <w:r>
          <w:rPr>
            <w:noProof/>
            <w:webHidden/>
          </w:rPr>
          <w:fldChar w:fldCharType="begin"/>
        </w:r>
        <w:r>
          <w:rPr>
            <w:noProof/>
            <w:webHidden/>
          </w:rPr>
          <w:instrText xml:space="preserve"> PAGEREF _Toc183466385 \h </w:instrText>
        </w:r>
        <w:r>
          <w:rPr>
            <w:noProof/>
            <w:webHidden/>
          </w:rPr>
        </w:r>
        <w:r>
          <w:rPr>
            <w:noProof/>
            <w:webHidden/>
          </w:rPr>
          <w:fldChar w:fldCharType="separate"/>
        </w:r>
        <w:r>
          <w:rPr>
            <w:noProof/>
            <w:webHidden/>
          </w:rPr>
          <w:t>24</w:t>
        </w:r>
        <w:r>
          <w:rPr>
            <w:noProof/>
            <w:webHidden/>
          </w:rPr>
          <w:fldChar w:fldCharType="end"/>
        </w:r>
      </w:hyperlink>
    </w:p>
    <w:p w14:paraId="0D802F40" w14:textId="331E480E"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6" w:history="1">
        <w:r w:rsidRPr="002F0264">
          <w:rPr>
            <w:rStyle w:val="Hiperhivatkozs"/>
            <w:noProof/>
          </w:rPr>
          <w:t>4.2.3 Analóg bemeneti fokozat tápegysége</w:t>
        </w:r>
        <w:r>
          <w:rPr>
            <w:noProof/>
            <w:webHidden/>
          </w:rPr>
          <w:tab/>
        </w:r>
        <w:r>
          <w:rPr>
            <w:noProof/>
            <w:webHidden/>
          </w:rPr>
          <w:fldChar w:fldCharType="begin"/>
        </w:r>
        <w:r>
          <w:rPr>
            <w:noProof/>
            <w:webHidden/>
          </w:rPr>
          <w:instrText xml:space="preserve"> PAGEREF _Toc183466386 \h </w:instrText>
        </w:r>
        <w:r>
          <w:rPr>
            <w:noProof/>
            <w:webHidden/>
          </w:rPr>
        </w:r>
        <w:r>
          <w:rPr>
            <w:noProof/>
            <w:webHidden/>
          </w:rPr>
          <w:fldChar w:fldCharType="separate"/>
        </w:r>
        <w:r>
          <w:rPr>
            <w:noProof/>
            <w:webHidden/>
          </w:rPr>
          <w:t>25</w:t>
        </w:r>
        <w:r>
          <w:rPr>
            <w:noProof/>
            <w:webHidden/>
          </w:rPr>
          <w:fldChar w:fldCharType="end"/>
        </w:r>
      </w:hyperlink>
    </w:p>
    <w:p w14:paraId="09A16333" w14:textId="4661E67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7" w:history="1">
        <w:r w:rsidRPr="002F0264">
          <w:rPr>
            <w:rStyle w:val="Hiperhivatkozs"/>
            <w:noProof/>
          </w:rPr>
          <w:t>4.2.4 Detektor tápegység</w:t>
        </w:r>
        <w:r>
          <w:rPr>
            <w:noProof/>
            <w:webHidden/>
          </w:rPr>
          <w:tab/>
        </w:r>
        <w:r>
          <w:rPr>
            <w:noProof/>
            <w:webHidden/>
          </w:rPr>
          <w:fldChar w:fldCharType="begin"/>
        </w:r>
        <w:r>
          <w:rPr>
            <w:noProof/>
            <w:webHidden/>
          </w:rPr>
          <w:instrText xml:space="preserve"> PAGEREF _Toc183466387 \h </w:instrText>
        </w:r>
        <w:r>
          <w:rPr>
            <w:noProof/>
            <w:webHidden/>
          </w:rPr>
        </w:r>
        <w:r>
          <w:rPr>
            <w:noProof/>
            <w:webHidden/>
          </w:rPr>
          <w:fldChar w:fldCharType="separate"/>
        </w:r>
        <w:r>
          <w:rPr>
            <w:noProof/>
            <w:webHidden/>
          </w:rPr>
          <w:t>27</w:t>
        </w:r>
        <w:r>
          <w:rPr>
            <w:noProof/>
            <w:webHidden/>
          </w:rPr>
          <w:fldChar w:fldCharType="end"/>
        </w:r>
      </w:hyperlink>
    </w:p>
    <w:p w14:paraId="0F6750CE" w14:textId="3BEC4B6C"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88" w:history="1">
        <w:r w:rsidRPr="002F0264">
          <w:rPr>
            <w:rStyle w:val="Hiperhivatkozs"/>
            <w:noProof/>
          </w:rPr>
          <w:t>4.3 Analóg bemeneti fokozat</w:t>
        </w:r>
        <w:r>
          <w:rPr>
            <w:noProof/>
            <w:webHidden/>
          </w:rPr>
          <w:tab/>
        </w:r>
        <w:r>
          <w:rPr>
            <w:noProof/>
            <w:webHidden/>
          </w:rPr>
          <w:fldChar w:fldCharType="begin"/>
        </w:r>
        <w:r>
          <w:rPr>
            <w:noProof/>
            <w:webHidden/>
          </w:rPr>
          <w:instrText xml:space="preserve"> PAGEREF _Toc183466388 \h </w:instrText>
        </w:r>
        <w:r>
          <w:rPr>
            <w:noProof/>
            <w:webHidden/>
          </w:rPr>
        </w:r>
        <w:r>
          <w:rPr>
            <w:noProof/>
            <w:webHidden/>
          </w:rPr>
          <w:fldChar w:fldCharType="separate"/>
        </w:r>
        <w:r>
          <w:rPr>
            <w:noProof/>
            <w:webHidden/>
          </w:rPr>
          <w:t>34</w:t>
        </w:r>
        <w:r>
          <w:rPr>
            <w:noProof/>
            <w:webHidden/>
          </w:rPr>
          <w:fldChar w:fldCharType="end"/>
        </w:r>
      </w:hyperlink>
    </w:p>
    <w:p w14:paraId="0993A7EF" w14:textId="4AF46501"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89" w:history="1">
        <w:r w:rsidRPr="002F0264">
          <w:rPr>
            <w:rStyle w:val="Hiperhivatkozs"/>
            <w:noProof/>
          </w:rPr>
          <w:t>4.3.1 Töltésérzékeny előerősítő</w:t>
        </w:r>
        <w:r>
          <w:rPr>
            <w:noProof/>
            <w:webHidden/>
          </w:rPr>
          <w:tab/>
        </w:r>
        <w:r>
          <w:rPr>
            <w:noProof/>
            <w:webHidden/>
          </w:rPr>
          <w:fldChar w:fldCharType="begin"/>
        </w:r>
        <w:r>
          <w:rPr>
            <w:noProof/>
            <w:webHidden/>
          </w:rPr>
          <w:instrText xml:space="preserve"> PAGEREF _Toc183466389 \h </w:instrText>
        </w:r>
        <w:r>
          <w:rPr>
            <w:noProof/>
            <w:webHidden/>
          </w:rPr>
        </w:r>
        <w:r>
          <w:rPr>
            <w:noProof/>
            <w:webHidden/>
          </w:rPr>
          <w:fldChar w:fldCharType="separate"/>
        </w:r>
        <w:r>
          <w:rPr>
            <w:noProof/>
            <w:webHidden/>
          </w:rPr>
          <w:t>35</w:t>
        </w:r>
        <w:r>
          <w:rPr>
            <w:noProof/>
            <w:webHidden/>
          </w:rPr>
          <w:fldChar w:fldCharType="end"/>
        </w:r>
      </w:hyperlink>
    </w:p>
    <w:p w14:paraId="009E3F0A" w14:textId="51E6A8C2"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0" w:history="1">
        <w:r w:rsidRPr="002F0264">
          <w:rPr>
            <w:rStyle w:val="Hiperhivatkozs"/>
            <w:noProof/>
          </w:rPr>
          <w:t>4.3.2 Alapszint helyreállító áramkör</w:t>
        </w:r>
        <w:r>
          <w:rPr>
            <w:noProof/>
            <w:webHidden/>
          </w:rPr>
          <w:tab/>
        </w:r>
        <w:r>
          <w:rPr>
            <w:noProof/>
            <w:webHidden/>
          </w:rPr>
          <w:fldChar w:fldCharType="begin"/>
        </w:r>
        <w:r>
          <w:rPr>
            <w:noProof/>
            <w:webHidden/>
          </w:rPr>
          <w:instrText xml:space="preserve"> PAGEREF _Toc183466390 \h </w:instrText>
        </w:r>
        <w:r>
          <w:rPr>
            <w:noProof/>
            <w:webHidden/>
          </w:rPr>
        </w:r>
        <w:r>
          <w:rPr>
            <w:noProof/>
            <w:webHidden/>
          </w:rPr>
          <w:fldChar w:fldCharType="separate"/>
        </w:r>
        <w:r>
          <w:rPr>
            <w:noProof/>
            <w:webHidden/>
          </w:rPr>
          <w:t>39</w:t>
        </w:r>
        <w:r>
          <w:rPr>
            <w:noProof/>
            <w:webHidden/>
          </w:rPr>
          <w:fldChar w:fldCharType="end"/>
        </w:r>
      </w:hyperlink>
    </w:p>
    <w:p w14:paraId="51E5137C" w14:textId="1BBEE6F5"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1" w:history="1">
        <w:r w:rsidRPr="002F0264">
          <w:rPr>
            <w:rStyle w:val="Hiperhivatkozs"/>
            <w:noProof/>
          </w:rPr>
          <w:t>4.3.3 Csúcsdetektor</w:t>
        </w:r>
        <w:r>
          <w:rPr>
            <w:noProof/>
            <w:webHidden/>
          </w:rPr>
          <w:tab/>
        </w:r>
        <w:r>
          <w:rPr>
            <w:noProof/>
            <w:webHidden/>
          </w:rPr>
          <w:fldChar w:fldCharType="begin"/>
        </w:r>
        <w:r>
          <w:rPr>
            <w:noProof/>
            <w:webHidden/>
          </w:rPr>
          <w:instrText xml:space="preserve"> PAGEREF _Toc183466391 \h </w:instrText>
        </w:r>
        <w:r>
          <w:rPr>
            <w:noProof/>
            <w:webHidden/>
          </w:rPr>
        </w:r>
        <w:r>
          <w:rPr>
            <w:noProof/>
            <w:webHidden/>
          </w:rPr>
          <w:fldChar w:fldCharType="separate"/>
        </w:r>
        <w:r>
          <w:rPr>
            <w:noProof/>
            <w:webHidden/>
          </w:rPr>
          <w:t>41</w:t>
        </w:r>
        <w:r>
          <w:rPr>
            <w:noProof/>
            <w:webHidden/>
          </w:rPr>
          <w:fldChar w:fldCharType="end"/>
        </w:r>
      </w:hyperlink>
    </w:p>
    <w:p w14:paraId="5C29665F" w14:textId="5E1FF222"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92" w:history="1">
        <w:r w:rsidRPr="002F0264">
          <w:rPr>
            <w:rStyle w:val="Hiperhivatkozs"/>
            <w:noProof/>
          </w:rPr>
          <w:t>4.4 Be- és kikapcsolást vezérlő áramkör</w:t>
        </w:r>
        <w:r>
          <w:rPr>
            <w:noProof/>
            <w:webHidden/>
          </w:rPr>
          <w:tab/>
        </w:r>
        <w:r>
          <w:rPr>
            <w:noProof/>
            <w:webHidden/>
          </w:rPr>
          <w:fldChar w:fldCharType="begin"/>
        </w:r>
        <w:r>
          <w:rPr>
            <w:noProof/>
            <w:webHidden/>
          </w:rPr>
          <w:instrText xml:space="preserve"> PAGEREF _Toc183466392 \h </w:instrText>
        </w:r>
        <w:r>
          <w:rPr>
            <w:noProof/>
            <w:webHidden/>
          </w:rPr>
        </w:r>
        <w:r>
          <w:rPr>
            <w:noProof/>
            <w:webHidden/>
          </w:rPr>
          <w:fldChar w:fldCharType="separate"/>
        </w:r>
        <w:r>
          <w:rPr>
            <w:noProof/>
            <w:webHidden/>
          </w:rPr>
          <w:t>44</w:t>
        </w:r>
        <w:r>
          <w:rPr>
            <w:noProof/>
            <w:webHidden/>
          </w:rPr>
          <w:fldChar w:fldCharType="end"/>
        </w:r>
      </w:hyperlink>
    </w:p>
    <w:p w14:paraId="3B492626" w14:textId="08A6BBBF"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3" w:history="1">
        <w:r w:rsidRPr="002F0264">
          <w:rPr>
            <w:rStyle w:val="Hiperhivatkozs"/>
            <w:noProof/>
          </w:rPr>
          <w:t>4.4.1 Terv</w:t>
        </w:r>
        <w:r>
          <w:rPr>
            <w:noProof/>
            <w:webHidden/>
          </w:rPr>
          <w:tab/>
        </w:r>
        <w:r>
          <w:rPr>
            <w:noProof/>
            <w:webHidden/>
          </w:rPr>
          <w:fldChar w:fldCharType="begin"/>
        </w:r>
        <w:r>
          <w:rPr>
            <w:noProof/>
            <w:webHidden/>
          </w:rPr>
          <w:instrText xml:space="preserve"> PAGEREF _Toc183466393 \h </w:instrText>
        </w:r>
        <w:r>
          <w:rPr>
            <w:noProof/>
            <w:webHidden/>
          </w:rPr>
        </w:r>
        <w:r>
          <w:rPr>
            <w:noProof/>
            <w:webHidden/>
          </w:rPr>
          <w:fldChar w:fldCharType="separate"/>
        </w:r>
        <w:r>
          <w:rPr>
            <w:noProof/>
            <w:webHidden/>
          </w:rPr>
          <w:t>44</w:t>
        </w:r>
        <w:r>
          <w:rPr>
            <w:noProof/>
            <w:webHidden/>
          </w:rPr>
          <w:fldChar w:fldCharType="end"/>
        </w:r>
      </w:hyperlink>
    </w:p>
    <w:p w14:paraId="00495F44" w14:textId="77A1244A"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4" w:history="1">
        <w:r w:rsidRPr="002F0264">
          <w:rPr>
            <w:rStyle w:val="Hiperhivatkozs"/>
            <w:noProof/>
          </w:rPr>
          <w:t>4.4.2 Mérési eredmények</w:t>
        </w:r>
        <w:r>
          <w:rPr>
            <w:noProof/>
            <w:webHidden/>
          </w:rPr>
          <w:tab/>
        </w:r>
        <w:r>
          <w:rPr>
            <w:noProof/>
            <w:webHidden/>
          </w:rPr>
          <w:fldChar w:fldCharType="begin"/>
        </w:r>
        <w:r>
          <w:rPr>
            <w:noProof/>
            <w:webHidden/>
          </w:rPr>
          <w:instrText xml:space="preserve"> PAGEREF _Toc183466394 \h </w:instrText>
        </w:r>
        <w:r>
          <w:rPr>
            <w:noProof/>
            <w:webHidden/>
          </w:rPr>
        </w:r>
        <w:r>
          <w:rPr>
            <w:noProof/>
            <w:webHidden/>
          </w:rPr>
          <w:fldChar w:fldCharType="separate"/>
        </w:r>
        <w:r>
          <w:rPr>
            <w:noProof/>
            <w:webHidden/>
          </w:rPr>
          <w:t>45</w:t>
        </w:r>
        <w:r>
          <w:rPr>
            <w:noProof/>
            <w:webHidden/>
          </w:rPr>
          <w:fldChar w:fldCharType="end"/>
        </w:r>
      </w:hyperlink>
    </w:p>
    <w:p w14:paraId="19D876EB" w14:textId="4AED55CA"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395" w:history="1">
        <w:r w:rsidRPr="002F0264">
          <w:rPr>
            <w:rStyle w:val="Hiperhivatkozs"/>
            <w:noProof/>
          </w:rPr>
          <w:t>4.5 Digitális áramköri elemek</w:t>
        </w:r>
        <w:r>
          <w:rPr>
            <w:noProof/>
            <w:webHidden/>
          </w:rPr>
          <w:tab/>
        </w:r>
        <w:r>
          <w:rPr>
            <w:noProof/>
            <w:webHidden/>
          </w:rPr>
          <w:fldChar w:fldCharType="begin"/>
        </w:r>
        <w:r>
          <w:rPr>
            <w:noProof/>
            <w:webHidden/>
          </w:rPr>
          <w:instrText xml:space="preserve"> PAGEREF _Toc183466395 \h </w:instrText>
        </w:r>
        <w:r>
          <w:rPr>
            <w:noProof/>
            <w:webHidden/>
          </w:rPr>
        </w:r>
        <w:r>
          <w:rPr>
            <w:noProof/>
            <w:webHidden/>
          </w:rPr>
          <w:fldChar w:fldCharType="separate"/>
        </w:r>
        <w:r>
          <w:rPr>
            <w:noProof/>
            <w:webHidden/>
          </w:rPr>
          <w:t>47</w:t>
        </w:r>
        <w:r>
          <w:rPr>
            <w:noProof/>
            <w:webHidden/>
          </w:rPr>
          <w:fldChar w:fldCharType="end"/>
        </w:r>
      </w:hyperlink>
    </w:p>
    <w:p w14:paraId="2056C63A" w14:textId="223B283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6" w:history="1">
        <w:r w:rsidRPr="002F0264">
          <w:rPr>
            <w:rStyle w:val="Hiperhivatkozs"/>
            <w:noProof/>
          </w:rPr>
          <w:t>4.5.1 Mikrovezérlő</w:t>
        </w:r>
        <w:r>
          <w:rPr>
            <w:noProof/>
            <w:webHidden/>
          </w:rPr>
          <w:tab/>
        </w:r>
        <w:r>
          <w:rPr>
            <w:noProof/>
            <w:webHidden/>
          </w:rPr>
          <w:fldChar w:fldCharType="begin"/>
        </w:r>
        <w:r>
          <w:rPr>
            <w:noProof/>
            <w:webHidden/>
          </w:rPr>
          <w:instrText xml:space="preserve"> PAGEREF _Toc183466396 \h </w:instrText>
        </w:r>
        <w:r>
          <w:rPr>
            <w:noProof/>
            <w:webHidden/>
          </w:rPr>
        </w:r>
        <w:r>
          <w:rPr>
            <w:noProof/>
            <w:webHidden/>
          </w:rPr>
          <w:fldChar w:fldCharType="separate"/>
        </w:r>
        <w:r>
          <w:rPr>
            <w:noProof/>
            <w:webHidden/>
          </w:rPr>
          <w:t>47</w:t>
        </w:r>
        <w:r>
          <w:rPr>
            <w:noProof/>
            <w:webHidden/>
          </w:rPr>
          <w:fldChar w:fldCharType="end"/>
        </w:r>
      </w:hyperlink>
    </w:p>
    <w:p w14:paraId="3BFF7166" w14:textId="5B0265DC"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7" w:history="1">
        <w:r w:rsidRPr="002F0264">
          <w:rPr>
            <w:rStyle w:val="Hiperhivatkozs"/>
            <w:noProof/>
          </w:rPr>
          <w:t>4.5.2 Külső memória illesztés</w:t>
        </w:r>
        <w:r>
          <w:rPr>
            <w:noProof/>
            <w:webHidden/>
          </w:rPr>
          <w:tab/>
        </w:r>
        <w:r>
          <w:rPr>
            <w:noProof/>
            <w:webHidden/>
          </w:rPr>
          <w:fldChar w:fldCharType="begin"/>
        </w:r>
        <w:r>
          <w:rPr>
            <w:noProof/>
            <w:webHidden/>
          </w:rPr>
          <w:instrText xml:space="preserve"> PAGEREF _Toc183466397 \h </w:instrText>
        </w:r>
        <w:r>
          <w:rPr>
            <w:noProof/>
            <w:webHidden/>
          </w:rPr>
        </w:r>
        <w:r>
          <w:rPr>
            <w:noProof/>
            <w:webHidden/>
          </w:rPr>
          <w:fldChar w:fldCharType="separate"/>
        </w:r>
        <w:r>
          <w:rPr>
            <w:noProof/>
            <w:webHidden/>
          </w:rPr>
          <w:t>50</w:t>
        </w:r>
        <w:r>
          <w:rPr>
            <w:noProof/>
            <w:webHidden/>
          </w:rPr>
          <w:fldChar w:fldCharType="end"/>
        </w:r>
      </w:hyperlink>
    </w:p>
    <w:p w14:paraId="51AE294D" w14:textId="6BB360F1"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8" w:history="1">
        <w:r w:rsidRPr="002F0264">
          <w:rPr>
            <w:rStyle w:val="Hiperhivatkozs"/>
            <w:noProof/>
          </w:rPr>
          <w:t>4.5.3 Periféria illesztés</w:t>
        </w:r>
        <w:r>
          <w:rPr>
            <w:noProof/>
            <w:webHidden/>
          </w:rPr>
          <w:tab/>
        </w:r>
        <w:r>
          <w:rPr>
            <w:noProof/>
            <w:webHidden/>
          </w:rPr>
          <w:fldChar w:fldCharType="begin"/>
        </w:r>
        <w:r>
          <w:rPr>
            <w:noProof/>
            <w:webHidden/>
          </w:rPr>
          <w:instrText xml:space="preserve"> PAGEREF _Toc183466398 \h </w:instrText>
        </w:r>
        <w:r>
          <w:rPr>
            <w:noProof/>
            <w:webHidden/>
          </w:rPr>
        </w:r>
        <w:r>
          <w:rPr>
            <w:noProof/>
            <w:webHidden/>
          </w:rPr>
          <w:fldChar w:fldCharType="separate"/>
        </w:r>
        <w:r>
          <w:rPr>
            <w:noProof/>
            <w:webHidden/>
          </w:rPr>
          <w:t>51</w:t>
        </w:r>
        <w:r>
          <w:rPr>
            <w:noProof/>
            <w:webHidden/>
          </w:rPr>
          <w:fldChar w:fldCharType="end"/>
        </w:r>
      </w:hyperlink>
    </w:p>
    <w:p w14:paraId="2173413F" w14:textId="6DB5AAF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399" w:history="1">
        <w:r w:rsidRPr="002F0264">
          <w:rPr>
            <w:rStyle w:val="Hiperhivatkozs"/>
            <w:noProof/>
          </w:rPr>
          <w:t>4.5.4 Kijelző</w:t>
        </w:r>
        <w:r>
          <w:rPr>
            <w:noProof/>
            <w:webHidden/>
          </w:rPr>
          <w:tab/>
        </w:r>
        <w:r>
          <w:rPr>
            <w:noProof/>
            <w:webHidden/>
          </w:rPr>
          <w:fldChar w:fldCharType="begin"/>
        </w:r>
        <w:r>
          <w:rPr>
            <w:noProof/>
            <w:webHidden/>
          </w:rPr>
          <w:instrText xml:space="preserve"> PAGEREF _Toc183466399 \h </w:instrText>
        </w:r>
        <w:r>
          <w:rPr>
            <w:noProof/>
            <w:webHidden/>
          </w:rPr>
        </w:r>
        <w:r>
          <w:rPr>
            <w:noProof/>
            <w:webHidden/>
          </w:rPr>
          <w:fldChar w:fldCharType="separate"/>
        </w:r>
        <w:r>
          <w:rPr>
            <w:noProof/>
            <w:webHidden/>
          </w:rPr>
          <w:t>52</w:t>
        </w:r>
        <w:r>
          <w:rPr>
            <w:noProof/>
            <w:webHidden/>
          </w:rPr>
          <w:fldChar w:fldCharType="end"/>
        </w:r>
      </w:hyperlink>
    </w:p>
    <w:p w14:paraId="5D9AD24B" w14:textId="14BD4324"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0" w:history="1">
        <w:r w:rsidRPr="002F0264">
          <w:rPr>
            <w:rStyle w:val="Hiperhivatkozs"/>
            <w:noProof/>
          </w:rPr>
          <w:t>4.5.5 SD kártya illesztése</w:t>
        </w:r>
        <w:r>
          <w:rPr>
            <w:noProof/>
            <w:webHidden/>
          </w:rPr>
          <w:tab/>
        </w:r>
        <w:r>
          <w:rPr>
            <w:noProof/>
            <w:webHidden/>
          </w:rPr>
          <w:fldChar w:fldCharType="begin"/>
        </w:r>
        <w:r>
          <w:rPr>
            <w:noProof/>
            <w:webHidden/>
          </w:rPr>
          <w:instrText xml:space="preserve"> PAGEREF _Toc183466400 \h </w:instrText>
        </w:r>
        <w:r>
          <w:rPr>
            <w:noProof/>
            <w:webHidden/>
          </w:rPr>
        </w:r>
        <w:r>
          <w:rPr>
            <w:noProof/>
            <w:webHidden/>
          </w:rPr>
          <w:fldChar w:fldCharType="separate"/>
        </w:r>
        <w:r>
          <w:rPr>
            <w:noProof/>
            <w:webHidden/>
          </w:rPr>
          <w:t>54</w:t>
        </w:r>
        <w:r>
          <w:rPr>
            <w:noProof/>
            <w:webHidden/>
          </w:rPr>
          <w:fldChar w:fldCharType="end"/>
        </w:r>
      </w:hyperlink>
    </w:p>
    <w:p w14:paraId="1782813B" w14:textId="3AB228FD"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1" w:history="1">
        <w:r w:rsidRPr="002F0264">
          <w:rPr>
            <w:rStyle w:val="Hiperhivatkozs"/>
            <w:noProof/>
          </w:rPr>
          <w:t>4.5.6 USB kommunikáció illesztése</w:t>
        </w:r>
        <w:r>
          <w:rPr>
            <w:noProof/>
            <w:webHidden/>
          </w:rPr>
          <w:tab/>
        </w:r>
        <w:r>
          <w:rPr>
            <w:noProof/>
            <w:webHidden/>
          </w:rPr>
          <w:fldChar w:fldCharType="begin"/>
        </w:r>
        <w:r>
          <w:rPr>
            <w:noProof/>
            <w:webHidden/>
          </w:rPr>
          <w:instrText xml:space="preserve"> PAGEREF _Toc183466401 \h </w:instrText>
        </w:r>
        <w:r>
          <w:rPr>
            <w:noProof/>
            <w:webHidden/>
          </w:rPr>
        </w:r>
        <w:r>
          <w:rPr>
            <w:noProof/>
            <w:webHidden/>
          </w:rPr>
          <w:fldChar w:fldCharType="separate"/>
        </w:r>
        <w:r>
          <w:rPr>
            <w:noProof/>
            <w:webHidden/>
          </w:rPr>
          <w:t>55</w:t>
        </w:r>
        <w:r>
          <w:rPr>
            <w:noProof/>
            <w:webHidden/>
          </w:rPr>
          <w:fldChar w:fldCharType="end"/>
        </w:r>
      </w:hyperlink>
    </w:p>
    <w:p w14:paraId="04A48330" w14:textId="55CA3FA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2" w:history="1">
        <w:r w:rsidRPr="002F0264">
          <w:rPr>
            <w:rStyle w:val="Hiperhivatkozs"/>
            <w:noProof/>
          </w:rPr>
          <w:t>4.6 Detektorkártya tervezése</w:t>
        </w:r>
        <w:r>
          <w:rPr>
            <w:noProof/>
            <w:webHidden/>
          </w:rPr>
          <w:tab/>
        </w:r>
        <w:r>
          <w:rPr>
            <w:noProof/>
            <w:webHidden/>
          </w:rPr>
          <w:fldChar w:fldCharType="begin"/>
        </w:r>
        <w:r>
          <w:rPr>
            <w:noProof/>
            <w:webHidden/>
          </w:rPr>
          <w:instrText xml:space="preserve"> PAGEREF _Toc183466402 \h </w:instrText>
        </w:r>
        <w:r>
          <w:rPr>
            <w:noProof/>
            <w:webHidden/>
          </w:rPr>
        </w:r>
        <w:r>
          <w:rPr>
            <w:noProof/>
            <w:webHidden/>
          </w:rPr>
          <w:fldChar w:fldCharType="separate"/>
        </w:r>
        <w:r>
          <w:rPr>
            <w:noProof/>
            <w:webHidden/>
          </w:rPr>
          <w:t>56</w:t>
        </w:r>
        <w:r>
          <w:rPr>
            <w:noProof/>
            <w:webHidden/>
          </w:rPr>
          <w:fldChar w:fldCharType="end"/>
        </w:r>
      </w:hyperlink>
    </w:p>
    <w:p w14:paraId="3649783E" w14:textId="6B5939A8"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3" w:history="1">
        <w:r w:rsidRPr="002F0264">
          <w:rPr>
            <w:rStyle w:val="Hiperhivatkozs"/>
            <w:noProof/>
          </w:rPr>
          <w:t>4.7 Fóliatasztatúra tervezése</w:t>
        </w:r>
        <w:r>
          <w:rPr>
            <w:noProof/>
            <w:webHidden/>
          </w:rPr>
          <w:tab/>
        </w:r>
        <w:r>
          <w:rPr>
            <w:noProof/>
            <w:webHidden/>
          </w:rPr>
          <w:fldChar w:fldCharType="begin"/>
        </w:r>
        <w:r>
          <w:rPr>
            <w:noProof/>
            <w:webHidden/>
          </w:rPr>
          <w:instrText xml:space="preserve"> PAGEREF _Toc183466403 \h </w:instrText>
        </w:r>
        <w:r>
          <w:rPr>
            <w:noProof/>
            <w:webHidden/>
          </w:rPr>
        </w:r>
        <w:r>
          <w:rPr>
            <w:noProof/>
            <w:webHidden/>
          </w:rPr>
          <w:fldChar w:fldCharType="separate"/>
        </w:r>
        <w:r>
          <w:rPr>
            <w:noProof/>
            <w:webHidden/>
          </w:rPr>
          <w:t>57</w:t>
        </w:r>
        <w:r>
          <w:rPr>
            <w:noProof/>
            <w:webHidden/>
          </w:rPr>
          <w:fldChar w:fldCharType="end"/>
        </w:r>
      </w:hyperlink>
    </w:p>
    <w:p w14:paraId="3B96B804" w14:textId="3444DDE2"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04" w:history="1">
        <w:r w:rsidRPr="002F0264">
          <w:rPr>
            <w:rStyle w:val="Hiperhivatkozs"/>
            <w:noProof/>
          </w:rPr>
          <w:t>5 Szoftver</w:t>
        </w:r>
        <w:r>
          <w:rPr>
            <w:noProof/>
            <w:webHidden/>
          </w:rPr>
          <w:tab/>
        </w:r>
        <w:r>
          <w:rPr>
            <w:noProof/>
            <w:webHidden/>
          </w:rPr>
          <w:fldChar w:fldCharType="begin"/>
        </w:r>
        <w:r>
          <w:rPr>
            <w:noProof/>
            <w:webHidden/>
          </w:rPr>
          <w:instrText xml:space="preserve"> PAGEREF _Toc183466404 \h </w:instrText>
        </w:r>
        <w:r>
          <w:rPr>
            <w:noProof/>
            <w:webHidden/>
          </w:rPr>
        </w:r>
        <w:r>
          <w:rPr>
            <w:noProof/>
            <w:webHidden/>
          </w:rPr>
          <w:fldChar w:fldCharType="separate"/>
        </w:r>
        <w:r>
          <w:rPr>
            <w:noProof/>
            <w:webHidden/>
          </w:rPr>
          <w:t>59</w:t>
        </w:r>
        <w:r>
          <w:rPr>
            <w:noProof/>
            <w:webHidden/>
          </w:rPr>
          <w:fldChar w:fldCharType="end"/>
        </w:r>
      </w:hyperlink>
    </w:p>
    <w:p w14:paraId="201E54F6" w14:textId="7492EEF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5" w:history="1">
        <w:r w:rsidRPr="002F0264">
          <w:rPr>
            <w:rStyle w:val="Hiperhivatkozs"/>
            <w:noProof/>
          </w:rPr>
          <w:t>5.1 Beágyazott szoftver</w:t>
        </w:r>
        <w:r>
          <w:rPr>
            <w:noProof/>
            <w:webHidden/>
          </w:rPr>
          <w:tab/>
        </w:r>
        <w:r>
          <w:rPr>
            <w:noProof/>
            <w:webHidden/>
          </w:rPr>
          <w:fldChar w:fldCharType="begin"/>
        </w:r>
        <w:r>
          <w:rPr>
            <w:noProof/>
            <w:webHidden/>
          </w:rPr>
          <w:instrText xml:space="preserve"> PAGEREF _Toc183466405 \h </w:instrText>
        </w:r>
        <w:r>
          <w:rPr>
            <w:noProof/>
            <w:webHidden/>
          </w:rPr>
        </w:r>
        <w:r>
          <w:rPr>
            <w:noProof/>
            <w:webHidden/>
          </w:rPr>
          <w:fldChar w:fldCharType="separate"/>
        </w:r>
        <w:r>
          <w:rPr>
            <w:noProof/>
            <w:webHidden/>
          </w:rPr>
          <w:t>60</w:t>
        </w:r>
        <w:r>
          <w:rPr>
            <w:noProof/>
            <w:webHidden/>
          </w:rPr>
          <w:fldChar w:fldCharType="end"/>
        </w:r>
      </w:hyperlink>
    </w:p>
    <w:p w14:paraId="46AE1D3C" w14:textId="2BFC7E4E"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6" w:history="1">
        <w:r w:rsidRPr="002F0264">
          <w:rPr>
            <w:rStyle w:val="Hiperhivatkozs"/>
            <w:noProof/>
          </w:rPr>
          <w:t>5.1.1 Felépítés</w:t>
        </w:r>
        <w:r>
          <w:rPr>
            <w:noProof/>
            <w:webHidden/>
          </w:rPr>
          <w:tab/>
        </w:r>
        <w:r>
          <w:rPr>
            <w:noProof/>
            <w:webHidden/>
          </w:rPr>
          <w:fldChar w:fldCharType="begin"/>
        </w:r>
        <w:r>
          <w:rPr>
            <w:noProof/>
            <w:webHidden/>
          </w:rPr>
          <w:instrText xml:space="preserve"> PAGEREF _Toc183466406 \h </w:instrText>
        </w:r>
        <w:r>
          <w:rPr>
            <w:noProof/>
            <w:webHidden/>
          </w:rPr>
        </w:r>
        <w:r>
          <w:rPr>
            <w:noProof/>
            <w:webHidden/>
          </w:rPr>
          <w:fldChar w:fldCharType="separate"/>
        </w:r>
        <w:r>
          <w:rPr>
            <w:noProof/>
            <w:webHidden/>
          </w:rPr>
          <w:t>61</w:t>
        </w:r>
        <w:r>
          <w:rPr>
            <w:noProof/>
            <w:webHidden/>
          </w:rPr>
          <w:fldChar w:fldCharType="end"/>
        </w:r>
      </w:hyperlink>
    </w:p>
    <w:p w14:paraId="20A465A9" w14:textId="664C7F0B"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7" w:history="1">
        <w:r w:rsidRPr="002F0264">
          <w:rPr>
            <w:rStyle w:val="Hiperhivatkozs"/>
            <w:noProof/>
          </w:rPr>
          <w:t>5.1.2 Grafikus felület</w:t>
        </w:r>
        <w:r>
          <w:rPr>
            <w:noProof/>
            <w:webHidden/>
          </w:rPr>
          <w:tab/>
        </w:r>
        <w:r>
          <w:rPr>
            <w:noProof/>
            <w:webHidden/>
          </w:rPr>
          <w:fldChar w:fldCharType="begin"/>
        </w:r>
        <w:r>
          <w:rPr>
            <w:noProof/>
            <w:webHidden/>
          </w:rPr>
          <w:instrText xml:space="preserve"> PAGEREF _Toc183466407 \h </w:instrText>
        </w:r>
        <w:r>
          <w:rPr>
            <w:noProof/>
            <w:webHidden/>
          </w:rPr>
        </w:r>
        <w:r>
          <w:rPr>
            <w:noProof/>
            <w:webHidden/>
          </w:rPr>
          <w:fldChar w:fldCharType="separate"/>
        </w:r>
        <w:r>
          <w:rPr>
            <w:noProof/>
            <w:webHidden/>
          </w:rPr>
          <w:t>64</w:t>
        </w:r>
        <w:r>
          <w:rPr>
            <w:noProof/>
            <w:webHidden/>
          </w:rPr>
          <w:fldChar w:fldCharType="end"/>
        </w:r>
      </w:hyperlink>
    </w:p>
    <w:p w14:paraId="5DDCB638" w14:textId="4437B516"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08" w:history="1">
        <w:r w:rsidRPr="002F0264">
          <w:rPr>
            <w:rStyle w:val="Hiperhivatkozs"/>
            <w:noProof/>
          </w:rPr>
          <w:t>5.1.3 Csúcs keresés a spektrumban</w:t>
        </w:r>
        <w:r>
          <w:rPr>
            <w:noProof/>
            <w:webHidden/>
          </w:rPr>
          <w:tab/>
        </w:r>
        <w:r>
          <w:rPr>
            <w:noProof/>
            <w:webHidden/>
          </w:rPr>
          <w:fldChar w:fldCharType="begin"/>
        </w:r>
        <w:r>
          <w:rPr>
            <w:noProof/>
            <w:webHidden/>
          </w:rPr>
          <w:instrText xml:space="preserve"> PAGEREF _Toc183466408 \h </w:instrText>
        </w:r>
        <w:r>
          <w:rPr>
            <w:noProof/>
            <w:webHidden/>
          </w:rPr>
        </w:r>
        <w:r>
          <w:rPr>
            <w:noProof/>
            <w:webHidden/>
          </w:rPr>
          <w:fldChar w:fldCharType="separate"/>
        </w:r>
        <w:r>
          <w:rPr>
            <w:noProof/>
            <w:webHidden/>
          </w:rPr>
          <w:t>66</w:t>
        </w:r>
        <w:r>
          <w:rPr>
            <w:noProof/>
            <w:webHidden/>
          </w:rPr>
          <w:fldChar w:fldCharType="end"/>
        </w:r>
      </w:hyperlink>
    </w:p>
    <w:p w14:paraId="77477A87" w14:textId="68255EE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09" w:history="1">
        <w:r w:rsidRPr="002F0264">
          <w:rPr>
            <w:rStyle w:val="Hiperhivatkozs"/>
            <w:noProof/>
          </w:rPr>
          <w:t>5.2 PC alkalmazás</w:t>
        </w:r>
        <w:r>
          <w:rPr>
            <w:noProof/>
            <w:webHidden/>
          </w:rPr>
          <w:tab/>
        </w:r>
        <w:r>
          <w:rPr>
            <w:noProof/>
            <w:webHidden/>
          </w:rPr>
          <w:fldChar w:fldCharType="begin"/>
        </w:r>
        <w:r>
          <w:rPr>
            <w:noProof/>
            <w:webHidden/>
          </w:rPr>
          <w:instrText xml:space="preserve"> PAGEREF _Toc183466409 \h </w:instrText>
        </w:r>
        <w:r>
          <w:rPr>
            <w:noProof/>
            <w:webHidden/>
          </w:rPr>
        </w:r>
        <w:r>
          <w:rPr>
            <w:noProof/>
            <w:webHidden/>
          </w:rPr>
          <w:fldChar w:fldCharType="separate"/>
        </w:r>
        <w:r>
          <w:rPr>
            <w:noProof/>
            <w:webHidden/>
          </w:rPr>
          <w:t>68</w:t>
        </w:r>
        <w:r>
          <w:rPr>
            <w:noProof/>
            <w:webHidden/>
          </w:rPr>
          <w:fldChar w:fldCharType="end"/>
        </w:r>
      </w:hyperlink>
    </w:p>
    <w:p w14:paraId="0C34745F" w14:textId="7D39DA5F"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0" w:history="1">
        <w:r w:rsidRPr="002F0264">
          <w:rPr>
            <w:rStyle w:val="Hiperhivatkozs"/>
            <w:noProof/>
          </w:rPr>
          <w:t>5.2.1 Felépítés</w:t>
        </w:r>
        <w:r>
          <w:rPr>
            <w:noProof/>
            <w:webHidden/>
          </w:rPr>
          <w:tab/>
        </w:r>
        <w:r>
          <w:rPr>
            <w:noProof/>
            <w:webHidden/>
          </w:rPr>
          <w:fldChar w:fldCharType="begin"/>
        </w:r>
        <w:r>
          <w:rPr>
            <w:noProof/>
            <w:webHidden/>
          </w:rPr>
          <w:instrText xml:space="preserve"> PAGEREF _Toc183466410 \h </w:instrText>
        </w:r>
        <w:r>
          <w:rPr>
            <w:noProof/>
            <w:webHidden/>
          </w:rPr>
        </w:r>
        <w:r>
          <w:rPr>
            <w:noProof/>
            <w:webHidden/>
          </w:rPr>
          <w:fldChar w:fldCharType="separate"/>
        </w:r>
        <w:r>
          <w:rPr>
            <w:noProof/>
            <w:webHidden/>
          </w:rPr>
          <w:t>68</w:t>
        </w:r>
        <w:r>
          <w:rPr>
            <w:noProof/>
            <w:webHidden/>
          </w:rPr>
          <w:fldChar w:fldCharType="end"/>
        </w:r>
      </w:hyperlink>
    </w:p>
    <w:p w14:paraId="53612692" w14:textId="2AF7C629"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1" w:history="1">
        <w:r w:rsidRPr="002F0264">
          <w:rPr>
            <w:rStyle w:val="Hiperhivatkozs"/>
            <w:noProof/>
          </w:rPr>
          <w:t>5.2.2 Indító script</w:t>
        </w:r>
        <w:r>
          <w:rPr>
            <w:noProof/>
            <w:webHidden/>
          </w:rPr>
          <w:tab/>
        </w:r>
        <w:r>
          <w:rPr>
            <w:noProof/>
            <w:webHidden/>
          </w:rPr>
          <w:fldChar w:fldCharType="begin"/>
        </w:r>
        <w:r>
          <w:rPr>
            <w:noProof/>
            <w:webHidden/>
          </w:rPr>
          <w:instrText xml:space="preserve"> PAGEREF _Toc183466411 \h </w:instrText>
        </w:r>
        <w:r>
          <w:rPr>
            <w:noProof/>
            <w:webHidden/>
          </w:rPr>
        </w:r>
        <w:r>
          <w:rPr>
            <w:noProof/>
            <w:webHidden/>
          </w:rPr>
          <w:fldChar w:fldCharType="separate"/>
        </w:r>
        <w:r>
          <w:rPr>
            <w:noProof/>
            <w:webHidden/>
          </w:rPr>
          <w:t>68</w:t>
        </w:r>
        <w:r>
          <w:rPr>
            <w:noProof/>
            <w:webHidden/>
          </w:rPr>
          <w:fldChar w:fldCharType="end"/>
        </w:r>
      </w:hyperlink>
    </w:p>
    <w:p w14:paraId="51118282" w14:textId="0759CFC4"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2" w:history="1">
        <w:r w:rsidRPr="002F0264">
          <w:rPr>
            <w:rStyle w:val="Hiperhivatkozs"/>
            <w:noProof/>
          </w:rPr>
          <w:t>5.2.3 Inicializáló program</w:t>
        </w:r>
        <w:r>
          <w:rPr>
            <w:noProof/>
            <w:webHidden/>
          </w:rPr>
          <w:tab/>
        </w:r>
        <w:r>
          <w:rPr>
            <w:noProof/>
            <w:webHidden/>
          </w:rPr>
          <w:fldChar w:fldCharType="begin"/>
        </w:r>
        <w:r>
          <w:rPr>
            <w:noProof/>
            <w:webHidden/>
          </w:rPr>
          <w:instrText xml:space="preserve"> PAGEREF _Toc183466412 \h </w:instrText>
        </w:r>
        <w:r>
          <w:rPr>
            <w:noProof/>
            <w:webHidden/>
          </w:rPr>
        </w:r>
        <w:r>
          <w:rPr>
            <w:noProof/>
            <w:webHidden/>
          </w:rPr>
          <w:fldChar w:fldCharType="separate"/>
        </w:r>
        <w:r>
          <w:rPr>
            <w:noProof/>
            <w:webHidden/>
          </w:rPr>
          <w:t>69</w:t>
        </w:r>
        <w:r>
          <w:rPr>
            <w:noProof/>
            <w:webHidden/>
          </w:rPr>
          <w:fldChar w:fldCharType="end"/>
        </w:r>
      </w:hyperlink>
    </w:p>
    <w:p w14:paraId="27C89C68" w14:textId="25E257DC" w:rsidR="00395A54" w:rsidRDefault="00395A54">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3466413" w:history="1">
        <w:r w:rsidRPr="002F0264">
          <w:rPr>
            <w:rStyle w:val="Hiperhivatkozs"/>
            <w:noProof/>
          </w:rPr>
          <w:t>5.2.4 Főprogram</w:t>
        </w:r>
        <w:r>
          <w:rPr>
            <w:noProof/>
            <w:webHidden/>
          </w:rPr>
          <w:tab/>
        </w:r>
        <w:r>
          <w:rPr>
            <w:noProof/>
            <w:webHidden/>
          </w:rPr>
          <w:fldChar w:fldCharType="begin"/>
        </w:r>
        <w:r>
          <w:rPr>
            <w:noProof/>
            <w:webHidden/>
          </w:rPr>
          <w:instrText xml:space="preserve"> PAGEREF _Toc183466413 \h </w:instrText>
        </w:r>
        <w:r>
          <w:rPr>
            <w:noProof/>
            <w:webHidden/>
          </w:rPr>
        </w:r>
        <w:r>
          <w:rPr>
            <w:noProof/>
            <w:webHidden/>
          </w:rPr>
          <w:fldChar w:fldCharType="separate"/>
        </w:r>
        <w:r>
          <w:rPr>
            <w:noProof/>
            <w:webHidden/>
          </w:rPr>
          <w:t>70</w:t>
        </w:r>
        <w:r>
          <w:rPr>
            <w:noProof/>
            <w:webHidden/>
          </w:rPr>
          <w:fldChar w:fldCharType="end"/>
        </w:r>
      </w:hyperlink>
    </w:p>
    <w:p w14:paraId="5624F9D4" w14:textId="0EF058E1"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4" w:history="1">
        <w:r w:rsidRPr="002F0264">
          <w:rPr>
            <w:rStyle w:val="Hiperhivatkozs"/>
            <w:noProof/>
          </w:rPr>
          <w:t>5.3 Működés</w:t>
        </w:r>
        <w:r>
          <w:rPr>
            <w:noProof/>
            <w:webHidden/>
          </w:rPr>
          <w:tab/>
        </w:r>
        <w:r>
          <w:rPr>
            <w:noProof/>
            <w:webHidden/>
          </w:rPr>
          <w:fldChar w:fldCharType="begin"/>
        </w:r>
        <w:r>
          <w:rPr>
            <w:noProof/>
            <w:webHidden/>
          </w:rPr>
          <w:instrText xml:space="preserve"> PAGEREF _Toc183466414 \h </w:instrText>
        </w:r>
        <w:r>
          <w:rPr>
            <w:noProof/>
            <w:webHidden/>
          </w:rPr>
        </w:r>
        <w:r>
          <w:rPr>
            <w:noProof/>
            <w:webHidden/>
          </w:rPr>
          <w:fldChar w:fldCharType="separate"/>
        </w:r>
        <w:r>
          <w:rPr>
            <w:noProof/>
            <w:webHidden/>
          </w:rPr>
          <w:t>73</w:t>
        </w:r>
        <w:r>
          <w:rPr>
            <w:noProof/>
            <w:webHidden/>
          </w:rPr>
          <w:fldChar w:fldCharType="end"/>
        </w:r>
      </w:hyperlink>
    </w:p>
    <w:p w14:paraId="63910EC2" w14:textId="5C39D769"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15" w:history="1">
        <w:r w:rsidRPr="002F0264">
          <w:rPr>
            <w:rStyle w:val="Hiperhivatkozs"/>
            <w:noProof/>
          </w:rPr>
          <w:t>6 Burkolat tervezése</w:t>
        </w:r>
        <w:r>
          <w:rPr>
            <w:noProof/>
            <w:webHidden/>
          </w:rPr>
          <w:tab/>
        </w:r>
        <w:r>
          <w:rPr>
            <w:noProof/>
            <w:webHidden/>
          </w:rPr>
          <w:fldChar w:fldCharType="begin"/>
        </w:r>
        <w:r>
          <w:rPr>
            <w:noProof/>
            <w:webHidden/>
          </w:rPr>
          <w:instrText xml:space="preserve"> PAGEREF _Toc183466415 \h </w:instrText>
        </w:r>
        <w:r>
          <w:rPr>
            <w:noProof/>
            <w:webHidden/>
          </w:rPr>
        </w:r>
        <w:r>
          <w:rPr>
            <w:noProof/>
            <w:webHidden/>
          </w:rPr>
          <w:fldChar w:fldCharType="separate"/>
        </w:r>
        <w:r>
          <w:rPr>
            <w:noProof/>
            <w:webHidden/>
          </w:rPr>
          <w:t>74</w:t>
        </w:r>
        <w:r>
          <w:rPr>
            <w:noProof/>
            <w:webHidden/>
          </w:rPr>
          <w:fldChar w:fldCharType="end"/>
        </w:r>
      </w:hyperlink>
    </w:p>
    <w:p w14:paraId="4EF01306" w14:textId="5AB7F07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6" w:history="1">
        <w:r w:rsidRPr="002F0264">
          <w:rPr>
            <w:rStyle w:val="Hiperhivatkozs"/>
            <w:noProof/>
          </w:rPr>
          <w:t>6.1 Készülékház</w:t>
        </w:r>
        <w:r>
          <w:rPr>
            <w:noProof/>
            <w:webHidden/>
          </w:rPr>
          <w:tab/>
        </w:r>
        <w:r>
          <w:rPr>
            <w:noProof/>
            <w:webHidden/>
          </w:rPr>
          <w:fldChar w:fldCharType="begin"/>
        </w:r>
        <w:r>
          <w:rPr>
            <w:noProof/>
            <w:webHidden/>
          </w:rPr>
          <w:instrText xml:space="preserve"> PAGEREF _Toc183466416 \h </w:instrText>
        </w:r>
        <w:r>
          <w:rPr>
            <w:noProof/>
            <w:webHidden/>
          </w:rPr>
        </w:r>
        <w:r>
          <w:rPr>
            <w:noProof/>
            <w:webHidden/>
          </w:rPr>
          <w:fldChar w:fldCharType="separate"/>
        </w:r>
        <w:r>
          <w:rPr>
            <w:noProof/>
            <w:webHidden/>
          </w:rPr>
          <w:t>75</w:t>
        </w:r>
        <w:r>
          <w:rPr>
            <w:noProof/>
            <w:webHidden/>
          </w:rPr>
          <w:fldChar w:fldCharType="end"/>
        </w:r>
      </w:hyperlink>
    </w:p>
    <w:p w14:paraId="6B16B241" w14:textId="0F31AFCD"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7" w:history="1">
        <w:r w:rsidRPr="002F0264">
          <w:rPr>
            <w:rStyle w:val="Hiperhivatkozs"/>
            <w:noProof/>
          </w:rPr>
          <w:t>6.2 Detektor burkolat</w:t>
        </w:r>
        <w:r>
          <w:rPr>
            <w:noProof/>
            <w:webHidden/>
          </w:rPr>
          <w:tab/>
        </w:r>
        <w:r>
          <w:rPr>
            <w:noProof/>
            <w:webHidden/>
          </w:rPr>
          <w:fldChar w:fldCharType="begin"/>
        </w:r>
        <w:r>
          <w:rPr>
            <w:noProof/>
            <w:webHidden/>
          </w:rPr>
          <w:instrText xml:space="preserve"> PAGEREF _Toc183466417 \h </w:instrText>
        </w:r>
        <w:r>
          <w:rPr>
            <w:noProof/>
            <w:webHidden/>
          </w:rPr>
        </w:r>
        <w:r>
          <w:rPr>
            <w:noProof/>
            <w:webHidden/>
          </w:rPr>
          <w:fldChar w:fldCharType="separate"/>
        </w:r>
        <w:r>
          <w:rPr>
            <w:noProof/>
            <w:webHidden/>
          </w:rPr>
          <w:t>76</w:t>
        </w:r>
        <w:r>
          <w:rPr>
            <w:noProof/>
            <w:webHidden/>
          </w:rPr>
          <w:fldChar w:fldCharType="end"/>
        </w:r>
      </w:hyperlink>
    </w:p>
    <w:p w14:paraId="60C16916" w14:textId="19455626"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18" w:history="1">
        <w:r w:rsidRPr="002F0264">
          <w:rPr>
            <w:rStyle w:val="Hiperhivatkozs"/>
            <w:noProof/>
          </w:rPr>
          <w:t>7 Mérési eredmények</w:t>
        </w:r>
        <w:r>
          <w:rPr>
            <w:noProof/>
            <w:webHidden/>
          </w:rPr>
          <w:tab/>
        </w:r>
        <w:r>
          <w:rPr>
            <w:noProof/>
            <w:webHidden/>
          </w:rPr>
          <w:fldChar w:fldCharType="begin"/>
        </w:r>
        <w:r>
          <w:rPr>
            <w:noProof/>
            <w:webHidden/>
          </w:rPr>
          <w:instrText xml:space="preserve"> PAGEREF _Toc183466418 \h </w:instrText>
        </w:r>
        <w:r>
          <w:rPr>
            <w:noProof/>
            <w:webHidden/>
          </w:rPr>
        </w:r>
        <w:r>
          <w:rPr>
            <w:noProof/>
            <w:webHidden/>
          </w:rPr>
          <w:fldChar w:fldCharType="separate"/>
        </w:r>
        <w:r>
          <w:rPr>
            <w:noProof/>
            <w:webHidden/>
          </w:rPr>
          <w:t>77</w:t>
        </w:r>
        <w:r>
          <w:rPr>
            <w:noProof/>
            <w:webHidden/>
          </w:rPr>
          <w:fldChar w:fldCharType="end"/>
        </w:r>
      </w:hyperlink>
    </w:p>
    <w:p w14:paraId="76E96C65" w14:textId="3622B1B4"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19" w:history="1">
        <w:r w:rsidRPr="002F0264">
          <w:rPr>
            <w:rStyle w:val="Hiperhivatkozs"/>
            <w:noProof/>
          </w:rPr>
          <w:t>7.1 Mérési összeállítás</w:t>
        </w:r>
        <w:r>
          <w:rPr>
            <w:noProof/>
            <w:webHidden/>
          </w:rPr>
          <w:tab/>
        </w:r>
        <w:r>
          <w:rPr>
            <w:noProof/>
            <w:webHidden/>
          </w:rPr>
          <w:fldChar w:fldCharType="begin"/>
        </w:r>
        <w:r>
          <w:rPr>
            <w:noProof/>
            <w:webHidden/>
          </w:rPr>
          <w:instrText xml:space="preserve"> PAGEREF _Toc183466419 \h </w:instrText>
        </w:r>
        <w:r>
          <w:rPr>
            <w:noProof/>
            <w:webHidden/>
          </w:rPr>
        </w:r>
        <w:r>
          <w:rPr>
            <w:noProof/>
            <w:webHidden/>
          </w:rPr>
          <w:fldChar w:fldCharType="separate"/>
        </w:r>
        <w:r>
          <w:rPr>
            <w:noProof/>
            <w:webHidden/>
          </w:rPr>
          <w:t>77</w:t>
        </w:r>
        <w:r>
          <w:rPr>
            <w:noProof/>
            <w:webHidden/>
          </w:rPr>
          <w:fldChar w:fldCharType="end"/>
        </w:r>
      </w:hyperlink>
    </w:p>
    <w:p w14:paraId="73F0651C" w14:textId="33873BCA"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0" w:history="1">
        <w:r w:rsidRPr="002F0264">
          <w:rPr>
            <w:rStyle w:val="Hiperhivatkozs"/>
            <w:noProof/>
          </w:rPr>
          <w:t>7.2 Cs137 izotópos mérés</w:t>
        </w:r>
        <w:r>
          <w:rPr>
            <w:noProof/>
            <w:webHidden/>
          </w:rPr>
          <w:tab/>
        </w:r>
        <w:r>
          <w:rPr>
            <w:noProof/>
            <w:webHidden/>
          </w:rPr>
          <w:fldChar w:fldCharType="begin"/>
        </w:r>
        <w:r>
          <w:rPr>
            <w:noProof/>
            <w:webHidden/>
          </w:rPr>
          <w:instrText xml:space="preserve"> PAGEREF _Toc183466420 \h </w:instrText>
        </w:r>
        <w:r>
          <w:rPr>
            <w:noProof/>
            <w:webHidden/>
          </w:rPr>
        </w:r>
        <w:r>
          <w:rPr>
            <w:noProof/>
            <w:webHidden/>
          </w:rPr>
          <w:fldChar w:fldCharType="separate"/>
        </w:r>
        <w:r>
          <w:rPr>
            <w:noProof/>
            <w:webHidden/>
          </w:rPr>
          <w:t>77</w:t>
        </w:r>
        <w:r>
          <w:rPr>
            <w:noProof/>
            <w:webHidden/>
          </w:rPr>
          <w:fldChar w:fldCharType="end"/>
        </w:r>
      </w:hyperlink>
    </w:p>
    <w:p w14:paraId="6863DE47" w14:textId="3A376E6B"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1" w:history="1">
        <w:r w:rsidRPr="002F0264">
          <w:rPr>
            <w:rStyle w:val="Hiperhivatkozs"/>
            <w:noProof/>
          </w:rPr>
          <w:t>7.3 Co60 izotópos mérés</w:t>
        </w:r>
        <w:r>
          <w:rPr>
            <w:noProof/>
            <w:webHidden/>
          </w:rPr>
          <w:tab/>
        </w:r>
        <w:r>
          <w:rPr>
            <w:noProof/>
            <w:webHidden/>
          </w:rPr>
          <w:fldChar w:fldCharType="begin"/>
        </w:r>
        <w:r>
          <w:rPr>
            <w:noProof/>
            <w:webHidden/>
          </w:rPr>
          <w:instrText xml:space="preserve"> PAGEREF _Toc183466421 \h </w:instrText>
        </w:r>
        <w:r>
          <w:rPr>
            <w:noProof/>
            <w:webHidden/>
          </w:rPr>
        </w:r>
        <w:r>
          <w:rPr>
            <w:noProof/>
            <w:webHidden/>
          </w:rPr>
          <w:fldChar w:fldCharType="separate"/>
        </w:r>
        <w:r>
          <w:rPr>
            <w:noProof/>
            <w:webHidden/>
          </w:rPr>
          <w:t>78</w:t>
        </w:r>
        <w:r>
          <w:rPr>
            <w:noProof/>
            <w:webHidden/>
          </w:rPr>
          <w:fldChar w:fldCharType="end"/>
        </w:r>
      </w:hyperlink>
    </w:p>
    <w:p w14:paraId="5A53346A" w14:textId="3FCB2DDC"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2" w:history="1">
        <w:r w:rsidRPr="002F0264">
          <w:rPr>
            <w:rStyle w:val="Hiperhivatkozs"/>
            <w:noProof/>
          </w:rPr>
          <w:t>7.4 Am241 izotópos mérés</w:t>
        </w:r>
        <w:r>
          <w:rPr>
            <w:noProof/>
            <w:webHidden/>
          </w:rPr>
          <w:tab/>
        </w:r>
        <w:r>
          <w:rPr>
            <w:noProof/>
            <w:webHidden/>
          </w:rPr>
          <w:fldChar w:fldCharType="begin"/>
        </w:r>
        <w:r>
          <w:rPr>
            <w:noProof/>
            <w:webHidden/>
          </w:rPr>
          <w:instrText xml:space="preserve"> PAGEREF _Toc183466422 \h </w:instrText>
        </w:r>
        <w:r>
          <w:rPr>
            <w:noProof/>
            <w:webHidden/>
          </w:rPr>
        </w:r>
        <w:r>
          <w:rPr>
            <w:noProof/>
            <w:webHidden/>
          </w:rPr>
          <w:fldChar w:fldCharType="separate"/>
        </w:r>
        <w:r>
          <w:rPr>
            <w:noProof/>
            <w:webHidden/>
          </w:rPr>
          <w:t>78</w:t>
        </w:r>
        <w:r>
          <w:rPr>
            <w:noProof/>
            <w:webHidden/>
          </w:rPr>
          <w:fldChar w:fldCharType="end"/>
        </w:r>
      </w:hyperlink>
    </w:p>
    <w:p w14:paraId="450EB28E" w14:textId="2092DF50"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3" w:history="1">
        <w:r w:rsidRPr="002F0264">
          <w:rPr>
            <w:rStyle w:val="Hiperhivatkozs"/>
            <w:noProof/>
          </w:rPr>
          <w:t>7.5 Energia kalibráció</w:t>
        </w:r>
        <w:r>
          <w:rPr>
            <w:noProof/>
            <w:webHidden/>
          </w:rPr>
          <w:tab/>
        </w:r>
        <w:r>
          <w:rPr>
            <w:noProof/>
            <w:webHidden/>
          </w:rPr>
          <w:fldChar w:fldCharType="begin"/>
        </w:r>
        <w:r>
          <w:rPr>
            <w:noProof/>
            <w:webHidden/>
          </w:rPr>
          <w:instrText xml:space="preserve"> PAGEREF _Toc183466423 \h </w:instrText>
        </w:r>
        <w:r>
          <w:rPr>
            <w:noProof/>
            <w:webHidden/>
          </w:rPr>
        </w:r>
        <w:r>
          <w:rPr>
            <w:noProof/>
            <w:webHidden/>
          </w:rPr>
          <w:fldChar w:fldCharType="separate"/>
        </w:r>
        <w:r>
          <w:rPr>
            <w:noProof/>
            <w:webHidden/>
          </w:rPr>
          <w:t>79</w:t>
        </w:r>
        <w:r>
          <w:rPr>
            <w:noProof/>
            <w:webHidden/>
          </w:rPr>
          <w:fldChar w:fldCharType="end"/>
        </w:r>
      </w:hyperlink>
    </w:p>
    <w:p w14:paraId="5FE4C893" w14:textId="0C841BAE" w:rsidR="00395A54" w:rsidRDefault="00395A54">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3466424" w:history="1">
        <w:r w:rsidRPr="002F0264">
          <w:rPr>
            <w:rStyle w:val="Hiperhivatkozs"/>
            <w:noProof/>
          </w:rPr>
          <w:t>7.6 Konklúzió</w:t>
        </w:r>
        <w:r>
          <w:rPr>
            <w:noProof/>
            <w:webHidden/>
          </w:rPr>
          <w:tab/>
        </w:r>
        <w:r>
          <w:rPr>
            <w:noProof/>
            <w:webHidden/>
          </w:rPr>
          <w:fldChar w:fldCharType="begin"/>
        </w:r>
        <w:r>
          <w:rPr>
            <w:noProof/>
            <w:webHidden/>
          </w:rPr>
          <w:instrText xml:space="preserve"> PAGEREF _Toc183466424 \h </w:instrText>
        </w:r>
        <w:r>
          <w:rPr>
            <w:noProof/>
            <w:webHidden/>
          </w:rPr>
        </w:r>
        <w:r>
          <w:rPr>
            <w:noProof/>
            <w:webHidden/>
          </w:rPr>
          <w:fldChar w:fldCharType="separate"/>
        </w:r>
        <w:r>
          <w:rPr>
            <w:noProof/>
            <w:webHidden/>
          </w:rPr>
          <w:t>79</w:t>
        </w:r>
        <w:r>
          <w:rPr>
            <w:noProof/>
            <w:webHidden/>
          </w:rPr>
          <w:fldChar w:fldCharType="end"/>
        </w:r>
      </w:hyperlink>
    </w:p>
    <w:p w14:paraId="66EFAB2F" w14:textId="596B1A32"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25" w:history="1">
        <w:r w:rsidRPr="002F0264">
          <w:rPr>
            <w:rStyle w:val="Hiperhivatkozs"/>
            <w:noProof/>
          </w:rPr>
          <w:t>8 Összefoglalás</w:t>
        </w:r>
        <w:r>
          <w:rPr>
            <w:noProof/>
            <w:webHidden/>
          </w:rPr>
          <w:tab/>
        </w:r>
        <w:r>
          <w:rPr>
            <w:noProof/>
            <w:webHidden/>
          </w:rPr>
          <w:fldChar w:fldCharType="begin"/>
        </w:r>
        <w:r>
          <w:rPr>
            <w:noProof/>
            <w:webHidden/>
          </w:rPr>
          <w:instrText xml:space="preserve"> PAGEREF _Toc183466425 \h </w:instrText>
        </w:r>
        <w:r>
          <w:rPr>
            <w:noProof/>
            <w:webHidden/>
          </w:rPr>
        </w:r>
        <w:r>
          <w:rPr>
            <w:noProof/>
            <w:webHidden/>
          </w:rPr>
          <w:fldChar w:fldCharType="separate"/>
        </w:r>
        <w:r>
          <w:rPr>
            <w:noProof/>
            <w:webHidden/>
          </w:rPr>
          <w:t>80</w:t>
        </w:r>
        <w:r>
          <w:rPr>
            <w:noProof/>
            <w:webHidden/>
          </w:rPr>
          <w:fldChar w:fldCharType="end"/>
        </w:r>
      </w:hyperlink>
    </w:p>
    <w:p w14:paraId="1387069D" w14:textId="674AC653" w:rsidR="00395A54" w:rsidRDefault="00395A54">
      <w:pPr>
        <w:pStyle w:val="TJ1"/>
        <w:rPr>
          <w:rFonts w:asciiTheme="minorHAnsi" w:eastAsiaTheme="minorEastAsia" w:hAnsiTheme="minorHAnsi" w:cstheme="minorBidi"/>
          <w:b w:val="0"/>
          <w:noProof/>
          <w:kern w:val="2"/>
          <w:lang w:eastAsia="hu-HU"/>
          <w14:ligatures w14:val="standardContextual"/>
        </w:rPr>
      </w:pPr>
      <w:hyperlink w:anchor="_Toc183466426" w:history="1">
        <w:r w:rsidRPr="002F0264">
          <w:rPr>
            <w:rStyle w:val="Hiperhivatkozs"/>
            <w:noProof/>
          </w:rPr>
          <w:t>Irodalomjegyzék</w:t>
        </w:r>
        <w:r>
          <w:rPr>
            <w:noProof/>
            <w:webHidden/>
          </w:rPr>
          <w:tab/>
        </w:r>
        <w:r>
          <w:rPr>
            <w:noProof/>
            <w:webHidden/>
          </w:rPr>
          <w:fldChar w:fldCharType="begin"/>
        </w:r>
        <w:r>
          <w:rPr>
            <w:noProof/>
            <w:webHidden/>
          </w:rPr>
          <w:instrText xml:space="preserve"> PAGEREF _Toc183466426 \h </w:instrText>
        </w:r>
        <w:r>
          <w:rPr>
            <w:noProof/>
            <w:webHidden/>
          </w:rPr>
        </w:r>
        <w:r>
          <w:rPr>
            <w:noProof/>
            <w:webHidden/>
          </w:rPr>
          <w:fldChar w:fldCharType="separate"/>
        </w:r>
        <w:r>
          <w:rPr>
            <w:noProof/>
            <w:webHidden/>
          </w:rPr>
          <w:t>83</w:t>
        </w:r>
        <w:r>
          <w:rPr>
            <w:noProof/>
            <w:webHidden/>
          </w:rPr>
          <w:fldChar w:fldCharType="end"/>
        </w:r>
      </w:hyperlink>
    </w:p>
    <w:p w14:paraId="78F7E073" w14:textId="3E157506"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04B942C"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D3285B">
        <w:rPr>
          <w:noProof/>
        </w:rPr>
        <w:t>2024. 11. 26.</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3466373"/>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3466374"/>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3466375"/>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aszerbekezds"/>
        <w:numPr>
          <w:ilvl w:val="0"/>
          <w:numId w:val="13"/>
        </w:numPr>
      </w:pPr>
      <w:r>
        <w:t>Nukleáris ipar</w:t>
      </w:r>
    </w:p>
    <w:p w14:paraId="12C59AE1" w14:textId="414C5970" w:rsidR="00A866CD" w:rsidRDefault="00A866CD">
      <w:pPr>
        <w:pStyle w:val="Listaszerbekezds"/>
        <w:numPr>
          <w:ilvl w:val="0"/>
          <w:numId w:val="13"/>
        </w:numPr>
      </w:pPr>
      <w:r>
        <w:t>Kohászat</w:t>
      </w:r>
    </w:p>
    <w:p w14:paraId="632D9802" w14:textId="1FEABDA4" w:rsidR="00A866CD" w:rsidRDefault="00A866CD">
      <w:pPr>
        <w:pStyle w:val="Listaszerbekezds"/>
        <w:numPr>
          <w:ilvl w:val="0"/>
          <w:numId w:val="13"/>
        </w:numPr>
      </w:pPr>
      <w:r>
        <w:t>Orvostechnológiai alkalmazások</w:t>
      </w:r>
    </w:p>
    <w:p w14:paraId="606E1595" w14:textId="1100F4CF" w:rsidR="00A866CD" w:rsidRDefault="00A866CD">
      <w:pPr>
        <w:pStyle w:val="Listaszerbekezds"/>
        <w:numPr>
          <w:ilvl w:val="0"/>
          <w:numId w:val="13"/>
        </w:numPr>
      </w:pPr>
      <w:r>
        <w:t>Régészet (karbon kormeghatározás)</w:t>
      </w:r>
    </w:p>
    <w:p w14:paraId="14EDDFF9" w14:textId="16793B1E" w:rsidR="00A866CD" w:rsidRDefault="000579C4">
      <w:pPr>
        <w:pStyle w:val="Listaszerbekezds"/>
        <w:numPr>
          <w:ilvl w:val="0"/>
          <w:numId w:val="13"/>
        </w:numPr>
      </w:pPr>
      <w:r>
        <w:t>Katonai alkalmazások</w:t>
      </w:r>
    </w:p>
    <w:p w14:paraId="212FF9B4" w14:textId="28058B05" w:rsidR="000579C4" w:rsidRDefault="000579C4">
      <w:pPr>
        <w:pStyle w:val="Listaszerbekezds"/>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3466376"/>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aszerbekezds"/>
        <w:numPr>
          <w:ilvl w:val="0"/>
          <w:numId w:val="22"/>
        </w:numPr>
      </w:pPr>
      <w:r>
        <w:t xml:space="preserve">Nagyfelbontású (min 240x240 px) LCD IPS kijelző </w:t>
      </w:r>
    </w:p>
    <w:p w14:paraId="72DED034" w14:textId="24961B1E" w:rsidR="008C516B" w:rsidRDefault="008C516B">
      <w:pPr>
        <w:pStyle w:val="Listaszerbekezds"/>
        <w:numPr>
          <w:ilvl w:val="0"/>
          <w:numId w:val="22"/>
        </w:numPr>
      </w:pPr>
      <w:r>
        <w:t>Könnyű használat akár gumikesztyűben is (fizikai gombok használata)</w:t>
      </w:r>
    </w:p>
    <w:p w14:paraId="2FDE028C" w14:textId="744EBDAE" w:rsidR="008C516B" w:rsidRDefault="008C516B">
      <w:pPr>
        <w:pStyle w:val="Listaszerbekezds"/>
        <w:numPr>
          <w:ilvl w:val="0"/>
          <w:numId w:val="22"/>
        </w:numPr>
      </w:pPr>
      <w:r>
        <w:t>Legalább 10 órás működés akkumulátor segítségével</w:t>
      </w:r>
    </w:p>
    <w:p w14:paraId="0D5BE60B" w14:textId="53DDA606" w:rsidR="006C12F0" w:rsidRDefault="006C12F0">
      <w:pPr>
        <w:pStyle w:val="Listaszerbekezds"/>
        <w:numPr>
          <w:ilvl w:val="0"/>
          <w:numId w:val="22"/>
        </w:numPr>
      </w:pPr>
      <w:r>
        <w:t>Akkumulátor „fedélzeti” töltése</w:t>
      </w:r>
    </w:p>
    <w:p w14:paraId="4954CDBE" w14:textId="5EEF83E3" w:rsidR="008C516B" w:rsidRDefault="008C516B">
      <w:pPr>
        <w:pStyle w:val="Listaszerbekezds"/>
        <w:numPr>
          <w:ilvl w:val="0"/>
          <w:numId w:val="22"/>
        </w:numPr>
      </w:pPr>
      <w:r>
        <w:t>USB-C csatlakozó</w:t>
      </w:r>
      <w:r w:rsidR="006C12F0">
        <w:t xml:space="preserve"> használata</w:t>
      </w:r>
    </w:p>
    <w:p w14:paraId="545F14EA" w14:textId="7B7FB697" w:rsidR="008C516B" w:rsidRDefault="008C516B">
      <w:pPr>
        <w:pStyle w:val="Listaszerbekezds"/>
        <w:numPr>
          <w:ilvl w:val="0"/>
          <w:numId w:val="22"/>
        </w:numPr>
      </w:pPr>
      <w:r>
        <w:t>Kommunikáció a PC-vel</w:t>
      </w:r>
    </w:p>
    <w:p w14:paraId="4A7F204C" w14:textId="6F0D8A6E" w:rsidR="008C516B" w:rsidRDefault="006C12F0">
      <w:pPr>
        <w:pStyle w:val="Listaszerbekezds"/>
        <w:numPr>
          <w:ilvl w:val="0"/>
          <w:numId w:val="22"/>
        </w:numPr>
      </w:pPr>
      <w:r>
        <w:t>Adatmentés SD kártyára</w:t>
      </w:r>
    </w:p>
    <w:p w14:paraId="13196010" w14:textId="04246C77" w:rsidR="008C516B" w:rsidRDefault="008C516B">
      <w:pPr>
        <w:pStyle w:val="Listaszerbekezds"/>
        <w:numPr>
          <w:ilvl w:val="0"/>
          <w:numId w:val="22"/>
        </w:numPr>
      </w:pPr>
      <w:r>
        <w:t>Rendszeridő kijelzése</w:t>
      </w:r>
    </w:p>
    <w:p w14:paraId="3376DFF0" w14:textId="45070B25" w:rsidR="008C516B" w:rsidRDefault="006C12F0">
      <w:pPr>
        <w:pStyle w:val="Listaszerbekezds"/>
        <w:numPr>
          <w:ilvl w:val="0"/>
          <w:numId w:val="22"/>
        </w:numPr>
      </w:pPr>
      <w:r>
        <w:t>Kézben könnyen hordozható legyen</w:t>
      </w:r>
    </w:p>
    <w:p w14:paraId="43C48E59" w14:textId="6AF3D035" w:rsidR="006C12F0" w:rsidRDefault="006C12F0">
      <w:pPr>
        <w:pStyle w:val="Listaszerbekezds"/>
        <w:numPr>
          <w:ilvl w:val="0"/>
          <w:numId w:val="22"/>
        </w:numPr>
      </w:pPr>
      <w:r>
        <w:t>A 100 keV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0">
                      <a:extLst>
                        <a:ext uri="{96DAC541-7B7A-43D3-8B79-37D633B846F1}">
                          <asvg:svgBlip xmlns:asvg="http://schemas.microsoft.com/office/drawing/2016/SVG/main" r:embed="rId11"/>
                        </a:ext>
                      </a:extLst>
                    </a:blip>
                    <a:stretch>
                      <a:fillRect/>
                    </a:stretch>
                  </pic:blipFill>
                  <pic:spPr>
                    <a:xfrm>
                      <a:off x="0" y="0"/>
                      <a:ext cx="5409260" cy="8220453"/>
                    </a:xfrm>
                    <a:prstGeom prst="rect">
                      <a:avLst/>
                    </a:prstGeom>
                  </pic:spPr>
                </pic:pic>
              </a:graphicData>
            </a:graphic>
          </wp:inline>
        </w:drawing>
      </w:r>
    </w:p>
    <w:p w14:paraId="631C30D5" w14:textId="16FFB5DC" w:rsidR="008C516B" w:rsidRDefault="009374D7"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3466377"/>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Cmsor2"/>
      </w:pPr>
      <w:bookmarkStart w:id="5" w:name="_Toc183466378"/>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aszerbekezds"/>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aszerbekezds"/>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63588B88"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6D55EDF5" w:rsidR="00A574FE" w:rsidRPr="00A574FE"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05820BC9" w:rsidR="00A1667D"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4C425368" w:rsidR="00491A85"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r>
        <w:t>HPGe detektor</w:t>
      </w:r>
    </w:p>
    <w:p w14:paraId="3D4A5FA5" w14:textId="6FDC7121" w:rsidR="00324725" w:rsidRDefault="00324725" w:rsidP="00324725">
      <w:pPr>
        <w:pStyle w:val="Listaszerbekezds"/>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Cmsor2"/>
      </w:pPr>
      <w:bookmarkStart w:id="11" w:name="_Toc183466379"/>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aszerbekezds"/>
        <w:numPr>
          <w:ilvl w:val="0"/>
          <w:numId w:val="21"/>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41169F5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71AA67F" w:rsidR="00484801"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NaI(Tl)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aszerbekezds"/>
        <w:numPr>
          <w:ilvl w:val="0"/>
          <w:numId w:val="21"/>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2E7C3862" w:rsidR="00EF39B3" w:rsidRPr="008B343F"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CsI(Tl)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aszerbekezds"/>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3E907C0D" w:rsidR="0015154D"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73D22EA5" w:rsidR="003573B7" w:rsidRPr="00E21E6A" w:rsidRDefault="003573B7">
      <w:pPr>
        <w:pStyle w:val="Listaszerbekezds"/>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46399CB2" w:rsidR="005D6314"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Végül a NaI(Tl)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2" w:name="_Ref174742236"/>
      <w:bookmarkStart w:id="13" w:name="_Toc183466380"/>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r>
        <w:t>NaI(T</w:t>
      </w:r>
      <w:r w:rsidR="000D5A40">
        <w:t>l</w:t>
      </w:r>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aszerbekezds"/>
        <w:numPr>
          <w:ilvl w:val="0"/>
          <w:numId w:val="21"/>
        </w:numPr>
      </w:pPr>
      <w:r>
        <w:t>Fotoelektronsokszorozó-cső</w:t>
      </w:r>
    </w:p>
    <w:p w14:paraId="139EAE96" w14:textId="5686EB77" w:rsidR="00A15A74" w:rsidRDefault="00A15A74">
      <w:pPr>
        <w:pStyle w:val="Listaszerbekezds"/>
        <w:numPr>
          <w:ilvl w:val="0"/>
          <w:numId w:val="21"/>
        </w:numPr>
      </w:pPr>
      <w:r>
        <w:t>APD (Avalanche Photodiode)</w:t>
      </w:r>
    </w:p>
    <w:p w14:paraId="64A7EE2F" w14:textId="3D48DB90" w:rsidR="00A15A74" w:rsidRDefault="00A15A74">
      <w:pPr>
        <w:pStyle w:val="Listaszerbekezds"/>
        <w:numPr>
          <w:ilvl w:val="0"/>
          <w:numId w:val="21"/>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3C64DBB0" w:rsidR="009D54D1" w:rsidRDefault="00A15A74" w:rsidP="009D54D1">
      <w:pPr>
        <w:ind w:firstLine="0"/>
      </w:pPr>
      <w:r>
        <w:t>A PMT a szcintillátor által keltett fotonokat egy fot</w:t>
      </w:r>
      <w:r w:rsidR="000D5A40">
        <w:t>o</w:t>
      </w:r>
      <w:r>
        <w:t xml:space="preserve">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7BCB9913" w:rsidR="009D54D1"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F6998C5">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64D0E9CB" w:rsidR="00886E2C"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2F871964" w:rsidR="008035A4" w:rsidRDefault="008035A4" w:rsidP="00067300">
      <w:r>
        <w:t>Az SiPM detektorok egyesítik az APD és PMT detektorok kedvező tulajdonságait. Az SiPM detektorokat kedvező ár, kis méret</w:t>
      </w:r>
      <w:r w:rsidR="00D553A3">
        <w:t xml:space="preserve"> és</w:t>
      </w:r>
      <w:r>
        <w:t xml:space="preserve">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0EA7E85C" w:rsidR="008035A4"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SiPM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43A1A808" w:rsidR="00142E34" w:rsidRDefault="009374D7"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5" w:name="_Toc183466381"/>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6" w:name="_Toc183466382"/>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aszerbekezds"/>
        <w:numPr>
          <w:ilvl w:val="0"/>
          <w:numId w:val="14"/>
        </w:numPr>
      </w:pPr>
      <w:r>
        <w:t>MainBoard: főpanel</w:t>
      </w:r>
      <w:r w:rsidR="00FA737A">
        <w:t>,</w:t>
      </w:r>
      <w:r>
        <w:t xml:space="preserve"> az elektronika nagy</w:t>
      </w:r>
      <w:r w:rsidR="00FA737A">
        <w:t xml:space="preserve"> </w:t>
      </w:r>
      <w:r>
        <w:t>része itt található</w:t>
      </w:r>
    </w:p>
    <w:p w14:paraId="33355275" w14:textId="77777777" w:rsidR="00FA737A" w:rsidRDefault="00FA737A">
      <w:pPr>
        <w:pStyle w:val="Listaszerbekezds"/>
        <w:numPr>
          <w:ilvl w:val="1"/>
          <w:numId w:val="14"/>
        </w:numPr>
      </w:pPr>
      <w:r>
        <w:t>Akkumulátor kezelés</w:t>
      </w:r>
    </w:p>
    <w:p w14:paraId="1FA91052" w14:textId="77777777" w:rsidR="00FA737A" w:rsidRDefault="00FA737A">
      <w:pPr>
        <w:pStyle w:val="Listaszerbekezds"/>
        <w:numPr>
          <w:ilvl w:val="1"/>
          <w:numId w:val="14"/>
        </w:numPr>
      </w:pPr>
      <w:r>
        <w:t>Tápellátás</w:t>
      </w:r>
    </w:p>
    <w:p w14:paraId="33E3EE02" w14:textId="77777777" w:rsidR="00FA737A" w:rsidRDefault="00FA737A">
      <w:pPr>
        <w:pStyle w:val="Listaszerbekezds"/>
        <w:numPr>
          <w:ilvl w:val="1"/>
          <w:numId w:val="14"/>
        </w:numPr>
      </w:pPr>
      <w:r>
        <w:t>Analóg feldolgozó egység</w:t>
      </w:r>
    </w:p>
    <w:p w14:paraId="4A2EA2DC" w14:textId="74EC5245" w:rsidR="00FA737A" w:rsidRDefault="00F07FE7">
      <w:pPr>
        <w:pStyle w:val="Listaszerbekezds"/>
        <w:numPr>
          <w:ilvl w:val="1"/>
          <w:numId w:val="14"/>
        </w:numPr>
      </w:pPr>
      <w:r>
        <w:t>Mikrovezérlő</w:t>
      </w:r>
    </w:p>
    <w:p w14:paraId="7A2AAD7B" w14:textId="77777777" w:rsidR="00FA737A" w:rsidRDefault="00FA737A">
      <w:pPr>
        <w:pStyle w:val="Listaszerbekezds"/>
        <w:numPr>
          <w:ilvl w:val="1"/>
          <w:numId w:val="14"/>
        </w:numPr>
      </w:pPr>
      <w:r>
        <w:t>SD kártya interfész</w:t>
      </w:r>
    </w:p>
    <w:p w14:paraId="524E4689" w14:textId="77777777" w:rsidR="00FA737A" w:rsidRDefault="00FA737A">
      <w:pPr>
        <w:pStyle w:val="Listaszerbekezds"/>
        <w:numPr>
          <w:ilvl w:val="1"/>
          <w:numId w:val="14"/>
        </w:numPr>
      </w:pPr>
      <w:r>
        <w:t>USB csatlakozó</w:t>
      </w:r>
    </w:p>
    <w:p w14:paraId="66DA3D8C" w14:textId="392C4427" w:rsidR="00FA737A" w:rsidRDefault="00FA737A">
      <w:pPr>
        <w:pStyle w:val="Listaszerbekezds"/>
        <w:numPr>
          <w:ilvl w:val="1"/>
          <w:numId w:val="14"/>
        </w:numPr>
      </w:pPr>
      <w:r>
        <w:t>Kijelző</w:t>
      </w:r>
    </w:p>
    <w:p w14:paraId="2A85B44B" w14:textId="74E9C8A2" w:rsidR="00FA737A" w:rsidRDefault="00FA737A">
      <w:pPr>
        <w:pStyle w:val="Listaszerbekezds"/>
        <w:numPr>
          <w:ilvl w:val="0"/>
          <w:numId w:val="14"/>
        </w:numPr>
      </w:pPr>
      <w:r>
        <w:t xml:space="preserve"> DetectorBoard: γ fotonok detektálása itt történik</w:t>
      </w:r>
    </w:p>
    <w:p w14:paraId="3AF91A34" w14:textId="4E580A5D" w:rsidR="00FA737A" w:rsidRDefault="00FA737A">
      <w:pPr>
        <w:pStyle w:val="Listaszerbekezds"/>
        <w:numPr>
          <w:ilvl w:val="1"/>
          <w:numId w:val="14"/>
        </w:numPr>
      </w:pPr>
      <w:r>
        <w:t>SiPM fotonsokszorozó</w:t>
      </w:r>
    </w:p>
    <w:p w14:paraId="4515DB3E" w14:textId="0B92887C" w:rsidR="00FA737A" w:rsidRDefault="00FA737A">
      <w:pPr>
        <w:pStyle w:val="Listaszerbekezds"/>
        <w:numPr>
          <w:ilvl w:val="1"/>
          <w:numId w:val="14"/>
        </w:numPr>
      </w:pPr>
      <w:r>
        <w:t>NaI(Tl) szcintillátor</w:t>
      </w:r>
    </w:p>
    <w:p w14:paraId="6F966495" w14:textId="6790D604" w:rsidR="00FA737A" w:rsidRDefault="00FA737A">
      <w:pPr>
        <w:pStyle w:val="Listaszerbekezds"/>
        <w:numPr>
          <w:ilvl w:val="1"/>
          <w:numId w:val="14"/>
        </w:numPr>
      </w:pPr>
      <w:r>
        <w:t>EEPROM kalibrációs célból</w:t>
      </w:r>
    </w:p>
    <w:p w14:paraId="53C23A6A" w14:textId="520DFD60" w:rsidR="00FA737A" w:rsidRDefault="00FA737A">
      <w:pPr>
        <w:pStyle w:val="Listaszerbekezds"/>
        <w:numPr>
          <w:ilvl w:val="0"/>
          <w:numId w:val="14"/>
        </w:numPr>
      </w:pPr>
      <w:r>
        <w:t xml:space="preserve">AdapterBoard: kompatibilitás biztosítása az előző generációs detektorkártyával </w:t>
      </w:r>
    </w:p>
    <w:p w14:paraId="24FCE279" w14:textId="134B1246" w:rsidR="00FA737A" w:rsidRDefault="00FA737A">
      <w:pPr>
        <w:pStyle w:val="Listaszerbekezds"/>
        <w:numPr>
          <w:ilvl w:val="0"/>
          <w:numId w:val="1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3">
                      <a:extLst>
                        <a:ext uri="{96DAC541-7B7A-43D3-8B79-37D633B846F1}">
                          <asvg:svgBlip xmlns:asvg="http://schemas.microsoft.com/office/drawing/2016/SVG/main" r:embed="rId24"/>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7E4BA0F4" w:rsidR="00C72D9D"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Cmsor2"/>
      </w:pPr>
      <w:bookmarkStart w:id="17" w:name="_Toc183466383"/>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ACCD5FC" w:rsidR="00FC542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8" w:name="_Toc183466384"/>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5CC8D970" w:rsidR="00791CF8"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05B28A9" w:rsidR="00C8142E" w:rsidRPr="00C8142E"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9" w:name="_Toc183466385"/>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aszerbekezds"/>
        <w:numPr>
          <w:ilvl w:val="0"/>
          <w:numId w:val="15"/>
        </w:numPr>
      </w:pPr>
      <w:r>
        <w:t>Mikrokontroller: ~ 50 mA</w:t>
      </w:r>
    </w:p>
    <w:p w14:paraId="04DAA26D" w14:textId="046C4AD9" w:rsidR="00A40B72" w:rsidRDefault="00A40B72">
      <w:pPr>
        <w:pStyle w:val="Listaszerbekezds"/>
        <w:numPr>
          <w:ilvl w:val="0"/>
          <w:numId w:val="15"/>
        </w:numPr>
      </w:pPr>
      <w:r>
        <w:t>Kijelző: ~100 mA</w:t>
      </w:r>
    </w:p>
    <w:p w14:paraId="7B8E9710" w14:textId="0A60E6B7" w:rsidR="00657FDC" w:rsidRDefault="00657FDC">
      <w:pPr>
        <w:pStyle w:val="Listaszerbekezds"/>
        <w:numPr>
          <w:ilvl w:val="0"/>
          <w:numId w:val="15"/>
        </w:numPr>
      </w:pPr>
      <w:r>
        <w:t>SD kártya írás: ~100 mA</w:t>
      </w:r>
    </w:p>
    <w:p w14:paraId="3901CD80" w14:textId="2C83B655" w:rsidR="00657FDC" w:rsidRDefault="00657FDC">
      <w:pPr>
        <w:pStyle w:val="Listaszerbekezds"/>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5DF4B042" w:rsidR="00DF66D8"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080AEBB8" w:rsidR="00657FDC" w:rsidRPr="00FA737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20" w:name="_Toc183466386"/>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0E964095" w:rsidR="0014752B" w:rsidRPr="00004A69"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49E77702" w:rsidR="00AF546A" w:rsidRDefault="009374D7"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6AA74E69" w:rsidR="00085C6A" w:rsidRPr="003F0354" w:rsidRDefault="009374D7"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1" w:name="_Toc183466387"/>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aszerbekezds"/>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aszerbekezds"/>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693FC204" w:rsidR="009C1EEE" w:rsidRPr="00B11AA7" w:rsidRDefault="009374D7"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772C5427"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129741F9" w:rsidR="001D772E" w:rsidRPr="00AA16A4"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3992BEF1" w:rsidR="00AD303B" w:rsidRPr="00DF5E90"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5AC8762C" w:rsidR="001D772E" w:rsidRPr="004C7BEE"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57EA2836" w:rsidR="001D772E"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31D3074A" w:rsidR="00CC400C"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2B6EE9AE" w:rsidR="00FA737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Cmsor4"/>
      </w:pPr>
      <w:r>
        <w:lastRenderedPageBreak/>
        <w:t>Mérési eredmények</w:t>
      </w:r>
    </w:p>
    <w:p w14:paraId="6E9962BC" w14:textId="429A8A0B" w:rsidR="00E800F2" w:rsidRPr="00E800F2" w:rsidRDefault="00A327D2" w:rsidP="00E800F2">
      <w:r>
        <w:t>A mérések során validáltam,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680FA1CD" w:rsidR="00E800F2" w:rsidRPr="00E800F2" w:rsidRDefault="009374D7" w:rsidP="00A327D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7450A748" w:rsidR="00AC4A55"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0309BB82" w:rsidR="00AC4A55"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9" w:name="_Toc183466388"/>
      <w:r>
        <w:lastRenderedPageBreak/>
        <w:t>Analóg bemeneti fokozat</w:t>
      </w:r>
      <w:bookmarkEnd w:id="29"/>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44846DD1" w:rsidR="000E2695" w:rsidRPr="00322A91"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ábra SiPM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aszerbekezds"/>
        <w:numPr>
          <w:ilvl w:val="0"/>
          <w:numId w:val="19"/>
        </w:numPr>
      </w:pPr>
      <w:r>
        <w:t>Előerősítő</w:t>
      </w:r>
    </w:p>
    <w:p w14:paraId="65DA74D8" w14:textId="306F9762" w:rsidR="006B2B26" w:rsidRDefault="006B2B26">
      <w:pPr>
        <w:pStyle w:val="Listaszerbekezds"/>
        <w:numPr>
          <w:ilvl w:val="0"/>
          <w:numId w:val="19"/>
        </w:numPr>
      </w:pPr>
      <w:r>
        <w:t>Alapszint helyreállító</w:t>
      </w:r>
    </w:p>
    <w:p w14:paraId="440F4C77" w14:textId="5EA04333" w:rsidR="006B2B26" w:rsidRDefault="006B2B26">
      <w:pPr>
        <w:pStyle w:val="Listaszerbekezds"/>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3D04B35A" w:rsidR="006B2B26" w:rsidRPr="006B2B26"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30" w:name="_Toc183466389"/>
      <w:r>
        <w:lastRenderedPageBreak/>
        <w:t>Töltésérzékeny előerősítő</w:t>
      </w:r>
      <w:bookmarkEnd w:id="30"/>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Cmsor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67578D3E" w:rsidR="00B00EC1" w:rsidRPr="00906A87"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Cmsor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A11210A" w:rsidR="00B4642B"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Cmsor4"/>
      </w:pPr>
      <w:r w:rsidRPr="0086061A">
        <w:lastRenderedPageBreak/>
        <w:t>Mérési eredmények</w:t>
      </w:r>
    </w:p>
    <w:p w14:paraId="56769F19" w14:textId="77777777" w:rsidR="00035146" w:rsidRDefault="0006738F" w:rsidP="00035146">
      <w:pPr>
        <w:pStyle w:val="Kp"/>
      </w:pPr>
      <w:r>
        <w:rPr>
          <w:noProof/>
          <w:lang w:eastAsia="hu-HU"/>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60DE70F1" w:rsidR="00930BAA" w:rsidRPr="00930BAA" w:rsidRDefault="009374D7" w:rsidP="001F6B81">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035146">
        <w:t>. ábra</w:t>
      </w:r>
      <w:bookmarkEnd w:id="31"/>
      <w:r w:rsidR="00930BAA">
        <w:t xml:space="preserve"> Transzimpedancia erősítő kimenete (piros) felüláteresztő szűrő kiemenete (kék)</w:t>
      </w:r>
    </w:p>
    <w:p w14:paraId="197D8F54" w14:textId="77777777" w:rsidR="00035146" w:rsidRDefault="0006738F" w:rsidP="00035146">
      <w:pPr>
        <w:pStyle w:val="Kp"/>
      </w:pPr>
      <w:r>
        <w:rPr>
          <w:noProof/>
          <w:lang w:eastAsia="hu-HU"/>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05BCD4A1" w:rsidR="00224C2C" w:rsidRDefault="009374D7" w:rsidP="00035146">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035146">
        <w:t>. ábra</w:t>
      </w:r>
      <w:bookmarkEnd w:id="32"/>
      <w:r w:rsidR="00930BAA">
        <w:t xml:space="preserve"> Felüláteresztő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felüláteresztő szűrő segítségével sikeresen megszüntettük, így kisebb lett a holtidő. </w:t>
      </w:r>
    </w:p>
    <w:p w14:paraId="330865BE" w14:textId="7AD78986" w:rsidR="00B508AD" w:rsidRDefault="0086061A" w:rsidP="00B508AD">
      <w:pPr>
        <w:pStyle w:val="Cmsor3"/>
      </w:pPr>
      <w:bookmarkStart w:id="33" w:name="_Toc183466390"/>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9">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0">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936F20B" w:rsidR="00F563F7"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04C48C09" w:rsidR="00224C2C" w:rsidRPr="00224C2C" w:rsidRDefault="009374D7"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330172E7" w:rsidR="00783A2D"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AF2DD6C" w:rsidR="00813D62"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Cmsor3"/>
      </w:pPr>
      <w:bookmarkStart w:id="35" w:name="_Toc183466391"/>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előfeszítésű,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előfeszítésű,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3FBA320C" w:rsidR="00E650A9" w:rsidRDefault="009374D7"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314FF6F7" w:rsidR="002A378B" w:rsidRDefault="009374D7"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6A1CA762" w14:textId="40554A7D" w:rsidR="006F3EB7" w:rsidRPr="006F3EB7" w:rsidRDefault="0086061A" w:rsidP="001047FF">
      <w:pPr>
        <w:pStyle w:val="Cmsor4"/>
      </w:pPr>
      <w:r w:rsidRPr="0086061A">
        <w:lastRenderedPageBreak/>
        <w:t>Mérési eredmények</w:t>
      </w:r>
    </w:p>
    <w:p w14:paraId="47489243" w14:textId="77777777" w:rsidR="006F3EB7" w:rsidRDefault="006F3EB7" w:rsidP="006F3EB7">
      <w:pPr>
        <w:pStyle w:val="Kp"/>
      </w:pPr>
      <w:r>
        <w:rPr>
          <w:noProof/>
        </w:rPr>
        <w:drawing>
          <wp:inline distT="0" distB="0" distL="0" distR="0" wp14:anchorId="3E282556" wp14:editId="45DBBA90">
            <wp:extent cx="5000625" cy="3000728"/>
            <wp:effectExtent l="0" t="0" r="0" b="9525"/>
            <wp:docPr id="970734396"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4396" name="Kép 1" descr="A képen szöveg, képernyőkép, Diagram, sor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5007682" cy="3004962"/>
                    </a:xfrm>
                    <a:prstGeom prst="rect">
                      <a:avLst/>
                    </a:prstGeom>
                  </pic:spPr>
                </pic:pic>
              </a:graphicData>
            </a:graphic>
          </wp:inline>
        </w:drawing>
      </w:r>
    </w:p>
    <w:bookmarkStart w:id="37" w:name="_Ref183464428"/>
    <w:p w14:paraId="5FBB96E6" w14:textId="0477FE3A" w:rsidR="006F3EB7" w:rsidRDefault="009374D7" w:rsidP="006F3EB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6F3EB7">
        <w:t>. ábra</w:t>
      </w:r>
      <w:bookmarkEnd w:id="37"/>
      <w:r w:rsidR="006F3EB7">
        <w:t xml:space="preserve"> </w:t>
      </w:r>
      <w:r w:rsidR="006F3EB7" w:rsidRPr="00F36B71">
        <w:t>Csúcsdetektor bemenete (kék) és kimenete (piros)</w:t>
      </w:r>
    </w:p>
    <w:p w14:paraId="3598C3F1" w14:textId="77777777" w:rsidR="006F3EB7" w:rsidRDefault="006F3EB7" w:rsidP="006F3EB7">
      <w:pPr>
        <w:pStyle w:val="Kp"/>
      </w:pPr>
      <w:r>
        <w:rPr>
          <w:noProof/>
        </w:rPr>
        <w:drawing>
          <wp:inline distT="0" distB="0" distL="0" distR="0" wp14:anchorId="7F572F35" wp14:editId="4223DF37">
            <wp:extent cx="4997412" cy="2998800"/>
            <wp:effectExtent l="0" t="0" r="0" b="0"/>
            <wp:docPr id="160840395"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395" name="Kép 2"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4997412" cy="2998800"/>
                    </a:xfrm>
                    <a:prstGeom prst="rect">
                      <a:avLst/>
                    </a:prstGeom>
                  </pic:spPr>
                </pic:pic>
              </a:graphicData>
            </a:graphic>
          </wp:inline>
        </w:drawing>
      </w:r>
    </w:p>
    <w:bookmarkStart w:id="38" w:name="_Ref183464741"/>
    <w:p w14:paraId="146A3B15" w14:textId="40F58F62" w:rsidR="006F3EB7" w:rsidRDefault="009374D7" w:rsidP="006F3EB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6F3EB7">
        <w:t>. ábra</w:t>
      </w:r>
      <w:bookmarkEnd w:id="38"/>
      <w:r w:rsidR="006F3EB7">
        <w:t xml:space="preserve"> </w:t>
      </w:r>
      <w:r w:rsidR="006F3EB7" w:rsidRPr="000D29EA">
        <w:t>Csúcsdetektor kimenete (piros) és mikrokontroller megszakítás bemenete (kék)</w:t>
      </w:r>
    </w:p>
    <w:p w14:paraId="067016DD" w14:textId="2037165F" w:rsidR="008133BA" w:rsidRPr="008133BA" w:rsidRDefault="006E6F1B" w:rsidP="00AD1429">
      <w:r>
        <w:t xml:space="preserve">A </w:t>
      </w:r>
      <w:r>
        <w:fldChar w:fldCharType="begin"/>
      </w:r>
      <w:r>
        <w:instrText xml:space="preserve"> REF _Ref183464428 \h </w:instrText>
      </w:r>
      <w:r>
        <w:fldChar w:fldCharType="separate"/>
      </w:r>
      <w:r>
        <w:rPr>
          <w:noProof/>
        </w:rPr>
        <w:t>4</w:t>
      </w:r>
      <w:r>
        <w:noBreakHyphen/>
      </w:r>
      <w:r>
        <w:rPr>
          <w:noProof/>
        </w:rPr>
        <w:t>32</w:t>
      </w:r>
      <w:r>
        <w:t>. ábrán</w:t>
      </w:r>
      <w:r>
        <w:fldChar w:fldCharType="end"/>
      </w:r>
      <w:r>
        <w:t xml:space="preserve"> látható, hogy a kimeneten a bemenet maximumát tartja meg az áramkör (egy minimális ofszetet tapasztalhatunk de </w:t>
      </w:r>
      <w:r w:rsidR="00AD1429">
        <w:t>ez nem</w:t>
      </w:r>
      <w:r>
        <w:t xml:space="preserve"> befolyásolja érdemben a működést). A </w:t>
      </w:r>
      <w:r>
        <w:fldChar w:fldCharType="begin"/>
      </w:r>
      <w:r>
        <w:instrText xml:space="preserve"> REF _Ref183464741 \h </w:instrText>
      </w:r>
      <w:r>
        <w:fldChar w:fldCharType="separate"/>
      </w:r>
      <w:r>
        <w:rPr>
          <w:noProof/>
        </w:rPr>
        <w:t>4</w:t>
      </w:r>
      <w:r>
        <w:noBreakHyphen/>
      </w:r>
      <w:r>
        <w:rPr>
          <w:noProof/>
        </w:rPr>
        <w:t>33</w:t>
      </w:r>
      <w:r>
        <w:t>. ábrán</w:t>
      </w:r>
      <w:r>
        <w:fldChar w:fldCharType="end"/>
      </w:r>
      <w:r>
        <w:t xml:space="preserve"> látható, hogy impulzus hatására a komparátor kimenete alacsony állapotba kerül így jelezve a mikrovezérlő számára, hogy kezdje el a mintavételezést majd a csúcsdetektor alaphelyzetbe állítását. A mért ábrákból látható, hogy a csúcsdetektor a terveknek megfelelően működik.</w:t>
      </w:r>
    </w:p>
    <w:p w14:paraId="3E4371E8" w14:textId="0CB65B3A" w:rsidR="00B508AD" w:rsidRDefault="00B508AD" w:rsidP="00B508AD">
      <w:pPr>
        <w:pStyle w:val="Cmsor2"/>
      </w:pPr>
      <w:bookmarkStart w:id="39" w:name="_Toc183466392"/>
      <w:r>
        <w:lastRenderedPageBreak/>
        <w:t>Be- és kikapcsolást vezérlő áramkör</w:t>
      </w:r>
      <w:bookmarkEnd w:id="39"/>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Cmsor3"/>
      </w:pPr>
      <w:bookmarkStart w:id="40" w:name="_Toc183466393"/>
      <w:r>
        <w:t>Terv</w:t>
      </w:r>
      <w:bookmarkEnd w:id="40"/>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trigger áramkör átbillen. Ez a jel egy újabb késleltető blokkon keresztül jut el egy D flip flop órajel bemenetére, ahol az impulzus hatására </w:t>
      </w:r>
      <w:r w:rsidR="00E86338">
        <w:t xml:space="preserve">kimenete invertálódik.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1758D953" w:rsidR="00774BA9" w:rsidRPr="00774BA9"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41" w:name="_Toc183466394"/>
      <w:r>
        <w:lastRenderedPageBreak/>
        <w:t>Mérési eredmények</w:t>
      </w:r>
      <w:bookmarkEnd w:id="41"/>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44E473CB" w:rsidR="00C00D8F"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12770305" w:rsidR="00B62C19" w:rsidRPr="00B62C19"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1AB2D28F" w:rsidR="001505D0"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3C8F0EE2" w:rsidR="001505D0" w:rsidRPr="001505D0"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42" w:name="_Toc183466395"/>
      <w:r>
        <w:lastRenderedPageBreak/>
        <w:t>Digitális áramköri elemek</w:t>
      </w:r>
      <w:bookmarkEnd w:id="42"/>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Cmsor3"/>
      </w:pPr>
      <w:bookmarkStart w:id="43" w:name="_Toc183466396"/>
      <w:r>
        <w:t>Mikrovezérlő</w:t>
      </w:r>
      <w:bookmarkEnd w:id="43"/>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aszerbekezds"/>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r>
              <w:t>Full Speed</w:t>
            </w:r>
          </w:p>
        </w:tc>
      </w:tr>
    </w:tbl>
    <w:p w14:paraId="76A129E7" w14:textId="1599D476" w:rsidR="00601251" w:rsidRDefault="00D50C65" w:rsidP="00783A2D">
      <w:pPr>
        <w:pStyle w:val="Kpalrs"/>
      </w:pPr>
      <w:r>
        <w:fldChar w:fldCharType="begin"/>
      </w:r>
      <w:r>
        <w:instrText xml:space="preserve"> SEQ táblázat \* ARABIC </w:instrText>
      </w:r>
      <w:r>
        <w:fldChar w:fldCharType="separate"/>
      </w:r>
      <w:r>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2360F551" w:rsidR="00B0671A" w:rsidRPr="00B0671A" w:rsidRDefault="009374D7"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341800">
        <w:t>. ábra Mikrokontroller kapcsolási rajza</w:t>
      </w:r>
    </w:p>
    <w:p w14:paraId="4EFB5672" w14:textId="7B8E3EDE" w:rsidR="000B1ACF" w:rsidRDefault="000B1ACF" w:rsidP="003B4440">
      <w:pPr>
        <w:pStyle w:val="Cmsor3"/>
      </w:pPr>
      <w:bookmarkStart w:id="44" w:name="_Ref174742404"/>
      <w:bookmarkStart w:id="45" w:name="_Toc183466397"/>
      <w:r>
        <w:lastRenderedPageBreak/>
        <w:t>Külső memória illesztés</w:t>
      </w:r>
      <w:bookmarkEnd w:id="44"/>
      <w:bookmarkEnd w:id="45"/>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2BEAB448" w:rsidR="00CE128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56EF405F" w:rsidR="00CE128A" w:rsidRPr="00CE128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CE128A">
        <w:t>. ábra MC24C02 kapcsolási rajz</w:t>
      </w:r>
    </w:p>
    <w:p w14:paraId="2A4387ED" w14:textId="362707EC" w:rsidR="00B508AD" w:rsidRDefault="00B508AD" w:rsidP="00B508AD">
      <w:pPr>
        <w:pStyle w:val="Cmsor3"/>
      </w:pPr>
      <w:bookmarkStart w:id="46" w:name="_Toc183466398"/>
      <w:r>
        <w:lastRenderedPageBreak/>
        <w:t>Periféria illesztés</w:t>
      </w:r>
      <w:bookmarkEnd w:id="46"/>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5133FF02" w:rsidR="00065E48" w:rsidRPr="00065E48"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C55A14">
        <w:t>. ábra Periféria illesztés kapcsolási  rajza</w:t>
      </w:r>
    </w:p>
    <w:p w14:paraId="69637981" w14:textId="6FD977BF" w:rsidR="00BC6BBA" w:rsidRDefault="00BC6BBA" w:rsidP="00BC6BBA">
      <w:pPr>
        <w:pStyle w:val="Cmsor3"/>
      </w:pPr>
      <w:bookmarkStart w:id="47" w:name="_Ref174442719"/>
      <w:bookmarkStart w:id="48" w:name="_Ref174442724"/>
      <w:bookmarkStart w:id="49" w:name="_Ref174442726"/>
      <w:bookmarkStart w:id="50" w:name="_Ref174442744"/>
      <w:bookmarkStart w:id="51" w:name="_Ref174442745"/>
      <w:bookmarkStart w:id="52" w:name="_Ref174442746"/>
      <w:bookmarkStart w:id="53" w:name="_Ref174442795"/>
      <w:bookmarkStart w:id="54" w:name="_Ref174442798"/>
      <w:bookmarkStart w:id="55" w:name="_Ref174442801"/>
      <w:bookmarkStart w:id="56" w:name="_Ref174442806"/>
      <w:bookmarkStart w:id="57" w:name="_Ref174442808"/>
      <w:bookmarkStart w:id="58" w:name="_Ref174442812"/>
      <w:bookmarkStart w:id="59" w:name="_Toc183466399"/>
      <w:r>
        <w:lastRenderedPageBreak/>
        <w:t>Kijelző</w:t>
      </w:r>
      <w:bookmarkEnd w:id="47"/>
      <w:bookmarkEnd w:id="48"/>
      <w:bookmarkEnd w:id="49"/>
      <w:bookmarkEnd w:id="50"/>
      <w:bookmarkEnd w:id="51"/>
      <w:bookmarkEnd w:id="52"/>
      <w:bookmarkEnd w:id="53"/>
      <w:bookmarkEnd w:id="54"/>
      <w:bookmarkEnd w:id="55"/>
      <w:bookmarkEnd w:id="56"/>
      <w:bookmarkEnd w:id="57"/>
      <w:bookmarkEnd w:id="58"/>
      <w:bookmarkEnd w:id="59"/>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1A7EAC63" w:rsidR="00F858CF"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AEC89A7">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6"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14CC0C80" w:rsidR="00F858CF" w:rsidRPr="00D52B07"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aszerbekezds"/>
        <w:numPr>
          <w:ilvl w:val="0"/>
          <w:numId w:val="17"/>
        </w:numPr>
      </w:pPr>
      <w:r>
        <w:t>Adatvonalak 50Ω-ra való illesztése</w:t>
      </w:r>
    </w:p>
    <w:p w14:paraId="799FAD54" w14:textId="75EBAF1F" w:rsidR="00B4371B" w:rsidRDefault="00B4371B">
      <w:pPr>
        <w:pStyle w:val="Listaszerbekezds"/>
        <w:numPr>
          <w:ilvl w:val="0"/>
          <w:numId w:val="17"/>
        </w:numPr>
      </w:pPr>
      <w:r>
        <w:t>Adatvonalak hosszkülönbségének 100 mil-ben való maximalizálása</w:t>
      </w:r>
    </w:p>
    <w:p w14:paraId="351B7C53" w14:textId="763AB3DE" w:rsidR="00B4371B" w:rsidRDefault="00B4371B">
      <w:pPr>
        <w:pStyle w:val="Listaszerbekezds"/>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C85E20A" w:rsidR="00B4371B"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60" w:name="_Toc183466400"/>
      <w:r>
        <w:lastRenderedPageBreak/>
        <w:t>SD kártya illesztése</w:t>
      </w:r>
      <w:bookmarkEnd w:id="60"/>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5CB15C4A" w:rsidR="00AA16A4"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2DA56F85" w:rsidR="00CA38D5"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61" w:name="_Toc183466401"/>
      <w:r>
        <w:lastRenderedPageBreak/>
        <w:t>USB kommunikáció illesztése</w:t>
      </w:r>
      <w:bookmarkEnd w:id="61"/>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4EE2A4E9" w:rsidR="00C72D9D"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1145C644" w:rsidR="00D224B2" w:rsidRPr="00065E48"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C72D9D">
        <w:t>. ábra USB multiplexer bekötése</w:t>
      </w:r>
    </w:p>
    <w:p w14:paraId="1C7DF956" w14:textId="3A8DF3BC" w:rsidR="00B508AD" w:rsidRDefault="00B508AD" w:rsidP="00B508AD">
      <w:pPr>
        <w:pStyle w:val="Cmsor2"/>
      </w:pPr>
      <w:bookmarkStart w:id="62" w:name="_Toc183466402"/>
      <w:r>
        <w:lastRenderedPageBreak/>
        <w:t>Detektor</w:t>
      </w:r>
      <w:r w:rsidR="000B1ACF">
        <w:t>kártya tervezése</w:t>
      </w:r>
      <w:bookmarkEnd w:id="62"/>
    </w:p>
    <w:p w14:paraId="72503E2A" w14:textId="15438A7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59BD3954" w:rsidR="00E358ED"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50</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63" w:name="_Ref174742150"/>
      <w:bookmarkStart w:id="64" w:name="_Toc183466403"/>
      <w:r>
        <w:lastRenderedPageBreak/>
        <w:t>Fóliatasztatúra tervezése</w:t>
      </w:r>
      <w:bookmarkEnd w:id="63"/>
      <w:bookmarkEnd w:id="64"/>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5F5B32D1" w:rsidR="004F348A" w:rsidRPr="008D3197"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51</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00AB691F">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4"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789DBCB5" w:rsidR="004F348A" w:rsidRPr="004F348A"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52</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aszerbekezds"/>
        <w:numPr>
          <w:ilvl w:val="0"/>
          <w:numId w:val="18"/>
        </w:numPr>
        <w:jc w:val="left"/>
      </w:pPr>
      <w:r>
        <w:t>1 darab be- és kikapcsoló gomb</w:t>
      </w:r>
    </w:p>
    <w:p w14:paraId="0C41D7E0" w14:textId="75184E11" w:rsidR="006E10BB" w:rsidRDefault="006E10BB">
      <w:pPr>
        <w:pStyle w:val="Listaszerbekezds"/>
        <w:numPr>
          <w:ilvl w:val="0"/>
          <w:numId w:val="18"/>
        </w:numPr>
        <w:jc w:val="left"/>
      </w:pPr>
      <w:r>
        <w:t>3 darab általános célú gomb (beállítások, memória, vissza)</w:t>
      </w:r>
    </w:p>
    <w:p w14:paraId="50546A82" w14:textId="7D494F08" w:rsidR="006E10BB" w:rsidRDefault="006E10BB">
      <w:pPr>
        <w:pStyle w:val="Listaszerbekezds"/>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5">
                      <a:extLst>
                        <a:ext uri="{96DAC541-7B7A-43D3-8B79-37D633B846F1}">
                          <asvg:svgBlip xmlns:asvg="http://schemas.microsoft.com/office/drawing/2016/SVG/main" r:embed="rId76"/>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65001BAC" w:rsidR="0066316E" w:rsidRPr="00417A65" w:rsidRDefault="009374D7"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53</w:t>
      </w:r>
      <w:r>
        <w:fldChar w:fldCharType="end"/>
      </w:r>
      <w:r w:rsidR="0066316E">
        <w:t>. ábra Fóliatasztatúra terv</w:t>
      </w:r>
    </w:p>
    <w:p w14:paraId="26D51D0E" w14:textId="1354D91F" w:rsidR="00B508AD" w:rsidRDefault="00A41E3A" w:rsidP="001B191C">
      <w:pPr>
        <w:pStyle w:val="Cmsor1"/>
      </w:pPr>
      <w:bookmarkStart w:id="65" w:name="_Toc183466404"/>
      <w:r>
        <w:lastRenderedPageBreak/>
        <w:t>Szoftver</w:t>
      </w:r>
      <w:bookmarkEnd w:id="65"/>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aszerbekezds"/>
        <w:numPr>
          <w:ilvl w:val="1"/>
          <w:numId w:val="23"/>
        </w:numPr>
      </w:pPr>
      <w:r>
        <w:t>Beágyazott szoftver</w:t>
      </w:r>
    </w:p>
    <w:p w14:paraId="0BA13872" w14:textId="6001D24B" w:rsidR="00072ABB" w:rsidRDefault="00072ABB">
      <w:pPr>
        <w:pStyle w:val="Listaszerbekezds"/>
        <w:numPr>
          <w:ilvl w:val="2"/>
          <w:numId w:val="23"/>
        </w:numPr>
      </w:pPr>
      <w:r>
        <w:t>Detektorból érkező impulzusok mérése és eltárolása</w:t>
      </w:r>
    </w:p>
    <w:p w14:paraId="31D5914D" w14:textId="13BE5FDC" w:rsidR="00072ABB" w:rsidRDefault="00F37A24">
      <w:pPr>
        <w:pStyle w:val="Listaszerbekezds"/>
        <w:numPr>
          <w:ilvl w:val="2"/>
          <w:numId w:val="23"/>
        </w:numPr>
      </w:pPr>
      <w:r>
        <w:t>Periféria kezelés</w:t>
      </w:r>
    </w:p>
    <w:p w14:paraId="4457C993" w14:textId="0BE0919C" w:rsidR="00072ABB" w:rsidRDefault="00072ABB">
      <w:pPr>
        <w:pStyle w:val="Listaszerbekezds"/>
        <w:numPr>
          <w:ilvl w:val="2"/>
          <w:numId w:val="23"/>
        </w:numPr>
      </w:pPr>
      <w:r>
        <w:t>Mért adatok kiírása SD kártyára</w:t>
      </w:r>
    </w:p>
    <w:p w14:paraId="1D45BA58" w14:textId="2B9DD85E" w:rsidR="00072ABB" w:rsidRDefault="00072ABB">
      <w:pPr>
        <w:pStyle w:val="Listaszerbekezds"/>
        <w:numPr>
          <w:ilvl w:val="2"/>
          <w:numId w:val="23"/>
        </w:numPr>
      </w:pPr>
      <w:r>
        <w:t>Kommunikáció a PC-vel USB kapcsolaton keresztül</w:t>
      </w:r>
    </w:p>
    <w:p w14:paraId="60AE7FAB" w14:textId="69EA7628" w:rsidR="00072ABB" w:rsidRDefault="00072ABB">
      <w:pPr>
        <w:pStyle w:val="Listaszerbekezds"/>
        <w:numPr>
          <w:ilvl w:val="2"/>
          <w:numId w:val="23"/>
        </w:numPr>
      </w:pPr>
      <w:r>
        <w:t>Izotópmeghatározás</w:t>
      </w:r>
    </w:p>
    <w:p w14:paraId="0CDC7A6A" w14:textId="00B9932A" w:rsidR="00C86AED" w:rsidRDefault="00C86AED">
      <w:pPr>
        <w:pStyle w:val="Listaszerbekezds"/>
        <w:numPr>
          <w:ilvl w:val="1"/>
          <w:numId w:val="23"/>
        </w:numPr>
      </w:pPr>
      <w:r>
        <w:t>PC-n futó szoftver</w:t>
      </w:r>
    </w:p>
    <w:p w14:paraId="0B23B613" w14:textId="0C0E9492" w:rsidR="00072ABB" w:rsidRDefault="00072ABB">
      <w:pPr>
        <w:pStyle w:val="Listaszerbekezds"/>
        <w:numPr>
          <w:ilvl w:val="2"/>
          <w:numId w:val="23"/>
        </w:numPr>
      </w:pPr>
      <w:r>
        <w:t>Kommunikáció az eszközzel</w:t>
      </w:r>
    </w:p>
    <w:p w14:paraId="6B0909DA" w14:textId="39BB53DF" w:rsidR="00072ABB" w:rsidRDefault="00072ABB">
      <w:pPr>
        <w:pStyle w:val="Listaszerbekezds"/>
        <w:numPr>
          <w:ilvl w:val="2"/>
          <w:numId w:val="23"/>
        </w:numPr>
      </w:pPr>
      <w:r>
        <w:t>Fogadott adatok mentése további feldolgozás céljából</w:t>
      </w:r>
    </w:p>
    <w:p w14:paraId="63FCB80F" w14:textId="1FF73914" w:rsidR="00072ABB" w:rsidRDefault="00072ABB">
      <w:pPr>
        <w:pStyle w:val="Listaszerbekezds"/>
        <w:numPr>
          <w:ilvl w:val="2"/>
          <w:numId w:val="23"/>
        </w:numPr>
      </w:pPr>
      <w:r>
        <w:t>Meghatározott időintervallumonként pillanatkép készítése a spektrumról</w:t>
      </w:r>
    </w:p>
    <w:p w14:paraId="6EA11A55" w14:textId="678EB388" w:rsidR="00072ABB" w:rsidRDefault="00072ABB">
      <w:pPr>
        <w:pStyle w:val="Listaszerbekezds"/>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7">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73D8F5E6" w:rsidR="00B04EED" w:rsidRDefault="009374D7"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6" w:name="_Toc183466405"/>
      <w:r>
        <w:lastRenderedPageBreak/>
        <w:t>Beágyazott szoftver</w:t>
      </w:r>
      <w:bookmarkEnd w:id="66"/>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STMCubeIDE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A környezet számos előnnyel rendelkezik például, hogy könnyen használhatóak benne az ST által készített HAL (Hardware Abstraction Layer)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r w:rsidR="00414C9D">
        <w:t>huzalozását</w:t>
      </w:r>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4BEA421">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8"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22CCB956" w:rsidR="00414C9D" w:rsidRDefault="009374D7" w:rsidP="00414C9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414C9D">
        <w:t>. ábra CubeIDE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CubeIDE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67" w:name="_Toc183466406"/>
      <w:r>
        <w:lastRenderedPageBreak/>
        <w:t>Felépítés</w:t>
      </w:r>
      <w:bookmarkEnd w:id="67"/>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ThreadX RTOS operációs rendszer egyes komponenseit </w:t>
      </w:r>
      <w:r w:rsidR="00162F70">
        <w:t>i</w:t>
      </w:r>
      <w:r>
        <w:t>s használtam (FileX,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(Communication Device Class) választottam. Ezzel a kommunikációs osztállyal virtuális soros portot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9">
                      <a:extLst>
                        <a:ext uri="{96DAC541-7B7A-43D3-8B79-37D633B846F1}">
                          <asvg:svgBlip xmlns:asvg="http://schemas.microsoft.com/office/drawing/2016/SVG/main" r:embed="rId80"/>
                        </a:ext>
                      </a:extLst>
                    </a:blip>
                    <a:stretch>
                      <a:fillRect/>
                    </a:stretch>
                  </pic:blipFill>
                  <pic:spPr>
                    <a:xfrm>
                      <a:off x="0" y="0"/>
                      <a:ext cx="4603261" cy="4832776"/>
                    </a:xfrm>
                    <a:prstGeom prst="rect">
                      <a:avLst/>
                    </a:prstGeom>
                  </pic:spPr>
                </pic:pic>
              </a:graphicData>
            </a:graphic>
          </wp:inline>
        </w:drawing>
      </w:r>
    </w:p>
    <w:bookmarkStart w:id="68" w:name="_Ref181866012"/>
    <w:p w14:paraId="14662EED" w14:textId="0CF21237" w:rsidR="00365088" w:rsidRDefault="009374D7" w:rsidP="000F265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84999">
        <w:t>. ábra Szoftver komponensek hierarchiai kapcsolata</w:t>
      </w:r>
      <w:bookmarkEnd w:id="68"/>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renderelés,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81">
                      <a:extLst>
                        <a:ext uri="{96DAC541-7B7A-43D3-8B79-37D633B846F1}">
                          <asvg:svgBlip xmlns:asvg="http://schemas.microsoft.com/office/drawing/2016/SVG/main" r:embed="rId82"/>
                        </a:ext>
                      </a:extLst>
                    </a:blip>
                    <a:stretch>
                      <a:fillRect/>
                    </a:stretch>
                  </pic:blipFill>
                  <pic:spPr>
                    <a:xfrm>
                      <a:off x="0" y="0"/>
                      <a:ext cx="4700108" cy="7150198"/>
                    </a:xfrm>
                    <a:prstGeom prst="rect">
                      <a:avLst/>
                    </a:prstGeom>
                  </pic:spPr>
                </pic:pic>
              </a:graphicData>
            </a:graphic>
          </wp:inline>
        </w:drawing>
      </w:r>
    </w:p>
    <w:bookmarkStart w:id="69" w:name="_Ref182293282"/>
    <w:bookmarkStart w:id="70" w:name="_Ref181867824"/>
    <w:p w14:paraId="59F658D7" w14:textId="57418C3C" w:rsidR="00BF7354" w:rsidRPr="00BF7354" w:rsidRDefault="009374D7" w:rsidP="00FC729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4612E9">
        <w:t>. ábra</w:t>
      </w:r>
      <w:bookmarkEnd w:id="69"/>
      <w:r w:rsidR="004612E9">
        <w:t xml:space="preserve"> Beágyazott szoftver folyamatábrája</w:t>
      </w:r>
      <w:bookmarkEnd w:id="70"/>
    </w:p>
    <w:p w14:paraId="37A42F98" w14:textId="6D03A9B2" w:rsidR="00860FC8" w:rsidRDefault="00860FC8" w:rsidP="00860FC8">
      <w:r>
        <w:lastRenderedPageBreak/>
        <w:t>Az analóg mintavétel rövid maximum 5 us-ig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screenre osztottam fel. Ezen screenek mind más és más információkat jelenítenek meg, kivéve a felső állapotsávot ami mindegyiknél </w:t>
      </w:r>
      <w:r w:rsidR="0051327D">
        <w:t>megegyezik</w:t>
      </w:r>
      <w:r>
        <w:t xml:space="preserve"> (</w:t>
      </w:r>
      <w:r w:rsidR="0051327D">
        <w:t>A</w:t>
      </w:r>
      <w:r>
        <w:t>kkumulátor töltöttség, rendszeridő). Az egyes screenek között a fóliataszta</w:t>
      </w:r>
      <w:r w:rsidR="0051327D">
        <w:t>t</w:t>
      </w:r>
      <w:r>
        <w:t xml:space="preserve">úrán kialakított gombok segítségével lehet navigálni. Az egyes screeneken </w:t>
      </w:r>
      <w:r w:rsidR="0051327D">
        <w:t>megjelenő</w:t>
      </w:r>
      <w:r>
        <w:t xml:space="preserve"> adatokat az alábbi felsorolásban ismertetem:</w:t>
      </w:r>
    </w:p>
    <w:p w14:paraId="4BF1B607" w14:textId="3E560514" w:rsidR="0067266F" w:rsidRDefault="0067266F">
      <w:pPr>
        <w:pStyle w:val="Listaszerbekezds"/>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aszerbekezds"/>
        <w:numPr>
          <w:ilvl w:val="0"/>
          <w:numId w:val="24"/>
        </w:numPr>
        <w:rPr>
          <w:b/>
        </w:rPr>
      </w:pPr>
      <w:r>
        <w:rPr>
          <w:b/>
        </w:rPr>
        <w:t>Screen2:</w:t>
      </w:r>
      <w:r w:rsidR="00263595">
        <w:rPr>
          <w:b/>
        </w:rPr>
        <w:t xml:space="preserve"> </w:t>
      </w:r>
      <w:r w:rsidR="00263595">
        <w:t>Ezen a screenen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aszerbekezds"/>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aszerbekezds"/>
        <w:numPr>
          <w:ilvl w:val="0"/>
          <w:numId w:val="24"/>
        </w:numPr>
        <w:rPr>
          <w:b/>
        </w:rPr>
      </w:pPr>
      <w:r>
        <w:rPr>
          <w:b/>
        </w:rPr>
        <w:t>Screen4:</w:t>
      </w:r>
      <w:r w:rsidR="00263595">
        <w:t xml:space="preserve"> Ezen a screenen lehet elvégezni az eszköz konfigurációját. Itt lehet beállítani a SiPM tápfeszültségét, a kijelző</w:t>
      </w:r>
      <w:r w:rsidR="00860FC8">
        <w:t xml:space="preserve"> fényerejét és a hangeffekt hangerejét.</w:t>
      </w:r>
    </w:p>
    <w:p w14:paraId="4EB1BE93" w14:textId="7632B746" w:rsidR="0067266F" w:rsidRPr="0067266F" w:rsidRDefault="0067266F">
      <w:pPr>
        <w:pStyle w:val="Listaszerbekezds"/>
        <w:numPr>
          <w:ilvl w:val="0"/>
          <w:numId w:val="24"/>
        </w:numPr>
        <w:rPr>
          <w:b/>
        </w:rPr>
      </w:pPr>
      <w:r>
        <w:rPr>
          <w:b/>
        </w:rPr>
        <w:t>Screen5:</w:t>
      </w:r>
      <w:r w:rsidR="00860FC8">
        <w:t>Ezen a screenen lehet megtekinteni az eszközinformációkat (Firmware és hardware verió).</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71" w:name="_Toc183466407"/>
      <w:r>
        <w:lastRenderedPageBreak/>
        <w:t>Grafikus felület</w:t>
      </w:r>
      <w:bookmarkEnd w:id="71"/>
    </w:p>
    <w:p w14:paraId="6D29F2B9" w14:textId="6E5BE451" w:rsidR="00877F65" w:rsidRDefault="00733362" w:rsidP="00EA3312">
      <w:r>
        <w:t>Grafikai könyvtárnak az LVGL-t (</w:t>
      </w:r>
      <w:r w:rsidRPr="00733362">
        <w:t>Light and Versatile Graphics Library</w:t>
      </w:r>
      <w:r>
        <w:t xml:space="preserve">)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widget támogatással, animációkkal rendelkezik, valamint könnyen integrálható az </w:t>
      </w:r>
      <w:r w:rsidR="0051327D">
        <w:t>STM32 mikrovezérlőkhöz</w:t>
      </w:r>
      <w:r w:rsidR="003061DF">
        <w:t>.</w:t>
      </w:r>
      <w:r w:rsidR="00EA3312">
        <w:t xml:space="preserve"> </w:t>
      </w:r>
      <w:r w:rsidR="00752F79">
        <w:t>A grafikus felület összeállításához a SquareLineStudio-t használtam, ami hasonlóan egyszerűvé teszi a kijelző konfigurálását, mint a mikrovezérlő esetében az STMCubeIDE.</w:t>
      </w:r>
      <w:r w:rsidR="00EA3312" w:rsidRPr="00EA3312">
        <w:t xml:space="preserve"> </w:t>
      </w:r>
      <w:r w:rsidR="00B627AE">
        <w:t xml:space="preserve">A könyvtár konfigurációját az </w:t>
      </w:r>
      <w:r w:rsidR="00B627AE" w:rsidRPr="00B627AE">
        <w:t>lv_conf.h</w:t>
      </w:r>
      <w:r w:rsidR="00B627AE">
        <w:t xml:space="preserve"> header fájlban végezhetjük el. Itt állítható be többek között a frame buffer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lang w:eastAsia="hu-HU"/>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533DE388" w:rsidR="00EA3312" w:rsidRDefault="009374D7" w:rsidP="00EA3312">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5</w:t>
      </w:r>
      <w:r>
        <w:fldChar w:fldCharType="end"/>
      </w:r>
      <w:r w:rsidR="00EA3312">
        <w:t xml:space="preserve">. ábra A készülő </w:t>
      </w:r>
      <w:r w:rsidR="0051327D">
        <w:t>grafikus felület</w:t>
      </w:r>
    </w:p>
    <w:p w14:paraId="00B5C8B2" w14:textId="414BF29A" w:rsidR="005801EE" w:rsidRDefault="00EA3312" w:rsidP="00991FAA">
      <w:r>
        <w:t>A grafikus felület vezérlését az általam készített ui_controller.c/.h fájlokban helyeztem el. A ui_controller.h</w:t>
      </w:r>
      <w:r w:rsidR="0051327D">
        <w:t xml:space="preserve"> tartalmazza</w:t>
      </w:r>
      <w:r>
        <w:t xml:space="preserve"> a grafikus felület adatstruktúráit, a szükséges konstansokat valamint a vezérlő függvények prototípusait. A ui_controller.c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aszerbekezds"/>
        <w:numPr>
          <w:ilvl w:val="0"/>
          <w:numId w:val="26"/>
        </w:numPr>
        <w:ind w:left="1134" w:hanging="708"/>
      </w:pPr>
      <w:r w:rsidRPr="005801EE">
        <w:rPr>
          <w:b/>
          <w:bCs/>
        </w:rPr>
        <w:t>void Scan_Button_input(void):</w:t>
      </w:r>
      <w:r>
        <w:t xml:space="preserve"> </w:t>
      </w:r>
      <w:r w:rsidRPr="00263327">
        <w:t>Ez a függvény kezel</w:t>
      </w:r>
      <w:r>
        <w:t>i a nyomógombokat</w:t>
      </w:r>
    </w:p>
    <w:p w14:paraId="1A2EF309" w14:textId="78CA66AB" w:rsidR="00263327" w:rsidRDefault="00263327">
      <w:pPr>
        <w:pStyle w:val="Listaszerbekezds"/>
        <w:numPr>
          <w:ilvl w:val="0"/>
          <w:numId w:val="25"/>
        </w:numPr>
        <w:ind w:left="1134" w:hanging="708"/>
      </w:pPr>
      <w:r w:rsidRPr="00263327">
        <w:rPr>
          <w:b/>
          <w:bCs/>
        </w:rPr>
        <w:t>void</w:t>
      </w:r>
      <w:r w:rsidRPr="00263327">
        <w:t xml:space="preserve"> </w:t>
      </w:r>
      <w:r w:rsidRPr="00263327">
        <w:rPr>
          <w:b/>
          <w:bCs/>
        </w:rPr>
        <w:t>Select_Screen</w:t>
      </w:r>
      <w:r w:rsidRPr="00263327">
        <w:t>(</w:t>
      </w:r>
      <w:r w:rsidRPr="00263327">
        <w:rPr>
          <w:b/>
          <w:bCs/>
        </w:rPr>
        <w:t>void</w:t>
      </w:r>
      <w:r w:rsidRPr="00263327">
        <w:t>);</w:t>
      </w:r>
      <w:r>
        <w:t xml:space="preserve"> Ez a függvény tartalmazza az állapotgépet. A Scan_Button_input függvénytől kapott adatok felhasználásával</w:t>
      </w:r>
      <w:r w:rsidR="0051327D">
        <w:t xml:space="preserve"> vezérli azt.</w:t>
      </w:r>
    </w:p>
    <w:p w14:paraId="5387D183" w14:textId="2A2E7E7A" w:rsidR="00263327" w:rsidRDefault="00991FAA">
      <w:pPr>
        <w:pStyle w:val="Listaszerbekezds"/>
        <w:numPr>
          <w:ilvl w:val="0"/>
          <w:numId w:val="25"/>
        </w:numPr>
        <w:ind w:left="1134" w:hanging="708"/>
      </w:pPr>
      <w:r w:rsidRPr="00991FAA">
        <w:rPr>
          <w:b/>
          <w:bCs/>
        </w:rPr>
        <w:lastRenderedPageBreak/>
        <w:t>void</w:t>
      </w:r>
      <w:r w:rsidRPr="00991FAA">
        <w:t xml:space="preserve"> </w:t>
      </w:r>
      <w:r w:rsidRPr="00991FAA">
        <w:rPr>
          <w:b/>
          <w:bCs/>
        </w:rPr>
        <w:t>UpdateScreen</w:t>
      </w:r>
      <w:r w:rsidRPr="00991FAA">
        <w:t>(</w:t>
      </w:r>
      <w:r w:rsidRPr="00991FAA">
        <w:rPr>
          <w:b/>
          <w:bCs/>
        </w:rPr>
        <w:t>void</w:t>
      </w:r>
      <w:r w:rsidRPr="00991FAA">
        <w:t>);</w:t>
      </w:r>
      <w:r>
        <w:t xml:space="preserve"> Állapotváltozás hatására ez a függvény végzi el a grafikus felületen a módosításokat (pl Screen váltás)</w:t>
      </w:r>
    </w:p>
    <w:p w14:paraId="21695B9B" w14:textId="09222378" w:rsidR="00991FAA" w:rsidRDefault="00991FAA">
      <w:pPr>
        <w:pStyle w:val="Listaszerbekezds"/>
        <w:numPr>
          <w:ilvl w:val="0"/>
          <w:numId w:val="25"/>
        </w:numPr>
        <w:ind w:left="1134" w:hanging="708"/>
      </w:pPr>
      <w:r w:rsidRPr="00991FAA">
        <w:rPr>
          <w:b/>
          <w:bCs/>
        </w:rPr>
        <w:t>void</w:t>
      </w:r>
      <w:r w:rsidRPr="00991FAA">
        <w:t xml:space="preserve"> </w:t>
      </w:r>
      <w:r w:rsidRPr="00991FAA">
        <w:rPr>
          <w:b/>
          <w:bCs/>
        </w:rPr>
        <w:t>UpdateData</w:t>
      </w:r>
      <w:r w:rsidRPr="00991FAA">
        <w:t>(</w:t>
      </w:r>
      <w:r w:rsidRPr="00991FAA">
        <w:rPr>
          <w:b/>
          <w:bCs/>
        </w:rPr>
        <w:t>void</w:t>
      </w:r>
      <w:r w:rsidRPr="00991FAA">
        <w:t>);</w:t>
      </w:r>
      <w:r>
        <w:t xml:space="preserve"> Az aktuálisan kiválasztott Screen-</w:t>
      </w:r>
      <w:r w:rsidR="00454732">
        <w:t>adatait frissíti</w:t>
      </w:r>
    </w:p>
    <w:p w14:paraId="20B2A3D1" w14:textId="4C611ED6" w:rsidR="00263327" w:rsidRDefault="00991FAA">
      <w:pPr>
        <w:pStyle w:val="Listaszerbekezds"/>
        <w:numPr>
          <w:ilvl w:val="0"/>
          <w:numId w:val="25"/>
        </w:numPr>
        <w:ind w:left="1134" w:hanging="708"/>
      </w:pPr>
      <w:r w:rsidRPr="00991FAA">
        <w:rPr>
          <w:b/>
          <w:bCs/>
        </w:rPr>
        <w:t>void</w:t>
      </w:r>
      <w:r w:rsidRPr="00991FAA">
        <w:t xml:space="preserve"> </w:t>
      </w:r>
      <w:r w:rsidRPr="00991FAA">
        <w:rPr>
          <w:b/>
          <w:bCs/>
        </w:rPr>
        <w:t>ui_controller_init</w:t>
      </w:r>
      <w:r w:rsidRPr="00991FAA">
        <w:t>(</w:t>
      </w:r>
      <w:r w:rsidRPr="00991FAA">
        <w:rPr>
          <w:b/>
          <w:bCs/>
        </w:rPr>
        <w:t>void</w:t>
      </w:r>
      <w:r w:rsidRPr="00991FAA">
        <w:t>);</w:t>
      </w:r>
      <w:r>
        <w:t xml:space="preserve"> Inicializálja az adatstruktúrát.</w:t>
      </w:r>
    </w:p>
    <w:p w14:paraId="60AEC759" w14:textId="77777777" w:rsidR="00EF25D9" w:rsidRDefault="00EF25D9" w:rsidP="001B6972">
      <w:pPr>
        <w:pStyle w:val="Kp"/>
      </w:pPr>
      <w:r w:rsidRPr="001B6972">
        <w:rPr>
          <w:noProof/>
          <w:lang w:eastAsia="hu-HU"/>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4">
                      <a:extLst>
                        <a:ext uri="{96DAC541-7B7A-43D3-8B79-37D633B846F1}">
                          <asvg:svgBlip xmlns:asvg="http://schemas.microsoft.com/office/drawing/2016/SVG/main" r:embed="rId85"/>
                        </a:ext>
                      </a:extLst>
                    </a:blip>
                    <a:stretch>
                      <a:fillRect/>
                    </a:stretch>
                  </pic:blipFill>
                  <pic:spPr>
                    <a:xfrm>
                      <a:off x="0" y="0"/>
                      <a:ext cx="5572810" cy="7104285"/>
                    </a:xfrm>
                    <a:prstGeom prst="rect">
                      <a:avLst/>
                    </a:prstGeom>
                  </pic:spPr>
                </pic:pic>
              </a:graphicData>
            </a:graphic>
          </wp:inline>
        </w:drawing>
      </w:r>
    </w:p>
    <w:bookmarkStart w:id="72" w:name="_Ref182161724"/>
    <w:p w14:paraId="3B9D527D" w14:textId="55AB0F3E" w:rsidR="00EF25D9" w:rsidRPr="00982B9F" w:rsidRDefault="009374D7" w:rsidP="00EF25D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rsidR="00EF25D9">
        <w:t>. ábra</w:t>
      </w:r>
      <w:bookmarkEnd w:id="72"/>
      <w:r w:rsidR="00EF25D9">
        <w:t xml:space="preserve"> A grafikus felület állapotgépe</w:t>
      </w:r>
    </w:p>
    <w:p w14:paraId="46FB197F" w14:textId="0AE6A8A0" w:rsidR="00667604" w:rsidRDefault="000D4EB6" w:rsidP="00A41E3A">
      <w:pPr>
        <w:pStyle w:val="Cmsor3"/>
      </w:pPr>
      <w:bookmarkStart w:id="73" w:name="_Toc183466408"/>
      <w:r>
        <w:lastRenderedPageBreak/>
        <w:t>Csúcs keresés a spektrumban</w:t>
      </w:r>
      <w:bookmarkEnd w:id="73"/>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74" w:name="_Toc183466409"/>
      <w:r>
        <w:lastRenderedPageBreak/>
        <w:t xml:space="preserve">PC </w:t>
      </w:r>
      <w:r w:rsidR="00C72B30">
        <w:t>alkalmazás</w:t>
      </w:r>
      <w:bookmarkEnd w:id="74"/>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75" w:name="_Toc183466410"/>
      <w:r>
        <w:t>Felépítés</w:t>
      </w:r>
      <w:bookmarkEnd w:id="75"/>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6">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232FE185" w:rsidR="005F4504" w:rsidRDefault="009374D7"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76" w:name="_Toc183466411"/>
      <w:r>
        <w:t>Indító script</w:t>
      </w:r>
      <w:bookmarkEnd w:id="76"/>
    </w:p>
    <w:p w14:paraId="16B7BED0" w14:textId="46FB7FAA" w:rsidR="00982B9F" w:rsidRDefault="00DB4407" w:rsidP="00DB4407">
      <w:r>
        <w:t xml:space="preserve">Az indító script egy egyszerű batch </w:t>
      </w:r>
      <w:r w:rsidR="00FB0BDB">
        <w:t>szkript</w:t>
      </w:r>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77" w:name="_Toc183466412"/>
      <w:r>
        <w:lastRenderedPageBreak/>
        <w:t>In</w:t>
      </w:r>
      <w:r w:rsidR="00733513">
        <w:t>i</w:t>
      </w:r>
      <w:r>
        <w:t>cializáló program</w:t>
      </w:r>
      <w:bookmarkEnd w:id="77"/>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7ED1CC13" w:rsidR="006805E1" w:rsidRDefault="009374D7"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69991" cy="2040132"/>
                    </a:xfrm>
                    <a:prstGeom prst="rect">
                      <a:avLst/>
                    </a:prstGeom>
                  </pic:spPr>
                </pic:pic>
              </a:graphicData>
            </a:graphic>
          </wp:inline>
        </w:drawing>
      </w:r>
    </w:p>
    <w:p w14:paraId="078C30A1" w14:textId="73D401F5" w:rsidR="009323A6" w:rsidRDefault="009374D7"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8" w:name="_Toc183466413"/>
      <w:r>
        <w:lastRenderedPageBreak/>
        <w:t>Főprogram</w:t>
      </w:r>
      <w:bookmarkEnd w:id="78"/>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9">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2E07B8AD" w:rsidR="00D87A3B" w:rsidRPr="00D87A3B" w:rsidRDefault="009374D7"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76AFE764"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90">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605814F3" w:rsidR="00072C9A" w:rsidRDefault="009374D7"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91">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6733AD18" w:rsidR="008B19F0" w:rsidRDefault="009374D7"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3F211EC7"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bufferből megtörténik a grafikon rajzolása.</w:t>
      </w:r>
    </w:p>
    <w:p w14:paraId="1A2F3210" w14:textId="7052B625" w:rsidR="00CC4848" w:rsidRDefault="00CC4848" w:rsidP="001E4531">
      <w:pPr>
        <w:pStyle w:val="Cmsor3"/>
      </w:pPr>
      <w:bookmarkStart w:id="79" w:name="_Toc183466414"/>
      <w:r>
        <w:lastRenderedPageBreak/>
        <w:t>Működés</w:t>
      </w:r>
      <w:bookmarkEnd w:id="79"/>
    </w:p>
    <w:p w14:paraId="62C23399" w14:textId="77777777" w:rsidR="00F1241D" w:rsidRDefault="00F1241D" w:rsidP="00F1241D">
      <w:pPr>
        <w:pStyle w:val="Kp"/>
      </w:pPr>
      <w:r>
        <w:rPr>
          <w:noProof/>
        </w:rPr>
        <w:drawing>
          <wp:inline distT="0" distB="0" distL="0" distR="0" wp14:anchorId="10234BEB" wp14:editId="0FED8427">
            <wp:extent cx="3697357" cy="3391990"/>
            <wp:effectExtent l="0" t="0" r="0" b="0"/>
            <wp:docPr id="1169560676"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0676" name="Kép 1" descr="A képen szöveg, képernyőkép, szoftver, számítógép látható&#10;&#10;Automatikusan generált leírás"/>
                    <pic:cNvPicPr/>
                  </pic:nvPicPr>
                  <pic:blipFill rotWithShape="1">
                    <a:blip r:embed="rId92">
                      <a:extLst>
                        <a:ext uri="{28A0092B-C50C-407E-A947-70E740481C1C}">
                          <a14:useLocalDpi xmlns:a14="http://schemas.microsoft.com/office/drawing/2010/main" val="0"/>
                        </a:ext>
                      </a:extLst>
                    </a:blip>
                    <a:srcRect r="44614"/>
                    <a:stretch/>
                  </pic:blipFill>
                  <pic:spPr bwMode="auto">
                    <a:xfrm>
                      <a:off x="0" y="0"/>
                      <a:ext cx="3751762" cy="3441902"/>
                    </a:xfrm>
                    <a:prstGeom prst="rect">
                      <a:avLst/>
                    </a:prstGeom>
                    <a:ln>
                      <a:noFill/>
                    </a:ln>
                    <a:extLst>
                      <a:ext uri="{53640926-AAD7-44D8-BBD7-CCE9431645EC}">
                        <a14:shadowObscured xmlns:a14="http://schemas.microsoft.com/office/drawing/2010/main"/>
                      </a:ext>
                    </a:extLst>
                  </pic:spPr>
                </pic:pic>
              </a:graphicData>
            </a:graphic>
          </wp:inline>
        </w:drawing>
      </w:r>
    </w:p>
    <w:p w14:paraId="3B1D6CFC" w14:textId="6706C585" w:rsidR="00F1241D" w:rsidRDefault="009374D7" w:rsidP="00F1241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13</w:t>
      </w:r>
      <w:r>
        <w:fldChar w:fldCharType="end"/>
      </w:r>
      <w:r w:rsidR="00F1241D">
        <w:t>. ábra PC alkal</w:t>
      </w:r>
      <w:r>
        <w:t>m</w:t>
      </w:r>
      <w:r w:rsidR="00F1241D">
        <w:t>azás konfigurálása</w:t>
      </w:r>
    </w:p>
    <w:p w14:paraId="5CD651F4" w14:textId="77777777" w:rsidR="009374D7" w:rsidRDefault="00F1241D" w:rsidP="009374D7">
      <w:pPr>
        <w:pStyle w:val="Kp"/>
      </w:pPr>
      <w:r>
        <w:rPr>
          <w:noProof/>
        </w:rPr>
        <w:drawing>
          <wp:inline distT="0" distB="0" distL="0" distR="0" wp14:anchorId="76DC8585" wp14:editId="2D0DB085">
            <wp:extent cx="5432266" cy="2345635"/>
            <wp:effectExtent l="0" t="0" r="0" b="0"/>
            <wp:docPr id="40041124" name="Kép 3"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124" name="Kép 3" descr="A képen szöveg, képernyőkép, sor, Diagram látható&#10;&#10;Automatikusan generált leírás"/>
                    <pic:cNvPicPr/>
                  </pic:nvPicPr>
                  <pic:blipFill>
                    <a:blip r:embed="rId93">
                      <a:extLst>
                        <a:ext uri="{28A0092B-C50C-407E-A947-70E740481C1C}">
                          <a14:useLocalDpi xmlns:a14="http://schemas.microsoft.com/office/drawing/2010/main" val="0"/>
                        </a:ext>
                      </a:extLst>
                    </a:blip>
                    <a:stretch>
                      <a:fillRect/>
                    </a:stretch>
                  </pic:blipFill>
                  <pic:spPr>
                    <a:xfrm>
                      <a:off x="0" y="0"/>
                      <a:ext cx="5450395" cy="2353463"/>
                    </a:xfrm>
                    <a:prstGeom prst="rect">
                      <a:avLst/>
                    </a:prstGeom>
                  </pic:spPr>
                </pic:pic>
              </a:graphicData>
            </a:graphic>
          </wp:inline>
        </w:drawing>
      </w:r>
    </w:p>
    <w:p w14:paraId="4CEEFCED" w14:textId="6F5993FE" w:rsidR="00F1241D" w:rsidRDefault="009374D7" w:rsidP="009374D7">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14</w:t>
      </w:r>
      <w:r>
        <w:fldChar w:fldCharType="end"/>
      </w:r>
      <w:r>
        <w:t>. ábra Alkalmazás működés közben (bal logolt kommunikáció, jobb fejlődő spektrum)</w:t>
      </w:r>
    </w:p>
    <w:p w14:paraId="543B887C" w14:textId="77777777" w:rsidR="009374D7" w:rsidRDefault="00F1241D" w:rsidP="009374D7">
      <w:pPr>
        <w:pStyle w:val="Kp"/>
      </w:pPr>
      <w:r>
        <w:rPr>
          <w:noProof/>
        </w:rPr>
        <w:drawing>
          <wp:inline distT="0" distB="0" distL="0" distR="0" wp14:anchorId="20C919DE" wp14:editId="21CA5C45">
            <wp:extent cx="5568338" cy="1311965"/>
            <wp:effectExtent l="0" t="0" r="0" b="2540"/>
            <wp:docPr id="1450664713" name="Kép 4"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4713" name="Kép 4" descr="A képen szöveg, képernyőkép, Betűtípus látható&#10;&#10;Automatikusan generált leírás"/>
                    <pic:cNvPicPr/>
                  </pic:nvPicPr>
                  <pic:blipFill>
                    <a:blip r:embed="rId94">
                      <a:extLst>
                        <a:ext uri="{28A0092B-C50C-407E-A947-70E740481C1C}">
                          <a14:useLocalDpi xmlns:a14="http://schemas.microsoft.com/office/drawing/2010/main" val="0"/>
                        </a:ext>
                      </a:extLst>
                    </a:blip>
                    <a:stretch>
                      <a:fillRect/>
                    </a:stretch>
                  </pic:blipFill>
                  <pic:spPr>
                    <a:xfrm>
                      <a:off x="0" y="0"/>
                      <a:ext cx="5780365" cy="1361921"/>
                    </a:xfrm>
                    <a:prstGeom prst="rect">
                      <a:avLst/>
                    </a:prstGeom>
                  </pic:spPr>
                </pic:pic>
              </a:graphicData>
            </a:graphic>
          </wp:inline>
        </w:drawing>
      </w:r>
    </w:p>
    <w:p w14:paraId="018950B5" w14:textId="192B4E82" w:rsidR="00F1241D" w:rsidRPr="00F1241D" w:rsidRDefault="009374D7" w:rsidP="009374D7">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15</w:t>
      </w:r>
      <w:r>
        <w:fldChar w:fldCharType="end"/>
      </w:r>
      <w:r>
        <w:t>. ábra A mért adatok mentése és kilépés az alkalmazásból</w:t>
      </w:r>
    </w:p>
    <w:p w14:paraId="3C398B5B" w14:textId="1D832EBB" w:rsidR="001B191C" w:rsidRDefault="001B191C" w:rsidP="001B191C">
      <w:pPr>
        <w:pStyle w:val="Cmsor1"/>
      </w:pPr>
      <w:bookmarkStart w:id="80" w:name="_Toc183466415"/>
      <w:r>
        <w:lastRenderedPageBreak/>
        <w:t>Burkolat tervezése</w:t>
      </w:r>
      <w:bookmarkEnd w:id="80"/>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4EC3DD56" w:rsidR="004222BC" w:rsidRDefault="009374D7"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81" w:name="_Toc183466416"/>
      <w:r>
        <w:lastRenderedPageBreak/>
        <w:t>Készülékház</w:t>
      </w:r>
      <w:bookmarkEnd w:id="81"/>
    </w:p>
    <w:p w14:paraId="592F8761" w14:textId="230659D8" w:rsidR="007C305B" w:rsidRDefault="00915378" w:rsidP="00915378">
      <w:r>
        <w:t>A készülékház fő feladata, hogy az elektronikai komponenseket megvédje a környezeti behatásoktól, valamint a detektor csatlakoztatásának biztosítása. A készülékház 2 fő részegységből áll az alsó és felső részből. A felső rész 3d nyomtatás technológiai (levegőbe nem lehet szépen nyomtatni) korlátai miatt 2 részből áll.</w:t>
      </w:r>
    </w:p>
    <w:p w14:paraId="4BE8864C" w14:textId="77777777" w:rsidR="007C305B" w:rsidRDefault="007C305B" w:rsidP="007C305B">
      <w:pPr>
        <w:pStyle w:val="Kp"/>
      </w:pPr>
      <w:r>
        <w:rPr>
          <w:noProof/>
          <w:lang w:eastAsia="hu-HU"/>
        </w:rPr>
        <w:drawing>
          <wp:inline distT="0" distB="0" distL="0" distR="0" wp14:anchorId="5B721738" wp14:editId="55F7D1C9">
            <wp:extent cx="4524989" cy="3774332"/>
            <wp:effectExtent l="0" t="0" r="0" b="0"/>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5">
                      <a:extLst>
                        <a:ext uri="{28A0092B-C50C-407E-A947-70E740481C1C}">
                          <a14:useLocalDpi xmlns:a14="http://schemas.microsoft.com/office/drawing/2010/main" val="0"/>
                        </a:ext>
                      </a:extLst>
                    </a:blip>
                    <a:srcRect l="3908" r="1975"/>
                    <a:stretch/>
                  </pic:blipFill>
                  <pic:spPr bwMode="auto">
                    <a:xfrm>
                      <a:off x="0" y="0"/>
                      <a:ext cx="4542020" cy="37885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5CC61F23" w:rsidR="007C305B" w:rsidRDefault="009374D7"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2</w:t>
      </w:r>
      <w:r>
        <w:fldChar w:fldCharType="end"/>
      </w:r>
      <w:r w:rsidR="007C305B">
        <w:t>. ábra</w:t>
      </w:r>
      <w:r w:rsidR="00E052EC">
        <w:t xml:space="preserve"> Készülékház és detektor renderelt képe</w:t>
      </w:r>
    </w:p>
    <w:p w14:paraId="773C6959" w14:textId="77777777" w:rsidR="007C305B" w:rsidRDefault="007C305B" w:rsidP="007C305B">
      <w:pPr>
        <w:pStyle w:val="Kp"/>
      </w:pPr>
      <w:r>
        <w:rPr>
          <w:noProof/>
          <w:lang w:eastAsia="hu-HU"/>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6">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10534C7D" w:rsidR="00EB57C6" w:rsidRPr="00EB57C6" w:rsidRDefault="009374D7" w:rsidP="007C305B">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3</w:t>
      </w:r>
      <w:r>
        <w:fldChar w:fldCharType="end"/>
      </w:r>
      <w:r w:rsidR="007C305B">
        <w:t>. ábra</w:t>
      </w:r>
      <w:r w:rsidR="00E052EC">
        <w:t xml:space="preserve"> Készülékház és detektor metszet rajza</w:t>
      </w:r>
    </w:p>
    <w:p w14:paraId="0E6B5575" w14:textId="0398D2B5" w:rsidR="001B191C" w:rsidRDefault="004B113D" w:rsidP="001B191C">
      <w:pPr>
        <w:pStyle w:val="Cmsor2"/>
      </w:pPr>
      <w:bookmarkStart w:id="82" w:name="_Toc183466417"/>
      <w:r>
        <w:lastRenderedPageBreak/>
        <w:t>Detektor burkolat</w:t>
      </w:r>
      <w:bookmarkEnd w:id="82"/>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7">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6E4199ED" w:rsidR="00DF0459" w:rsidRPr="00DF0459" w:rsidRDefault="009374D7" w:rsidP="007A4405">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4</w:t>
      </w:r>
      <w:r>
        <w:fldChar w:fldCharType="end"/>
      </w:r>
      <w:r w:rsidR="002F0336">
        <w:t>. ábra Detektor renderelt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98">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6ADB3F2C" w:rsidR="00CB644B" w:rsidRPr="00CB644B" w:rsidRDefault="009374D7" w:rsidP="00DF0459">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5</w:t>
      </w:r>
      <w:r>
        <w:fldChar w:fldCharType="end"/>
      </w:r>
      <w:r w:rsidR="00DF0459">
        <w:t>. ábra Detektor metszet rajza</w:t>
      </w:r>
    </w:p>
    <w:p w14:paraId="2BFC29EE" w14:textId="40F6D825" w:rsidR="001B191C" w:rsidRDefault="001B191C" w:rsidP="001B191C">
      <w:pPr>
        <w:pStyle w:val="Cmsor1"/>
      </w:pPr>
      <w:bookmarkStart w:id="83" w:name="_Toc183466418"/>
      <w:r>
        <w:lastRenderedPageBreak/>
        <w:t>Mérési eredmények</w:t>
      </w:r>
      <w:bookmarkEnd w:id="83"/>
    </w:p>
    <w:p w14:paraId="7BE55FA3" w14:textId="36043996" w:rsidR="0098339B" w:rsidRPr="0098339B" w:rsidRDefault="0098339B" w:rsidP="0098339B">
      <w:pPr>
        <w:pStyle w:val="Cmsor2"/>
      </w:pPr>
      <w:bookmarkStart w:id="84" w:name="_Toc183466419"/>
      <w:r>
        <w:t>Mérési összeállítás</w:t>
      </w:r>
      <w:bookmarkEnd w:id="84"/>
    </w:p>
    <w:p w14:paraId="2C6E0E2D" w14:textId="0F3AC754" w:rsidR="001B191C" w:rsidRDefault="001B191C" w:rsidP="001B191C">
      <w:pPr>
        <w:pStyle w:val="Cmsor2"/>
      </w:pPr>
      <w:bookmarkStart w:id="85" w:name="_Toc183466420"/>
      <w:r>
        <w:t>Cs137 izotópos mérés</w:t>
      </w:r>
      <w:bookmarkEnd w:id="85"/>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86" w:name="_Toc183466421"/>
      <w:r>
        <w:lastRenderedPageBreak/>
        <w:t>Co60 izotópos mérés</w:t>
      </w:r>
      <w:bookmarkEnd w:id="86"/>
    </w:p>
    <w:p w14:paraId="61170C1A" w14:textId="627F726C" w:rsidR="000D6BDA" w:rsidRPr="000D6BDA" w:rsidRDefault="000D6BDA" w:rsidP="000D6BDA">
      <w:pPr>
        <w:spacing w:after="0" w:line="240" w:lineRule="auto"/>
        <w:ind w:firstLine="0"/>
        <w:jc w:val="left"/>
      </w:pPr>
    </w:p>
    <w:p w14:paraId="71DA5EAE" w14:textId="4CFEC454" w:rsidR="001B191C" w:rsidRDefault="00D3285B" w:rsidP="001B191C">
      <w:pPr>
        <w:pStyle w:val="Cmsor2"/>
      </w:pPr>
      <w:bookmarkStart w:id="87" w:name="_Toc183466422"/>
      <w:r>
        <w:t>Th232</w:t>
      </w:r>
      <w:r w:rsidR="001B191C">
        <w:t xml:space="preserve"> izotópos mérés</w:t>
      </w:r>
      <w:bookmarkEnd w:id="87"/>
    </w:p>
    <w:p w14:paraId="503D8780" w14:textId="0A79442D" w:rsidR="0098339B" w:rsidRDefault="0098339B" w:rsidP="0098339B">
      <w:pPr>
        <w:spacing w:after="0" w:line="240" w:lineRule="auto"/>
        <w:ind w:firstLine="0"/>
        <w:jc w:val="left"/>
      </w:pPr>
      <w:r>
        <w:br w:type="page"/>
      </w:r>
    </w:p>
    <w:p w14:paraId="565265C4" w14:textId="77777777" w:rsidR="00C96DC4" w:rsidRPr="001B191C" w:rsidRDefault="00C96DC4" w:rsidP="00C96DC4">
      <w:pPr>
        <w:pStyle w:val="Cmsor2"/>
      </w:pPr>
      <w:bookmarkStart w:id="88" w:name="_Toc183466423"/>
      <w:r>
        <w:lastRenderedPageBreak/>
        <w:t>Energia kalibráció</w:t>
      </w:r>
      <w:bookmarkEnd w:id="88"/>
    </w:p>
    <w:p w14:paraId="200BFC1F" w14:textId="77777777" w:rsidR="00C96DC4" w:rsidRDefault="00C96DC4" w:rsidP="0098339B">
      <w:pPr>
        <w:spacing w:after="0" w:line="240" w:lineRule="auto"/>
        <w:ind w:firstLine="0"/>
        <w:jc w:val="left"/>
      </w:pPr>
    </w:p>
    <w:p w14:paraId="332644CB" w14:textId="77777777" w:rsidR="00C96DC4" w:rsidRPr="0098339B" w:rsidRDefault="00C96DC4" w:rsidP="0098339B">
      <w:pPr>
        <w:spacing w:after="0" w:line="240" w:lineRule="auto"/>
        <w:ind w:firstLine="0"/>
        <w:jc w:val="left"/>
      </w:pPr>
    </w:p>
    <w:p w14:paraId="6C13068C" w14:textId="77777777" w:rsidR="001B191C" w:rsidRDefault="001B191C" w:rsidP="0098339B">
      <w:pPr>
        <w:pStyle w:val="Cmsor2"/>
      </w:pPr>
      <w:bookmarkStart w:id="89" w:name="_Toc183466424"/>
      <w:r>
        <w:t>Konklúzió</w:t>
      </w:r>
      <w:bookmarkEnd w:id="89"/>
    </w:p>
    <w:p w14:paraId="2A0ABF46" w14:textId="5E29DBE9" w:rsidR="001B191C" w:rsidRPr="001B191C" w:rsidRDefault="000D1108" w:rsidP="00C96DC4">
      <w:pPr>
        <w:spacing w:after="0" w:line="240" w:lineRule="auto"/>
        <w:ind w:firstLine="0"/>
        <w:jc w:val="left"/>
      </w:pPr>
      <w:r>
        <w:br w:type="page"/>
      </w:r>
    </w:p>
    <w:p w14:paraId="107C8251" w14:textId="11A92817" w:rsidR="001B191C" w:rsidRDefault="001B191C" w:rsidP="001B191C">
      <w:pPr>
        <w:pStyle w:val="Cmsor1"/>
      </w:pPr>
      <w:bookmarkStart w:id="90" w:name="_Toc183466425"/>
      <w:r>
        <w:lastRenderedPageBreak/>
        <w:t>Összefoglalás</w:t>
      </w:r>
      <w:bookmarkEnd w:id="90"/>
    </w:p>
    <w:p w14:paraId="1D960F11" w14:textId="70E1854F" w:rsidR="005044B0" w:rsidRDefault="00140A13" w:rsidP="00140A13">
      <w:r>
        <w:t xml:space="preserve">MEGVALÓSULT MŰSZAKI TARTALOM IZOTÓP AZONOSÍTÁS UI PC SOFTWARE </w:t>
      </w:r>
    </w:p>
    <w:p w14:paraId="10AE40EE" w14:textId="77777777" w:rsidR="00793EB3" w:rsidRDefault="00793EB3" w:rsidP="00140A13"/>
    <w:p w14:paraId="27F14E3D" w14:textId="77777777" w:rsidR="00793EB3" w:rsidRDefault="00793EB3" w:rsidP="00140A13"/>
    <w:p w14:paraId="6AAD96F6" w14:textId="77777777" w:rsidR="00793EB3" w:rsidRDefault="00793EB3" w:rsidP="00140A13"/>
    <w:p w14:paraId="5A405D1A" w14:textId="322BF982" w:rsidR="00793EB3" w:rsidRDefault="00793EB3" w:rsidP="00793EB3">
      <w:pPr>
        <w:pStyle w:val="Kp"/>
      </w:pPr>
      <w:r>
        <w:rPr>
          <w:noProof/>
        </w:rPr>
        <w:drawing>
          <wp:inline distT="0" distB="0" distL="0" distR="0" wp14:anchorId="5C0FCF29" wp14:editId="0F0761E7">
            <wp:extent cx="2849985" cy="5915770"/>
            <wp:effectExtent l="0" t="0" r="7620" b="8890"/>
            <wp:docPr id="753813148" name="Kép 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13148" name="Kép 5" descr="A képen elektronika, Elektrontechnika, Elektronikus alkatrész, Áramköri elem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2883709" cy="5985772"/>
                    </a:xfrm>
                    <a:prstGeom prst="rect">
                      <a:avLst/>
                    </a:prstGeom>
                  </pic:spPr>
                </pic:pic>
              </a:graphicData>
            </a:graphic>
          </wp:inline>
        </w:drawing>
      </w:r>
    </w:p>
    <w:p w14:paraId="6B3E7810" w14:textId="77777777" w:rsidR="00793EB3" w:rsidRPr="00793EB3" w:rsidRDefault="00793EB3" w:rsidP="00793EB3">
      <w:pPr>
        <w:pStyle w:val="Kpalrs"/>
      </w:pPr>
    </w:p>
    <w:p w14:paraId="594A48F9" w14:textId="587D441A" w:rsidR="004005EC" w:rsidRDefault="004005EC" w:rsidP="004005EC">
      <w:r>
        <w:lastRenderedPageBreak/>
        <w:t>A tervezés során pár kisebb hiba került a rendszerbe.</w:t>
      </w:r>
      <w:r w:rsidR="00D56D52">
        <w:t xml:space="preserve"> Ezek szerencsére kisebb figyelmelenségekből adódó hibák voltak amiket könnyen ki lehetett javítani (USB bekötés, analóg front end egyik műveleti erősítőjének tápellátása), koncepcionális hiba nem merült fel.</w:t>
      </w:r>
    </w:p>
    <w:p w14:paraId="6444D082" w14:textId="3D6155E6" w:rsidR="007A4AEA" w:rsidRDefault="007F1BF5" w:rsidP="00140A13">
      <w:r>
        <w:t>Számos továbbfejlesztési lehetőség</w:t>
      </w:r>
      <w:r w:rsidR="00393A7E">
        <w:t>et rejt magában a projekt. Az első a méret racionalizálás, mivel az SiPM csak 6x6 mm</w:t>
      </w:r>
      <w:r w:rsidR="00393A7E">
        <w:rPr>
          <w:vertAlign w:val="superscript"/>
        </w:rPr>
        <w:t>2</w:t>
      </w:r>
      <w:r w:rsidR="00393A7E">
        <w:t xml:space="preserve"> területet foglal el, ezért egy jóval kisebb szcintillátor is elégséges lehet, valamint az akkumulátor cellák más módon történő elhelyezésével az eszköz vastagságát érdemben lehetne csökkenteni. A burkolat és a nyomtatott áramkörök áttervezésével akár egy új könnyebben cstalkoztatható </w:t>
      </w:r>
      <w:r w:rsidR="00393A7E" w:rsidRPr="00393A7E">
        <w:t>bajonettzár</w:t>
      </w:r>
      <w:r w:rsidR="00393A7E">
        <w:t>as detektor rögzítési módot is lehetne alkalmazni. További lehetőség még az analóg bemeneti fokozat áttervezése és egyszerűsítése. A következő verzióban szeretném a készüléket ellátni egy Bluetooth egységgel így a spektrumot a terepen egy jóval nagyobb felbontású kijelzőn lehetne vizsgálni, valamint az okostelefon helyadatait felhasználva térképen lehetne vizualizálni az egyes helyeken mérhető radiaktivitás kvalitatív és kvantitatív jellemzőit.</w:t>
      </w:r>
    </w:p>
    <w:p w14:paraId="1A317DE1" w14:textId="453FD295" w:rsidR="007A4AEA" w:rsidRDefault="007A4AEA" w:rsidP="007A4AEA">
      <w:pPr>
        <w:spacing w:after="0" w:line="240" w:lineRule="auto"/>
        <w:ind w:firstLine="0"/>
        <w:jc w:val="left"/>
      </w:pP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91" w:name="_Toc183466426"/>
      <w:r w:rsidRPr="00B50CAA">
        <w:lastRenderedPageBreak/>
        <w:t>Irodalomjegyzék</w:t>
      </w:r>
      <w:bookmarkEnd w:id="91"/>
    </w:p>
    <w:p w14:paraId="751C8679" w14:textId="03B1A79D" w:rsidR="00E232ED" w:rsidRDefault="00E232ED" w:rsidP="006F512E">
      <w:pPr>
        <w:pStyle w:val="Irodalomjegyzksor"/>
      </w:pPr>
      <w:bookmarkStart w:id="92" w:name="_Ref174787761"/>
      <w:bookmarkStart w:id="93" w:name="_Ref167436424"/>
      <w:r w:rsidRPr="00E232ED">
        <w:t>Ionizáló sugárzás</w:t>
      </w:r>
      <w:r>
        <w:br/>
      </w:r>
      <w:hyperlink r:id="rId100" w:history="1">
        <w:r w:rsidRPr="00920619">
          <w:rPr>
            <w:rStyle w:val="Hiperhivatkozs"/>
          </w:rPr>
          <w:t>https://hu.wikipedia.org/wiki/Ioniz%C3%A1l%C3%B3_sug%C3%A1rz%C3%A1s</w:t>
        </w:r>
      </w:hyperlink>
      <w:bookmarkEnd w:id="92"/>
      <w:r>
        <w:t xml:space="preserve"> </w:t>
      </w:r>
    </w:p>
    <w:p w14:paraId="496EA1ED" w14:textId="2F7D3158" w:rsidR="0045503D" w:rsidRDefault="0045503D" w:rsidP="0045503D">
      <w:pPr>
        <w:pStyle w:val="Irodalomjegyzksor"/>
        <w:tabs>
          <w:tab w:val="num" w:pos="1276"/>
        </w:tabs>
      </w:pPr>
      <w:bookmarkStart w:id="94" w:name="_Ref121432481"/>
      <w:bookmarkStart w:id="95" w:name="_Ref174811772"/>
      <w:r>
        <w:t>D. Bódizs</w:t>
      </w:r>
      <w:r w:rsidRPr="009555E4">
        <w:rPr>
          <w:rStyle w:val="Irodalomjegyzkforrs"/>
        </w:rPr>
        <w:t>, Atommagsugárzások méréstechnikái</w:t>
      </w:r>
      <w:r>
        <w:t xml:space="preserve">, </w:t>
      </w:r>
      <w:r>
        <w:br/>
        <w:t>Budapest, Typotex, 2006, pp. 95-121.</w:t>
      </w:r>
      <w:bookmarkEnd w:id="94"/>
      <w:r>
        <w:t xml:space="preserve"> ISBN-13:978-963-9664-31-9</w:t>
      </w:r>
      <w:bookmarkEnd w:id="95"/>
    </w:p>
    <w:p w14:paraId="7D9D9653" w14:textId="27BEE00B" w:rsidR="0045503D" w:rsidRDefault="0045503D" w:rsidP="0045503D">
      <w:pPr>
        <w:pStyle w:val="Irodalomjegyzksor"/>
        <w:tabs>
          <w:tab w:val="num" w:pos="1276"/>
        </w:tabs>
      </w:pPr>
      <w:bookmarkStart w:id="96" w:name="_Ref121432678"/>
      <w:r w:rsidRPr="0045503D">
        <w:t>NaI-Tl-crystals.jpg</w:t>
      </w:r>
      <w:r>
        <w:br/>
      </w:r>
      <w:hyperlink r:id="rId101" w:history="1">
        <w:r w:rsidRPr="00920619">
          <w:rPr>
            <w:rStyle w:val="Hiperhivatkozs"/>
          </w:rPr>
          <w:t>https://hu.m.wikipedia.org/wiki/F%C3%A1jl:NaI-Tl-crystals.jpg</w:t>
        </w:r>
      </w:hyperlink>
      <w:r>
        <w:t xml:space="preserve">  (2024.08.17)</w:t>
      </w:r>
      <w:bookmarkEnd w:id="96"/>
    </w:p>
    <w:p w14:paraId="66E95BF7" w14:textId="45D0B60F" w:rsidR="00EF39B3" w:rsidRDefault="00EF39B3" w:rsidP="0045503D">
      <w:pPr>
        <w:pStyle w:val="Irodalomjegyzksor"/>
        <w:tabs>
          <w:tab w:val="num" w:pos="1276"/>
        </w:tabs>
      </w:pPr>
      <w:r>
        <w:t xml:space="preserve"> </w:t>
      </w:r>
      <w:bookmarkStart w:id="97" w:name="_Ref174813238"/>
      <w:r>
        <w:t>CsI(Tl) crystal</w:t>
      </w:r>
      <w:r>
        <w:br/>
      </w:r>
      <w:hyperlink r:id="rId102" w:history="1">
        <w:r w:rsidRPr="00920619">
          <w:rPr>
            <w:rStyle w:val="Hiperhivatkozs"/>
          </w:rPr>
          <w:t>https://www.shalomeo.com/image/cache/catalog/Scintillators/Scintillation%20Detector%20Assemblies%20(Scintillators+PMT+Electronics)/Natrium-doped%20Cesium%2030-500x400-500x400.jpg</w:t>
        </w:r>
      </w:hyperlink>
      <w:bookmarkEnd w:id="97"/>
      <w:r>
        <w:t xml:space="preserve"> </w:t>
      </w:r>
    </w:p>
    <w:p w14:paraId="38449491" w14:textId="71A40C83" w:rsidR="00AC4325" w:rsidRDefault="00AC4325" w:rsidP="0045503D">
      <w:pPr>
        <w:pStyle w:val="Irodalomjegyzksor"/>
        <w:tabs>
          <w:tab w:val="num" w:pos="1276"/>
        </w:tabs>
      </w:pPr>
      <w:r>
        <w:t>BGO crystal</w:t>
      </w:r>
      <w:r>
        <w:br/>
      </w:r>
      <w:hyperlink r:id="rId103"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8" w:name="_Ref174814730"/>
      <w:r>
        <w:t>LYSO crystal specs</w:t>
      </w:r>
      <w:r>
        <w:br/>
      </w:r>
      <w:hyperlink r:id="rId104" w:history="1">
        <w:r w:rsidRPr="00920619">
          <w:rPr>
            <w:rStyle w:val="Hiperhivatkozs"/>
          </w:rPr>
          <w:t>https://luxiumsolutions.com/radiation-detection-scintillators/crystal-scintillators/lyso-scintillation-crystals</w:t>
        </w:r>
      </w:hyperlink>
      <w:bookmarkEnd w:id="98"/>
      <w:r>
        <w:t xml:space="preserve"> </w:t>
      </w:r>
    </w:p>
    <w:p w14:paraId="16613CBB" w14:textId="14CC7227" w:rsidR="005D6314" w:rsidRDefault="005D6314" w:rsidP="0045503D">
      <w:pPr>
        <w:pStyle w:val="Irodalomjegyzksor"/>
        <w:tabs>
          <w:tab w:val="num" w:pos="1276"/>
        </w:tabs>
      </w:pPr>
      <w:bookmarkStart w:id="99" w:name="_Ref174814632"/>
      <w:r>
        <w:t>LYSO crystal</w:t>
      </w:r>
      <w:r>
        <w:br/>
      </w:r>
      <w:hyperlink r:id="rId105" w:history="1">
        <w:r w:rsidRPr="00920619">
          <w:rPr>
            <w:rStyle w:val="Hiperhivatkozs"/>
          </w:rPr>
          <w:t>https://www.ost-photonics.com/wp-content/uploads/2017/07/LYSO-Ce-Scintilltion-Crystal-Cerium-Doped-Lutetium-Yttrium-Silicate-Scintillation-Crystal-LYSO-Ce-Scintillator-Crystal-4mmX4mmX10mm.jpg</w:t>
        </w:r>
      </w:hyperlink>
      <w:bookmarkEnd w:id="99"/>
      <w:r>
        <w:t xml:space="preserve"> </w:t>
      </w:r>
    </w:p>
    <w:p w14:paraId="212C508F" w14:textId="7B83B88A" w:rsidR="009D54D1" w:rsidRDefault="009D54D1" w:rsidP="0045503D">
      <w:pPr>
        <w:pStyle w:val="Irodalomjegyzksor"/>
        <w:tabs>
          <w:tab w:val="num" w:pos="1276"/>
        </w:tabs>
      </w:pPr>
      <w:bookmarkStart w:id="100" w:name="_Ref174819240"/>
      <w:r>
        <w:t>PMT felépítése</w:t>
      </w:r>
      <w:r>
        <w:br/>
      </w:r>
      <w:hyperlink r:id="rId106" w:anchor="/media/File:PhotoMultiplierTubeAndScintillator.svg" w:history="1">
        <w:r w:rsidRPr="00920619">
          <w:rPr>
            <w:rStyle w:val="Hiperhivatkozs"/>
          </w:rPr>
          <w:t>https://en.wikipedia.org/wiki/Photomultiplier_tube#/media/File:PhotoMultiplierTubeAndScintillator.svg</w:t>
        </w:r>
      </w:hyperlink>
      <w:bookmarkEnd w:id="100"/>
      <w:r>
        <w:t xml:space="preserve"> </w:t>
      </w:r>
    </w:p>
    <w:p w14:paraId="1B443BDA" w14:textId="07610805" w:rsidR="00E261A6" w:rsidRDefault="00E261A6" w:rsidP="0045503D">
      <w:pPr>
        <w:pStyle w:val="Irodalomjegyzksor"/>
        <w:tabs>
          <w:tab w:val="num" w:pos="1276"/>
        </w:tabs>
      </w:pPr>
      <w:bookmarkStart w:id="101" w:name="_Ref178283987"/>
      <w:r>
        <w:t xml:space="preserve">Detektor hatékonyság számítás </w:t>
      </w:r>
      <w:r>
        <w:br/>
      </w:r>
      <w:hyperlink r:id="rId107" w:history="1">
        <w:r w:rsidRPr="009977E6">
          <w:rPr>
            <w:rStyle w:val="Hiperhivatkozs"/>
          </w:rPr>
          <w:t>https://luxiumsolutions.com/sites/default/files/2021-09/Efficiency-Calculations-Brochure.pdf</w:t>
        </w:r>
      </w:hyperlink>
      <w:r>
        <w:t xml:space="preserve"> </w:t>
      </w:r>
      <w:r>
        <w:br/>
        <w:t>Letöltve (2024.09.26.)</w:t>
      </w:r>
      <w:bookmarkEnd w:id="101"/>
    </w:p>
    <w:p w14:paraId="270D4D7C" w14:textId="4CADD8E4" w:rsidR="00AD303B" w:rsidRDefault="00AD303B" w:rsidP="006F512E">
      <w:pPr>
        <w:pStyle w:val="Irodalomjegyzksor"/>
      </w:pPr>
      <w:bookmarkStart w:id="102" w:name="_Ref177032202"/>
      <w:r>
        <w:t xml:space="preserve">BQ25866 2 Cell  Li-ion charger </w:t>
      </w:r>
      <w:hyperlink r:id="rId108" w:history="1">
        <w:r w:rsidRPr="00E36CC9">
          <w:rPr>
            <w:rStyle w:val="Hiperhivatkozs"/>
          </w:rPr>
          <w:t>https://www.ti.com/lit/ds/symlink/bq25886.pdf?ts=1716463176615&amp;ref_url=https%253A%252F%252Fwww.ti.com%252Fproduct%252FBQ25886</w:t>
        </w:r>
      </w:hyperlink>
      <w:bookmarkEnd w:id="93"/>
      <w:bookmarkEnd w:id="102"/>
      <w:r>
        <w:t xml:space="preserve"> </w:t>
      </w:r>
    </w:p>
    <w:p w14:paraId="494444F6" w14:textId="5EA39BB6" w:rsidR="00AD303B" w:rsidRDefault="00AD303B" w:rsidP="006F512E">
      <w:pPr>
        <w:pStyle w:val="Irodalomjegyzksor"/>
      </w:pPr>
      <w:bookmarkStart w:id="103" w:name="_Ref167436532"/>
      <w:r>
        <w:t>BQ29209 Battery balancer</w:t>
      </w:r>
      <w:r>
        <w:br/>
      </w:r>
      <w:hyperlink r:id="rId109" w:history="1">
        <w:r w:rsidRPr="00E36CC9">
          <w:rPr>
            <w:rStyle w:val="Hiperhivatkozs"/>
          </w:rPr>
          <w:t>https://www.ti.com/lit/ds/symlink/bq29209.pdf?ts=1716536846435&amp;ref_url=https%253A%252F%252Fhu.mouser.com%252F</w:t>
        </w:r>
      </w:hyperlink>
      <w:bookmarkEnd w:id="103"/>
      <w:r>
        <w:t xml:space="preserve"> </w:t>
      </w:r>
    </w:p>
    <w:p w14:paraId="79E82B42" w14:textId="47DCD7D0" w:rsidR="00AD303B" w:rsidRDefault="00AD303B" w:rsidP="006F512E">
      <w:pPr>
        <w:pStyle w:val="Irodalomjegyzksor"/>
      </w:pPr>
      <w:bookmarkStart w:id="104" w:name="_Ref167436613"/>
      <w:r w:rsidRPr="00AD303B">
        <w:lastRenderedPageBreak/>
        <w:t>TPS560430</w:t>
      </w:r>
      <w:r>
        <w:t xml:space="preserve"> buck converter</w:t>
      </w:r>
      <w:r>
        <w:br/>
      </w:r>
      <w:hyperlink r:id="rId110" w:history="1">
        <w:r w:rsidRPr="00E36CC9">
          <w:rPr>
            <w:rStyle w:val="Hiperhivatkozs"/>
          </w:rPr>
          <w:t>https://www.ti.com/lit/ds/symlink/tps560430.pdf?ts=1716527801150&amp;ref_url=https%253A%252F%252Fwww.ti.com%252Fproduct%252FTPS560430</w:t>
        </w:r>
      </w:hyperlink>
      <w:bookmarkEnd w:id="104"/>
      <w:r>
        <w:t xml:space="preserve"> </w:t>
      </w:r>
    </w:p>
    <w:p w14:paraId="42BA9CB4" w14:textId="0BB873B8" w:rsidR="00AD303B" w:rsidRDefault="00AD303B" w:rsidP="006F512E">
      <w:pPr>
        <w:pStyle w:val="Irodalomjegyzksor"/>
      </w:pPr>
      <w:bookmarkStart w:id="105" w:name="_Ref167436712"/>
      <w:r>
        <w:t>DCPA10505d-u700 Isolated DC/DC converter</w:t>
      </w:r>
      <w:r>
        <w:br/>
      </w:r>
      <w:hyperlink r:id="rId111" w:history="1">
        <w:r w:rsidRPr="00E36CC9">
          <w:rPr>
            <w:rStyle w:val="Hiperhivatkozs"/>
          </w:rPr>
          <w:t>https://www.ti.com/lit/ds/symlink/dcpa10505d.pdf?ts=1716537039060&amp;ref_url=https%253A%252F%252Fhu.mouser.com%252F</w:t>
        </w:r>
      </w:hyperlink>
      <w:bookmarkEnd w:id="105"/>
      <w:r>
        <w:t xml:space="preserve"> </w:t>
      </w:r>
    </w:p>
    <w:p w14:paraId="08D5182A" w14:textId="2FF50C95" w:rsidR="0014255F" w:rsidRDefault="0014255F" w:rsidP="006F512E">
      <w:pPr>
        <w:pStyle w:val="Irodalomjegyzksor"/>
      </w:pPr>
      <w:bookmarkStart w:id="106" w:name="_Ref167436878"/>
      <w:r>
        <w:t>TPS7A49 LDO positive voltage regulator</w:t>
      </w:r>
      <w:r>
        <w:br/>
      </w:r>
      <w:hyperlink r:id="rId112" w:history="1">
        <w:r w:rsidRPr="00E36CC9">
          <w:rPr>
            <w:rStyle w:val="Hiperhivatkozs"/>
          </w:rPr>
          <w:t>https://www.ti.com/lit/ds/symlink/tps7a49.pdf?ts=1716457743654&amp;ref_url=https%253A%252F%252Fwww.mouser.li%252F</w:t>
        </w:r>
      </w:hyperlink>
      <w:bookmarkEnd w:id="106"/>
      <w:r>
        <w:t xml:space="preserve"> </w:t>
      </w:r>
    </w:p>
    <w:p w14:paraId="5B27D1FD" w14:textId="6F7C2BBF" w:rsidR="0014255F" w:rsidRDefault="0014255F" w:rsidP="006F512E">
      <w:pPr>
        <w:pStyle w:val="Irodalomjegyzksor"/>
      </w:pPr>
      <w:bookmarkStart w:id="107" w:name="_Ref167436880"/>
      <w:r>
        <w:t>TPS7A30 LDO negative voltage</w:t>
      </w:r>
      <w:r>
        <w:br/>
      </w:r>
      <w:hyperlink r:id="rId113" w:history="1">
        <w:r w:rsidRPr="00E36CC9">
          <w:rPr>
            <w:rStyle w:val="Hiperhivatkozs"/>
          </w:rPr>
          <w:t>https://www.ti.com/lit/ds/symlink/tps7a30.pdf?ts=1716536078359&amp;ref_url=https%253A%252F%252Fwww.mouser.ch%252F</w:t>
        </w:r>
      </w:hyperlink>
      <w:bookmarkEnd w:id="107"/>
      <w:r>
        <w:t xml:space="preserve"> </w:t>
      </w:r>
    </w:p>
    <w:p w14:paraId="3C11F06F" w14:textId="51C5B033" w:rsidR="0014255F" w:rsidRDefault="0014255F" w:rsidP="006F512E">
      <w:pPr>
        <w:pStyle w:val="Irodalomjegyzksor"/>
      </w:pPr>
      <w:bookmarkStart w:id="108" w:name="_Ref167436943"/>
      <w:r>
        <w:t xml:space="preserve">REF3333 3.3V voltage reference </w:t>
      </w:r>
      <w:hyperlink r:id="rId114" w:history="1">
        <w:r w:rsidRPr="00E36CC9">
          <w:rPr>
            <w:rStyle w:val="Hiperhivatkozs"/>
          </w:rPr>
          <w:t>https://www.ti.com/lit/ds/symlink/ref3333.pdf?ts=1716454843546</w:t>
        </w:r>
      </w:hyperlink>
      <w:bookmarkEnd w:id="108"/>
      <w:r>
        <w:t xml:space="preserve"> </w:t>
      </w:r>
    </w:p>
    <w:p w14:paraId="248B0B4F" w14:textId="4BF825A3" w:rsidR="0014255F" w:rsidRDefault="0014255F" w:rsidP="006F512E">
      <w:pPr>
        <w:pStyle w:val="Irodalomjegyzksor"/>
      </w:pPr>
      <w:bookmarkStart w:id="109" w:name="_Ref167437019"/>
      <w:r>
        <w:t xml:space="preserve">LT3461 boost converter datasheet </w:t>
      </w:r>
      <w:hyperlink r:id="rId115" w:history="1">
        <w:r w:rsidRPr="00E36CC9">
          <w:rPr>
            <w:rStyle w:val="Hiperhivatkozs"/>
          </w:rPr>
          <w:t>https://hu.mouser.com/datasheet/2/609/3461Afa-3123928.pdf</w:t>
        </w:r>
      </w:hyperlink>
      <w:bookmarkEnd w:id="109"/>
      <w:r>
        <w:t xml:space="preserve"> </w:t>
      </w:r>
    </w:p>
    <w:p w14:paraId="35BD2484" w14:textId="372E272A" w:rsidR="0014255F" w:rsidRDefault="0014255F" w:rsidP="006F512E">
      <w:pPr>
        <w:pStyle w:val="Irodalomjegyzksor"/>
      </w:pPr>
      <w:bookmarkStart w:id="110" w:name="_Ref167438353"/>
      <w:r>
        <w:t>Dr. Balogh Attila ,</w:t>
      </w:r>
      <w:r w:rsidRPr="0014255F">
        <w:t xml:space="preserve"> </w:t>
      </w:r>
      <w:r>
        <w:t xml:space="preserve">Dr. Hermann Imre,: </w:t>
      </w:r>
      <w:r w:rsidRPr="0014255F">
        <w:rPr>
          <w:i/>
          <w:iCs/>
        </w:rPr>
        <w:t>Teljesítményátalakítók I. kötet</w:t>
      </w:r>
      <w:r>
        <w:t xml:space="preserve">, </w:t>
      </w:r>
      <w:hyperlink r:id="rId116" w:history="1">
        <w:bookmarkStart w:id="111" w:name="_Ref167437140"/>
        <w:r w:rsidRPr="00E36CC9">
          <w:rPr>
            <w:rStyle w:val="Hiperhivatkozs"/>
          </w:rPr>
          <w:t>https://www.aut.bme.hu/Upload/Course/VIAUMA20/hallgatoi_jegyzetek/Teljesitmenyatalakitok_I.pdf</w:t>
        </w:r>
        <w:bookmarkEnd w:id="111"/>
      </w:hyperlink>
      <w:r>
        <w:t xml:space="preserve"> </w:t>
      </w:r>
      <w:r>
        <w:br/>
        <w:t>Letöltve (2024.05.24)</w:t>
      </w:r>
      <w:bookmarkEnd w:id="110"/>
    </w:p>
    <w:p w14:paraId="79A63EAF" w14:textId="45DF85C2" w:rsidR="00EE33F8" w:rsidRDefault="00906A87" w:rsidP="006F512E">
      <w:pPr>
        <w:pStyle w:val="Irodalomjegyzksor"/>
      </w:pPr>
      <w:bookmarkStart w:id="112" w:name="_Ref177899820"/>
      <w:r>
        <w:t>Transimpedance Amplifier</w:t>
      </w:r>
      <w:r>
        <w:br/>
      </w:r>
      <w:hyperlink r:id="rId117" w:history="1">
        <w:r w:rsidRPr="00121D93">
          <w:rPr>
            <w:rStyle w:val="Hiperhivatkozs"/>
          </w:rPr>
          <w:t>https://www.ti.com/lit/an/sboa268a/sboa268a.pdf</w:t>
        </w:r>
      </w:hyperlink>
      <w:r>
        <w:t xml:space="preserve"> </w:t>
      </w:r>
      <w:r>
        <w:br/>
        <w:t>Letöltve (2024.09.22)</w:t>
      </w:r>
      <w:bookmarkEnd w:id="112"/>
    </w:p>
    <w:p w14:paraId="2BB867B8" w14:textId="62EAE6D8" w:rsidR="0082116D" w:rsidRDefault="0082116D" w:rsidP="006F512E">
      <w:pPr>
        <w:pStyle w:val="Irodalomjegyzksor"/>
      </w:pPr>
      <w:bookmarkStart w:id="113" w:name="_Ref177903981"/>
      <w:r>
        <w:t>OPA814 Datasheet</w:t>
      </w:r>
      <w:r>
        <w:br/>
      </w:r>
      <w:hyperlink r:id="rId118" w:history="1">
        <w:r w:rsidRPr="00121D93">
          <w:rPr>
            <w:rStyle w:val="Hiperhivatkozs"/>
          </w:rPr>
          <w:t>https://www.ti.com/lit/ds/symlink/opa814.pdf</w:t>
        </w:r>
      </w:hyperlink>
      <w:r>
        <w:t xml:space="preserve"> </w:t>
      </w:r>
      <w:r>
        <w:br/>
        <w:t>Letöltve (2024.09.22)</w:t>
      </w:r>
      <w:bookmarkEnd w:id="113"/>
    </w:p>
    <w:p w14:paraId="4DA70096" w14:textId="335F9ADE" w:rsidR="00B00EC1" w:rsidRDefault="00B00EC1" w:rsidP="006F512E">
      <w:pPr>
        <w:pStyle w:val="Irodalomjegyzksor"/>
      </w:pPr>
      <w:bookmarkStart w:id="114" w:name="_Ref177905017"/>
      <w:r>
        <w:t>LT1806 Datasheet</w:t>
      </w:r>
      <w:r>
        <w:br/>
      </w:r>
      <w:hyperlink r:id="rId119" w:history="1">
        <w:r w:rsidRPr="00121D93">
          <w:rPr>
            <w:rStyle w:val="Hiperhivatkozs"/>
          </w:rPr>
          <w:t>https://www.analog.com/media/en/technical-documentation/data-sheets/18067fc.pdf</w:t>
        </w:r>
      </w:hyperlink>
      <w:r>
        <w:t xml:space="preserve"> </w:t>
      </w:r>
      <w:r>
        <w:br/>
        <w:t>Letöltve (2024.09.22)</w:t>
      </w:r>
      <w:bookmarkEnd w:id="114"/>
    </w:p>
    <w:p w14:paraId="3B40909C" w14:textId="6C00364A" w:rsidR="00F563F7" w:rsidRDefault="00F563F7" w:rsidP="006F512E">
      <w:pPr>
        <w:pStyle w:val="Irodalomjegyzksor"/>
      </w:pPr>
      <w:bookmarkStart w:id="115" w:name="_Ref177924448"/>
      <w:r>
        <w:t>Baselineshift</w:t>
      </w:r>
      <w:r>
        <w:br/>
      </w:r>
      <w:hyperlink r:id="rId120" w:history="1">
        <w:r w:rsidRPr="00121D93">
          <w:rPr>
            <w:rStyle w:val="Hiperhivatkozs"/>
          </w:rPr>
          <w:t>https://www.cremat.com/CR-210-R0.pdf</w:t>
        </w:r>
      </w:hyperlink>
      <w:r>
        <w:br/>
        <w:t>Letöltve (2024.09.22)</w:t>
      </w:r>
      <w:bookmarkEnd w:id="115"/>
    </w:p>
    <w:p w14:paraId="1F671042" w14:textId="7A6B7F6D" w:rsidR="00E650A9" w:rsidRDefault="00E650A9" w:rsidP="006F512E">
      <w:pPr>
        <w:pStyle w:val="Irodalomjegyzksor"/>
      </w:pPr>
      <w:bookmarkStart w:id="116" w:name="_Ref177940611"/>
      <w:r>
        <w:t>Peak detector</w:t>
      </w:r>
      <w:r>
        <w:br/>
      </w:r>
      <w:hyperlink r:id="rId121" w:history="1">
        <w:r w:rsidRPr="00121D93">
          <w:rPr>
            <w:rStyle w:val="Hiperhivatkozs"/>
          </w:rPr>
          <w:t>https://www.analog.com/en/resources/technical-articles/ltc6244-high-speed-peak-detector.html</w:t>
        </w:r>
      </w:hyperlink>
      <w:r>
        <w:t xml:space="preserve"> </w:t>
      </w:r>
      <w:r>
        <w:br/>
        <w:t>Letöltve (2024.09.22)</w:t>
      </w:r>
      <w:bookmarkEnd w:id="116"/>
    </w:p>
    <w:p w14:paraId="118EA345" w14:textId="45CE347B" w:rsidR="00152BF9" w:rsidRDefault="00152BF9" w:rsidP="006F512E">
      <w:pPr>
        <w:pStyle w:val="Irodalomjegyzksor"/>
      </w:pPr>
      <w:bookmarkStart w:id="117" w:name="_Ref177975998"/>
      <w:r>
        <w:t>Base Line Restorer</w:t>
      </w:r>
      <w:r>
        <w:br/>
      </w:r>
      <w:hyperlink r:id="rId122" w:history="1">
        <w:r w:rsidRPr="002A3FCE">
          <w:rPr>
            <w:rStyle w:val="Hiperhivatkozs"/>
          </w:rPr>
          <w:t>https://www.sciencedirect.com/science/article/abs/pii/S0168900203018862</w:t>
        </w:r>
      </w:hyperlink>
      <w:r>
        <w:t xml:space="preserve"> </w:t>
      </w:r>
      <w:r>
        <w:br/>
        <w:t>Letöltve (2024.09.23)</w:t>
      </w:r>
      <w:bookmarkEnd w:id="117"/>
    </w:p>
    <w:p w14:paraId="0B8ED559" w14:textId="1942AF96" w:rsidR="00152BF9" w:rsidRDefault="00152BF9" w:rsidP="006F512E">
      <w:pPr>
        <w:pStyle w:val="Irodalomjegyzksor"/>
      </w:pPr>
      <w:bookmarkStart w:id="118" w:name="_Ref177976000"/>
      <w:r>
        <w:lastRenderedPageBreak/>
        <w:t>Base Line Restorer schematics</w:t>
      </w:r>
      <w:r>
        <w:br/>
      </w:r>
      <w:hyperlink r:id="rId123"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8"/>
    </w:p>
    <w:p w14:paraId="14589C29" w14:textId="245BA638" w:rsidR="000B76CF" w:rsidRDefault="000B76CF" w:rsidP="006F512E">
      <w:pPr>
        <w:pStyle w:val="Irodalomjegyzksor"/>
      </w:pPr>
      <w:bookmarkStart w:id="119" w:name="_Ref167437400"/>
      <w:r>
        <w:t>STM</w:t>
      </w:r>
      <w:r w:rsidRPr="000B76CF">
        <w:t>32</w:t>
      </w:r>
      <w:r>
        <w:t>U</w:t>
      </w:r>
      <w:r w:rsidRPr="000B76CF">
        <w:t>575</w:t>
      </w:r>
      <w:r>
        <w:t xml:space="preserve">VGT6Q mikrovezérlő </w:t>
      </w:r>
      <w:r>
        <w:br/>
      </w:r>
      <w:hyperlink r:id="rId124" w:history="1">
        <w:r w:rsidRPr="00E36CC9">
          <w:rPr>
            <w:rStyle w:val="Hiperhivatkozs"/>
          </w:rPr>
          <w:t>https://www.st.com/en/microcontrollers-microprocessors/stm32u575vg.html</w:t>
        </w:r>
      </w:hyperlink>
      <w:bookmarkEnd w:id="119"/>
      <w:r>
        <w:t xml:space="preserve"> </w:t>
      </w:r>
    </w:p>
    <w:p w14:paraId="10B82CAB" w14:textId="6D50AEEF" w:rsidR="000B76CF" w:rsidRDefault="000B76CF" w:rsidP="006F512E">
      <w:pPr>
        <w:pStyle w:val="Irodalomjegyzksor"/>
      </w:pPr>
      <w:bookmarkStart w:id="120" w:name="_Ref167437491"/>
      <w:r w:rsidRPr="000B76CF">
        <w:t xml:space="preserve">ER-TFT032IPS-3.2-4334 </w:t>
      </w:r>
      <w:r>
        <w:t>kijelző adatai</w:t>
      </w:r>
      <w:r>
        <w:br/>
      </w:r>
      <w:hyperlink r:id="rId125" w:history="1">
        <w:r w:rsidRPr="00E36CC9">
          <w:rPr>
            <w:rStyle w:val="Hiperhivatkozs"/>
          </w:rPr>
          <w:t>https://www.buydisplay.com/3-2-inch-240x320-ips-tft-lcd-module-for-arduino-and-raspberry-pi</w:t>
        </w:r>
      </w:hyperlink>
      <w:bookmarkEnd w:id="120"/>
      <w:r>
        <w:t xml:space="preserve"> </w:t>
      </w:r>
    </w:p>
    <w:p w14:paraId="4248D1F3" w14:textId="09825AEC" w:rsidR="000B76CF" w:rsidRDefault="000B76CF" w:rsidP="006F512E">
      <w:pPr>
        <w:pStyle w:val="Irodalomjegyzksor"/>
      </w:pPr>
      <w:bookmarkStart w:id="121" w:name="_Ref167437868"/>
      <w:r w:rsidRPr="000B76CF">
        <w:t>“Bare Metal” STM32 Programming (Part 11): Using External Memories</w:t>
      </w:r>
      <w:r>
        <w:br/>
      </w:r>
      <w:hyperlink r:id="rId126" w:history="1">
        <w:r w:rsidRPr="00E36CC9">
          <w:rPr>
            <w:rStyle w:val="Hiperhivatkozs"/>
          </w:rPr>
          <w:t>https://vivonomicon.com/2020/07/26/bare-metal-stm32-programming-part-11-using-external-memories/</w:t>
        </w:r>
      </w:hyperlink>
      <w:bookmarkEnd w:id="121"/>
      <w:r>
        <w:t xml:space="preserve"> </w:t>
      </w:r>
    </w:p>
    <w:p w14:paraId="12F331DB" w14:textId="348165D5" w:rsidR="000B76CF" w:rsidRDefault="00FB4E08" w:rsidP="006F512E">
      <w:pPr>
        <w:pStyle w:val="Irodalomjegyzksor"/>
      </w:pPr>
      <w:bookmarkStart w:id="122" w:name="_Ref167437952"/>
      <w:r>
        <w:t xml:space="preserve">Layout Design Guide </w:t>
      </w:r>
      <w:hyperlink r:id="rId127" w:history="1">
        <w:r w:rsidRPr="00E36CC9">
          <w:rPr>
            <w:rStyle w:val="Hiperhivatkozs"/>
          </w:rPr>
          <w:t>https://docs.toradex.com/102492-layout-design-guide.pdf</w:t>
        </w:r>
      </w:hyperlink>
      <w:bookmarkEnd w:id="122"/>
      <w:r>
        <w:t xml:space="preserve"> </w:t>
      </w:r>
    </w:p>
    <w:p w14:paraId="0C6A73A7" w14:textId="688FD655" w:rsidR="00FB4E08" w:rsidRDefault="00FB4E08" w:rsidP="00FB4E08">
      <w:pPr>
        <w:pStyle w:val="Irodalomjegyzksor"/>
      </w:pPr>
      <w:bookmarkStart w:id="123" w:name="_Ref167438063"/>
      <w:r>
        <w:t>TS3USB30E 2:1 USB multiplexer</w:t>
      </w:r>
      <w:r>
        <w:br/>
      </w:r>
      <w:hyperlink r:id="rId128" w:history="1">
        <w:r w:rsidRPr="00E36CC9">
          <w:rPr>
            <w:rStyle w:val="Hiperhivatkozs"/>
          </w:rPr>
          <w:t>https://www.ti.com/lit/ds/symlink/ts3usb30e.pdf?ts=1716453949149&amp;ref_url=https%253A%252F%252Fwww.ti.com%252Fproduct%252FTS3USB30E%253FHQS%253Dti-null-null-verifimanuf_manuf-manu-pf-octopart-wwe</w:t>
        </w:r>
      </w:hyperlink>
      <w:bookmarkEnd w:id="123"/>
      <w:r>
        <w:t xml:space="preserve"> </w:t>
      </w:r>
    </w:p>
    <w:p w14:paraId="0470E1E6" w14:textId="7365FDD4" w:rsidR="004F348A" w:rsidRDefault="004F348A" w:rsidP="00FB4E08">
      <w:pPr>
        <w:pStyle w:val="Irodalomjegyzksor"/>
      </w:pPr>
      <w:bookmarkStart w:id="124" w:name="_Ref174304953"/>
      <w:r>
        <w:t>Tasztatúra felépítése</w:t>
      </w:r>
      <w:r>
        <w:br/>
      </w:r>
      <w:hyperlink r:id="rId129" w:history="1">
        <w:r w:rsidRPr="00C93CD7">
          <w:rPr>
            <w:rStyle w:val="Hiperhivatkozs"/>
          </w:rPr>
          <w:t>https://www.general-label.com/wp-content/uploads/2019/03/Tactile-metal-domes-OL.jpg</w:t>
        </w:r>
      </w:hyperlink>
      <w:bookmarkEnd w:id="124"/>
      <w:r>
        <w:t xml:space="preserve"> </w:t>
      </w:r>
    </w:p>
    <w:p w14:paraId="2E9236E2" w14:textId="371A4879" w:rsidR="004F348A" w:rsidRDefault="004F348A" w:rsidP="00FB4E08">
      <w:pPr>
        <w:pStyle w:val="Irodalomjegyzksor"/>
      </w:pPr>
      <w:bookmarkStart w:id="125" w:name="_Ref174446759"/>
      <w:r>
        <w:t>Fém dóm elhelyezkedése</w:t>
      </w:r>
      <w:r>
        <w:br/>
      </w:r>
      <w:hyperlink r:id="rId130" w:history="1">
        <w:r w:rsidRPr="00C93CD7">
          <w:rPr>
            <w:rStyle w:val="Hiperhivatkozs"/>
          </w:rPr>
          <w:t>https://www.iqsdirectory.com/articles/keypad/membrane-switch/tactile-and-non-tactile.jpg</w:t>
        </w:r>
      </w:hyperlink>
      <w:bookmarkEnd w:id="125"/>
      <w:r>
        <w:t xml:space="preserve"> </w:t>
      </w:r>
    </w:p>
    <w:p w14:paraId="735BEE5E" w14:textId="4F6B9C44" w:rsidR="000C0233" w:rsidRDefault="000C0233" w:rsidP="000C0233">
      <w:pPr>
        <w:pStyle w:val="Irodalomjegyzksor"/>
      </w:pPr>
      <w:bookmarkStart w:id="126" w:name="_Ref174438158"/>
      <w:r>
        <w:t>STM32U575 Nucleo kapcsolási rajza</w:t>
      </w:r>
      <w:r>
        <w:br/>
      </w:r>
      <w:hyperlink r:id="rId131" w:history="1">
        <w:r w:rsidRPr="00BF7D72">
          <w:rPr>
            <w:rStyle w:val="Hiperhivatkozs"/>
          </w:rPr>
          <w:t>https://www.st.com/resource/en/schematic_pack/mb1549-u575ziq-c02_schematic.pdf</w:t>
        </w:r>
      </w:hyperlink>
      <w:bookmarkEnd w:id="126"/>
      <w:r>
        <w:t xml:space="preserve"> </w:t>
      </w:r>
    </w:p>
    <w:p w14:paraId="0E537F86" w14:textId="7E2910CC" w:rsidR="00CD663B" w:rsidRDefault="00CD663B" w:rsidP="00CD663B">
      <w:pPr>
        <w:pStyle w:val="Irodalomjegyzksor"/>
      </w:pPr>
      <w:bookmarkStart w:id="127" w:name="_Ref174440941"/>
      <w:r>
        <w:t>MC24C02-DRDW8TP EEPROM datasheet</w:t>
      </w:r>
      <w:r>
        <w:br/>
      </w:r>
      <w:hyperlink r:id="rId132" w:history="1">
        <w:r w:rsidRPr="00BF7D72">
          <w:rPr>
            <w:rStyle w:val="Hiperhivatkozs"/>
          </w:rPr>
          <w:t>https://hu.mouser.com/datasheet/2/389/m24c02_dre-1849597.pdf</w:t>
        </w:r>
      </w:hyperlink>
      <w:bookmarkEnd w:id="127"/>
      <w:r>
        <w:t xml:space="preserve"> </w:t>
      </w:r>
    </w:p>
    <w:p w14:paraId="55FC563D" w14:textId="1ED184D6" w:rsidR="003678EF" w:rsidRDefault="003678EF" w:rsidP="00B9314E">
      <w:pPr>
        <w:pStyle w:val="Irodalomjegyzksor"/>
      </w:pPr>
      <w:bookmarkStart w:id="128" w:name="_Ref174448589"/>
      <w:r>
        <w:t>SiPM datasheet</w:t>
      </w:r>
      <w:r w:rsidR="00B9314E">
        <w:br/>
      </w:r>
      <w:hyperlink r:id="rId133" w:history="1">
        <w:r w:rsidR="00B9314E" w:rsidRPr="00BF7D72">
          <w:rPr>
            <w:rStyle w:val="Hiperhivatkozs"/>
          </w:rPr>
          <w:t>https://hu.mouser.com/datasheet/2/308/1/MICROC_SERIES_D-2315622.pdf</w:t>
        </w:r>
      </w:hyperlink>
      <w:bookmarkEnd w:id="128"/>
      <w:r w:rsidR="00B9314E">
        <w:t xml:space="preserve"> </w:t>
      </w:r>
    </w:p>
    <w:p w14:paraId="7639F562" w14:textId="469C25E4" w:rsidR="00B9314E" w:rsidRDefault="00B9314E" w:rsidP="00B9314E">
      <w:pPr>
        <w:pStyle w:val="Irodalomjegyzksor"/>
      </w:pPr>
      <w:bookmarkStart w:id="129" w:name="_Ref174448591"/>
      <w:r>
        <w:t>Biasing and Readout of ON Semiconductor SiPM Sensors</w:t>
      </w:r>
      <w:r>
        <w:br/>
      </w:r>
      <w:hyperlink r:id="rId134" w:history="1">
        <w:r w:rsidRPr="00BF7D72">
          <w:rPr>
            <w:rStyle w:val="Hiperhivatkozs"/>
          </w:rPr>
          <w:t>https://www.onsemi.com/pub/Collateral/AND9782-D.PDF</w:t>
        </w:r>
      </w:hyperlink>
      <w:bookmarkEnd w:id="129"/>
      <w:r>
        <w:t xml:space="preserve"> </w:t>
      </w:r>
    </w:p>
    <w:p w14:paraId="5441DA1F" w14:textId="5124C2D3" w:rsidR="001308E1" w:rsidRPr="008035A4" w:rsidRDefault="001308E1" w:rsidP="00B9314E">
      <w:pPr>
        <w:pStyle w:val="Irodalomjegyzksor"/>
        <w:rPr>
          <w:rStyle w:val="Hiperhivatkozs"/>
          <w:color w:val="auto"/>
          <w:u w:val="none"/>
        </w:rPr>
      </w:pPr>
      <w:bookmarkStart w:id="130"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35" w:history="1">
        <w:r w:rsidRPr="00A11E05">
          <w:rPr>
            <w:rStyle w:val="Hiperhivatkozs"/>
          </w:rPr>
          <w:t>https://www.onsemi.com/pub/Collateral/AND9770-D.PDF</w:t>
        </w:r>
      </w:hyperlink>
      <w:bookmarkEnd w:id="130"/>
      <w:r>
        <w:rPr>
          <w:rStyle w:val="Hiperhivatkozs"/>
        </w:rPr>
        <w:t xml:space="preserve"> </w:t>
      </w:r>
    </w:p>
    <w:p w14:paraId="3755BDCA" w14:textId="279316DE" w:rsidR="008035A4" w:rsidRDefault="008035A4" w:rsidP="00B9314E">
      <w:pPr>
        <w:pStyle w:val="Irodalomjegyzksor"/>
      </w:pPr>
      <w:bookmarkStart w:id="131"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6" w:history="1">
        <w:r w:rsidR="00067300" w:rsidRPr="00A11E05">
          <w:rPr>
            <w:rStyle w:val="Hiperhivatkozs"/>
          </w:rPr>
          <w:t>https://docs.broadcom.com/doc/Introduction-to-Silicon-Photomultipliers</w:t>
        </w:r>
      </w:hyperlink>
      <w:bookmarkEnd w:id="131"/>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32" w:name="_Ref180667526"/>
      <w:r>
        <w:lastRenderedPageBreak/>
        <w:t xml:space="preserve">Matplotlib </w:t>
      </w:r>
      <w:r>
        <w:br/>
      </w:r>
      <w:hyperlink r:id="rId137" w:history="1">
        <w:r w:rsidRPr="00AD7014">
          <w:rPr>
            <w:rStyle w:val="Hiperhivatkozs"/>
          </w:rPr>
          <w:t>https://matplotlib.org/</w:t>
        </w:r>
      </w:hyperlink>
      <w:bookmarkEnd w:id="132"/>
      <w:r>
        <w:t xml:space="preserve">  </w:t>
      </w:r>
    </w:p>
    <w:p w14:paraId="26509CB9" w14:textId="41249C5A" w:rsidR="00DE1DA8" w:rsidRDefault="00DE1DA8" w:rsidP="00CD1DB6">
      <w:pPr>
        <w:pStyle w:val="Irodalomjegyzksor"/>
      </w:pPr>
      <w:bookmarkStart w:id="133" w:name="_Ref181347366"/>
      <w:r>
        <w:t>Fusion 360 CAD szoftver</w:t>
      </w:r>
      <w:r>
        <w:br/>
      </w:r>
      <w:hyperlink r:id="rId138" w:history="1">
        <w:r w:rsidRPr="00E84C45">
          <w:rPr>
            <w:rStyle w:val="Hiperhivatkozs"/>
          </w:rPr>
          <w:t>https://www.autodesk.com/products/fusion-360/overview?term=1-YEAR&amp;tab=subscription</w:t>
        </w:r>
      </w:hyperlink>
      <w:bookmarkEnd w:id="133"/>
      <w:r>
        <w:t xml:space="preserve"> </w:t>
      </w:r>
    </w:p>
    <w:p w14:paraId="0FAB4BEE" w14:textId="5936812A" w:rsidR="006E4773" w:rsidRDefault="006E4773" w:rsidP="00CD1DB6">
      <w:pPr>
        <w:pStyle w:val="Irodalomjegyzksor"/>
      </w:pPr>
      <w:bookmarkStart w:id="134" w:name="_Ref181735968"/>
      <w:r>
        <w:t>STMCubeIDE</w:t>
      </w:r>
      <w:r>
        <w:br/>
      </w:r>
      <w:hyperlink r:id="rId139" w:history="1">
        <w:r w:rsidRPr="00F17506">
          <w:rPr>
            <w:rStyle w:val="Hiperhivatkozs"/>
          </w:rPr>
          <w:t>https://www.st.com/en/development-tools/stm32cubeide.html</w:t>
        </w:r>
      </w:hyperlink>
      <w:bookmarkEnd w:id="134"/>
      <w:r>
        <w:t xml:space="preserve"> </w:t>
      </w:r>
    </w:p>
    <w:p w14:paraId="45999AB4" w14:textId="4A67DABD" w:rsidR="007A6A5F" w:rsidRDefault="007A6A5F" w:rsidP="00CD1DB6">
      <w:pPr>
        <w:pStyle w:val="Irodalomjegyzksor"/>
      </w:pPr>
      <w:bookmarkStart w:id="135" w:name="_Ref181738866"/>
      <w:r>
        <w:t>LVGL</w:t>
      </w:r>
      <w:r>
        <w:br/>
      </w:r>
      <w:hyperlink r:id="rId140" w:history="1">
        <w:r w:rsidRPr="00F17506">
          <w:rPr>
            <w:rStyle w:val="Hiperhivatkozs"/>
          </w:rPr>
          <w:t>https://lvgl.io/</w:t>
        </w:r>
      </w:hyperlink>
      <w:bookmarkEnd w:id="135"/>
      <w:r>
        <w:t xml:space="preserve"> </w:t>
      </w:r>
    </w:p>
    <w:p w14:paraId="0D021B33" w14:textId="3A87603B" w:rsidR="00752F79" w:rsidRDefault="00752F79" w:rsidP="00CD1DB6">
      <w:pPr>
        <w:pStyle w:val="Irodalomjegyzksor"/>
      </w:pPr>
      <w:bookmarkStart w:id="136" w:name="_Ref181739219"/>
      <w:r>
        <w:t>SqureLineStudio</w:t>
      </w:r>
      <w:r>
        <w:br/>
      </w:r>
      <w:hyperlink r:id="rId141" w:history="1">
        <w:r w:rsidRPr="00F17506">
          <w:rPr>
            <w:rStyle w:val="Hiperhivatkozs"/>
          </w:rPr>
          <w:t>https://squareline.io/</w:t>
        </w:r>
      </w:hyperlink>
      <w:bookmarkEnd w:id="136"/>
      <w:r>
        <w:t xml:space="preserve"> </w:t>
      </w:r>
    </w:p>
    <w:p w14:paraId="6F13B395" w14:textId="04EDBD40" w:rsidR="00F4007C" w:rsidRDefault="00F4007C" w:rsidP="00EA3F37">
      <w:pPr>
        <w:pStyle w:val="Irodalomjegyzksor"/>
      </w:pPr>
      <w:bookmarkStart w:id="137" w:name="_Ref181866351"/>
      <w:r>
        <w:t>Intr</w:t>
      </w:r>
      <w:r w:rsidR="00EA3F37">
        <w:t>oduction to THREADX</w:t>
      </w:r>
      <w:r w:rsidR="00EA3F37">
        <w:br/>
      </w:r>
      <w:hyperlink r:id="rId142" w:history="1">
        <w:r w:rsidR="00EA3F37" w:rsidRPr="00B906CD">
          <w:rPr>
            <w:rStyle w:val="Hiperhivatkozs"/>
          </w:rPr>
          <w:t>https://wiki.st.com/stm32mcu/wiki/Introduction_to_THREADX</w:t>
        </w:r>
      </w:hyperlink>
      <w:bookmarkEnd w:id="137"/>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43"/>
      <w:footerReference w:type="default" r:id="rId14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2EB1E" w14:textId="77777777" w:rsidR="00477CF9" w:rsidRDefault="00477CF9">
      <w:r>
        <w:separator/>
      </w:r>
    </w:p>
  </w:endnote>
  <w:endnote w:type="continuationSeparator" w:id="0">
    <w:p w14:paraId="002901CB" w14:textId="77777777" w:rsidR="00477CF9" w:rsidRDefault="00477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4005EC" w:rsidRDefault="004005E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4005EC" w:rsidRDefault="004005EC"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140A13">
      <w:rPr>
        <w:rStyle w:val="Oldalszm"/>
        <w:noProof/>
      </w:rPr>
      <w:t>81</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0BDEC" w14:textId="77777777" w:rsidR="00477CF9" w:rsidRDefault="00477CF9">
      <w:r>
        <w:separator/>
      </w:r>
    </w:p>
  </w:footnote>
  <w:footnote w:type="continuationSeparator" w:id="0">
    <w:p w14:paraId="75E0E92E" w14:textId="77777777" w:rsidR="00477CF9" w:rsidRDefault="00477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4005EC" w:rsidRDefault="004005EC"/>
  <w:p w14:paraId="2FBE2084" w14:textId="77777777" w:rsidR="004005EC" w:rsidRDefault="004005EC"/>
  <w:p w14:paraId="2BF231C2" w14:textId="77777777" w:rsidR="004005EC" w:rsidRDefault="004005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5EE0508"/>
    <w:multiLevelType w:val="multilevel"/>
    <w:tmpl w:val="418E4214"/>
    <w:numStyleLink w:val="tmutatszmozottlista"/>
  </w:abstractNum>
  <w:abstractNum w:abstractNumId="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27DD0E1F"/>
    <w:multiLevelType w:val="multilevel"/>
    <w:tmpl w:val="907A15EC"/>
    <w:numStyleLink w:val="StyleOutlinenumberedSymbolsymbol11ptBoldLeft0cm"/>
  </w:abstractNum>
  <w:abstractNum w:abstractNumId="1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6AFC1994"/>
    <w:multiLevelType w:val="multilevel"/>
    <w:tmpl w:val="907A15EC"/>
    <w:numStyleLink w:val="StyleOutlinenumberedSymbolsymbol11ptBoldLeft0cm"/>
  </w:abstractNum>
  <w:abstractNum w:abstractNumId="23" w15:restartNumberingAfterBreak="0">
    <w:nsid w:val="799C3B84"/>
    <w:multiLevelType w:val="multilevel"/>
    <w:tmpl w:val="C9321B4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4"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14839711">
    <w:abstractNumId w:val="0"/>
  </w:num>
  <w:num w:numId="2" w16cid:durableId="1926721088">
    <w:abstractNumId w:val="23"/>
  </w:num>
  <w:num w:numId="3" w16cid:durableId="107773448">
    <w:abstractNumId w:val="7"/>
  </w:num>
  <w:num w:numId="4" w16cid:durableId="1056273955">
    <w:abstractNumId w:val="15"/>
  </w:num>
  <w:num w:numId="5" w16cid:durableId="257754282">
    <w:abstractNumId w:val="16"/>
  </w:num>
  <w:num w:numId="6" w16cid:durableId="1969969662">
    <w:abstractNumId w:val="18"/>
  </w:num>
  <w:num w:numId="7" w16cid:durableId="975911716">
    <w:abstractNumId w:val="11"/>
  </w:num>
  <w:num w:numId="8" w16cid:durableId="1486430379">
    <w:abstractNumId w:val="6"/>
  </w:num>
  <w:num w:numId="9" w16cid:durableId="10576119">
    <w:abstractNumId w:val="12"/>
  </w:num>
  <w:num w:numId="10" w16cid:durableId="2132941543">
    <w:abstractNumId w:val="25"/>
  </w:num>
  <w:num w:numId="11" w16cid:durableId="829757253">
    <w:abstractNumId w:val="13"/>
  </w:num>
  <w:num w:numId="12" w16cid:durableId="1177580664">
    <w:abstractNumId w:val="22"/>
  </w:num>
  <w:num w:numId="13" w16cid:durableId="173764751">
    <w:abstractNumId w:val="20"/>
  </w:num>
  <w:num w:numId="14" w16cid:durableId="1166238490">
    <w:abstractNumId w:val="8"/>
  </w:num>
  <w:num w:numId="15" w16cid:durableId="771508741">
    <w:abstractNumId w:val="3"/>
  </w:num>
  <w:num w:numId="16" w16cid:durableId="1827436145">
    <w:abstractNumId w:val="19"/>
  </w:num>
  <w:num w:numId="17" w16cid:durableId="1774276161">
    <w:abstractNumId w:val="14"/>
  </w:num>
  <w:num w:numId="18" w16cid:durableId="693383074">
    <w:abstractNumId w:val="4"/>
  </w:num>
  <w:num w:numId="19" w16cid:durableId="212426804">
    <w:abstractNumId w:val="24"/>
  </w:num>
  <w:num w:numId="20" w16cid:durableId="761027259">
    <w:abstractNumId w:val="21"/>
  </w:num>
  <w:num w:numId="21" w16cid:durableId="751632941">
    <w:abstractNumId w:val="1"/>
  </w:num>
  <w:num w:numId="22" w16cid:durableId="76948645">
    <w:abstractNumId w:val="9"/>
  </w:num>
  <w:num w:numId="23" w16cid:durableId="261914376">
    <w:abstractNumId w:val="10"/>
  </w:num>
  <w:num w:numId="24" w16cid:durableId="133255565">
    <w:abstractNumId w:val="17"/>
  </w:num>
  <w:num w:numId="25" w16cid:durableId="1582980730">
    <w:abstractNumId w:val="2"/>
  </w:num>
  <w:num w:numId="26" w16cid:durableId="1063917729">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52B"/>
    <w:rsid w:val="00002E00"/>
    <w:rsid w:val="00004A69"/>
    <w:rsid w:val="000062F4"/>
    <w:rsid w:val="0001192F"/>
    <w:rsid w:val="00015D42"/>
    <w:rsid w:val="00030CC7"/>
    <w:rsid w:val="0003187B"/>
    <w:rsid w:val="00034C13"/>
    <w:rsid w:val="00035146"/>
    <w:rsid w:val="00040D1A"/>
    <w:rsid w:val="00041A05"/>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4EB6"/>
    <w:rsid w:val="000D5A40"/>
    <w:rsid w:val="000D6BDA"/>
    <w:rsid w:val="000D72CC"/>
    <w:rsid w:val="000E2695"/>
    <w:rsid w:val="000E4540"/>
    <w:rsid w:val="000E7906"/>
    <w:rsid w:val="000F265A"/>
    <w:rsid w:val="000F5ABD"/>
    <w:rsid w:val="000F719D"/>
    <w:rsid w:val="000F7622"/>
    <w:rsid w:val="0010165F"/>
    <w:rsid w:val="00103B1F"/>
    <w:rsid w:val="001047FF"/>
    <w:rsid w:val="0010480D"/>
    <w:rsid w:val="001123AA"/>
    <w:rsid w:val="00115995"/>
    <w:rsid w:val="0012266A"/>
    <w:rsid w:val="00123D19"/>
    <w:rsid w:val="0012439F"/>
    <w:rsid w:val="00125651"/>
    <w:rsid w:val="001270EC"/>
    <w:rsid w:val="001308E1"/>
    <w:rsid w:val="001333E1"/>
    <w:rsid w:val="00140A13"/>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74088"/>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E4531"/>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3A7E"/>
    <w:rsid w:val="00395A54"/>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05EC"/>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77CF9"/>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0EB4"/>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E6F1B"/>
    <w:rsid w:val="006F2967"/>
    <w:rsid w:val="006F3EB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92C4B"/>
    <w:rsid w:val="00793EB3"/>
    <w:rsid w:val="007A17AD"/>
    <w:rsid w:val="007A2BC2"/>
    <w:rsid w:val="007A2FEF"/>
    <w:rsid w:val="007A4405"/>
    <w:rsid w:val="007A4AEA"/>
    <w:rsid w:val="007A6A5F"/>
    <w:rsid w:val="007B28DA"/>
    <w:rsid w:val="007B2C4E"/>
    <w:rsid w:val="007B6F19"/>
    <w:rsid w:val="007C1A6A"/>
    <w:rsid w:val="007C305B"/>
    <w:rsid w:val="007E562C"/>
    <w:rsid w:val="007F1BF5"/>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4F5F"/>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5378"/>
    <w:rsid w:val="00917F60"/>
    <w:rsid w:val="00921A03"/>
    <w:rsid w:val="00930BAA"/>
    <w:rsid w:val="00931D0F"/>
    <w:rsid w:val="009323A6"/>
    <w:rsid w:val="009348D5"/>
    <w:rsid w:val="00934A0E"/>
    <w:rsid w:val="009358E6"/>
    <w:rsid w:val="009374D7"/>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1429"/>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96DC4"/>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285B"/>
    <w:rsid w:val="00D348A7"/>
    <w:rsid w:val="00D429F2"/>
    <w:rsid w:val="00D44548"/>
    <w:rsid w:val="00D50C65"/>
    <w:rsid w:val="00D52B07"/>
    <w:rsid w:val="00D53EDE"/>
    <w:rsid w:val="00D53F5A"/>
    <w:rsid w:val="00D553A3"/>
    <w:rsid w:val="00D56D52"/>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1621"/>
    <w:rsid w:val="00DD2E80"/>
    <w:rsid w:val="00DD6A58"/>
    <w:rsid w:val="00DD6FA1"/>
    <w:rsid w:val="00DE0C01"/>
    <w:rsid w:val="00DE0C6C"/>
    <w:rsid w:val="00DE1DA8"/>
    <w:rsid w:val="00DF0459"/>
    <w:rsid w:val="00DF5E90"/>
    <w:rsid w:val="00DF66D8"/>
    <w:rsid w:val="00E04506"/>
    <w:rsid w:val="00E052EC"/>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5693"/>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241D"/>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5B33"/>
    <w:rsid w:val="00FA71BC"/>
    <w:rsid w:val="00FA737A"/>
    <w:rsid w:val="00FB0BDB"/>
    <w:rsid w:val="00FB3517"/>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385CC259-CAB7-4229-874B-17F12A337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ti.com/lit/an/sboa268a/sboa268a.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ti.com/lit/ds/symlink/tps7a49.pdf?ts=1716457743654&amp;ref_url=https%253A%252F%252Fwww.mouser.li%252F" TargetMode="External"/><Relationship Id="rId133" Type="http://schemas.openxmlformats.org/officeDocument/2006/relationships/hyperlink" Target="https://hu.mouser.com/datasheet/2/308/1/MICROC_SERIES_D-2315622.pdf" TargetMode="External"/><Relationship Id="rId138" Type="http://schemas.openxmlformats.org/officeDocument/2006/relationships/hyperlink" Target="https://www.autodesk.com/products/fusion-360/overview?term=1-YEAR&amp;tab=subscription" TargetMode="External"/><Relationship Id="rId16" Type="http://schemas.openxmlformats.org/officeDocument/2006/relationships/image" Target="media/image8.png"/><Relationship Id="rId107" Type="http://schemas.openxmlformats.org/officeDocument/2006/relationships/hyperlink" Target="https://luxiumsolutions.com/sites/default/files/2021-09/Efficiency-Calculations-Brochure.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hyperlink" Target="https://www.shalomeo.com/image/cache/catalog/Scintillators/Scintillation%20Detector%20Assemblies%20(Scintillators+PMT+Electronics)/Natrium-doped%20Cesium%2030-500x400-500x400.jpg" TargetMode="External"/><Relationship Id="rId123" Type="http://schemas.openxmlformats.org/officeDocument/2006/relationships/hyperlink" Target="https://www.semanticscholar.org/paper/A-very-simple-baseline-restorer-for-nuclear-Arnaboldi-Pessina/44a661321f4620098c410e3baa7cc77a9c8b24e5" TargetMode="External"/><Relationship Id="rId128"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hyperlink" Target="https://www.ti.com/lit/ds/symlink/tps7a30.pdf?ts=1716536078359&amp;ref_url=https%253A%252F%252Fwww.mouser.ch%252F" TargetMode="External"/><Relationship Id="rId118" Type="http://schemas.openxmlformats.org/officeDocument/2006/relationships/hyperlink" Target="https://www.ti.com/lit/ds/symlink/opa814.pdf" TargetMode="External"/><Relationship Id="rId134" Type="http://schemas.openxmlformats.org/officeDocument/2006/relationships/hyperlink" Target="https://www.onsemi.com/pub/Collateral/AND9782-D.PDF" TargetMode="External"/><Relationship Id="rId139" Type="http://schemas.openxmlformats.org/officeDocument/2006/relationships/hyperlink" Target="https://www.st.com/en/development-tools/stm32cubeide.html" TargetMode="External"/><Relationship Id="rId80" Type="http://schemas.openxmlformats.org/officeDocument/2006/relationships/image" Target="media/image70.svg"/><Relationship Id="rId85" Type="http://schemas.openxmlformats.org/officeDocument/2006/relationships/image" Target="media/image75.svg"/><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ost-photonics.com/wp-content/uploads/2017/06/BGO-BSO-300x210.jpg" TargetMode="External"/><Relationship Id="rId108" Type="http://schemas.openxmlformats.org/officeDocument/2006/relationships/hyperlink" Target="https://www.ti.com/lit/ds/symlink/bq25886.pdf?ts=1716463176615&amp;ref_url=https%253A%252F%252Fwww.ti.com%252Fproduct%252FBQ25886" TargetMode="External"/><Relationship Id="rId116" Type="http://schemas.openxmlformats.org/officeDocument/2006/relationships/hyperlink" Target="https://www.aut.bme.hu/Upload/Course/VIAUMA20/hallgatoi_jegyzetek/Teljesitmenyatalakitok_I.pdf" TargetMode="External"/><Relationship Id="rId124" Type="http://schemas.openxmlformats.org/officeDocument/2006/relationships/hyperlink" Target="https://www.st.com/en/microcontrollers-microprocessors/stm32u575vg.html" TargetMode="External"/><Relationship Id="rId129" Type="http://schemas.openxmlformats.org/officeDocument/2006/relationships/hyperlink" Target="https://www.general-label.com/wp-content/uploads/2019/03/Tactile-metal-domes-OL.jpg" TargetMode="External"/><Relationship Id="rId137" Type="http://schemas.openxmlformats.org/officeDocument/2006/relationships/hyperlink" Target="https://matplotlib.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ww.ti.com/lit/ds/symlink/dcpa10505d.pdf?ts=1716537039060&amp;ref_url=https%253A%252F%252Fhu.mouser.com%252F" TargetMode="External"/><Relationship Id="rId132" Type="http://schemas.openxmlformats.org/officeDocument/2006/relationships/hyperlink" Target="https://hu.mouser.com/datasheet/2/389/m24c02_dre-1849597.pdf" TargetMode="External"/><Relationship Id="rId140" Type="http://schemas.openxmlformats.org/officeDocument/2006/relationships/hyperlink" Target="https://lvgl.io/"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en.wikipedia.org/wiki/Photomultiplier_tube" TargetMode="External"/><Relationship Id="rId114" Type="http://schemas.openxmlformats.org/officeDocument/2006/relationships/hyperlink" Target="https://www.ti.com/lit/ds/symlink/ref3333.pdf?ts=1716454843546" TargetMode="External"/><Relationship Id="rId119" Type="http://schemas.openxmlformats.org/officeDocument/2006/relationships/hyperlink" Target="https://www.analog.com/media/en/technical-documentation/data-sheets/18067fc.pdf" TargetMode="External"/><Relationship Id="rId127" Type="http://schemas.openxmlformats.org/officeDocument/2006/relationships/hyperlink" Target="https://docs.toradex.com/102492-layout-design-guide.pdf"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hu.m.wikipedia.org/wiki/F%C3%A1jl:NaI-Tl-crystals.jpg" TargetMode="External"/><Relationship Id="rId122" Type="http://schemas.openxmlformats.org/officeDocument/2006/relationships/hyperlink" Target="https://www.sciencedirect.com/science/article/abs/pii/S0168900203018862" TargetMode="External"/><Relationship Id="rId130" Type="http://schemas.openxmlformats.org/officeDocument/2006/relationships/hyperlink" Target="https://www.iqsdirectory.com/articles/keypad/membrane-switch/tactile-and-non-tactile.jpg" TargetMode="External"/><Relationship Id="rId135" Type="http://schemas.openxmlformats.org/officeDocument/2006/relationships/hyperlink" Target="https://www.onsemi.com/pub/Collateral/AND9770-D.PDF"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ti.com/lit/ds/symlink/bq29209.pdf?ts=1716536846435&amp;ref_url=https%253A%252F%252Fhu.mouser.com%252F" TargetMode="External"/><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image" Target="media/image87.PNG"/><Relationship Id="rId104" Type="http://schemas.openxmlformats.org/officeDocument/2006/relationships/hyperlink" Target="https://luxiumsolutions.com/radiation-detection-scintillators/crystal-scintillators/lyso-scintillation-crystals" TargetMode="External"/><Relationship Id="rId120" Type="http://schemas.openxmlformats.org/officeDocument/2006/relationships/hyperlink" Target="https://www.cremat.com/CR-210-R0.pdf" TargetMode="External"/><Relationship Id="rId125" Type="http://schemas.openxmlformats.org/officeDocument/2006/relationships/hyperlink" Target="https://www.buydisplay.com/3-2-inch-240x320-ips-tft-lcd-module-for-arduino-and-raspberry-pi" TargetMode="External"/><Relationship Id="rId141" Type="http://schemas.openxmlformats.org/officeDocument/2006/relationships/hyperlink" Target="https://squareline.io/"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hyperlink" Target="https://www.ti.com/lit/ds/symlink/tps560430.pdf?ts=1716527801150&amp;ref_url=https%253A%252F%252Fwww.ti.com%252Fproduct%252FTPS560430" TargetMode="External"/><Relationship Id="rId115" Type="http://schemas.openxmlformats.org/officeDocument/2006/relationships/hyperlink" Target="https://hu.mouser.com/datasheet/2/609/3461Afa-3123928.pdf" TargetMode="External"/><Relationship Id="rId131" Type="http://schemas.openxmlformats.org/officeDocument/2006/relationships/hyperlink" Target="https://www.st.com/resource/en/schematic_pack/mb1549-u575ziq-c02_schematic.pdf" TargetMode="External"/><Relationship Id="rId136" Type="http://schemas.openxmlformats.org/officeDocument/2006/relationships/hyperlink" Target="https://docs.broadcom.com/doc/Introduction-to-Silicon-Photomultipliers" TargetMode="External"/><Relationship Id="rId61" Type="http://schemas.openxmlformats.org/officeDocument/2006/relationships/image" Target="media/image51.png"/><Relationship Id="rId82" Type="http://schemas.openxmlformats.org/officeDocument/2006/relationships/image" Target="media/image72.svg"/><Relationship Id="rId19" Type="http://schemas.microsoft.com/office/2007/relationships/hdphoto" Target="media/hdphoto2.wdp"/><Relationship Id="rId14" Type="http://schemas.openxmlformats.org/officeDocument/2006/relationships/image" Target="media/image6.emf"/><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hyperlink" Target="https://hu.wikipedia.org/wiki/Ioniz%C3%A1l%C3%B3_sug%C3%A1rz%C3%A1s" TargetMode="External"/><Relationship Id="rId105"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26" Type="http://schemas.openxmlformats.org/officeDocument/2006/relationships/hyperlink" Target="https://vivonomicon.com/2020/07/26/bare-metal-stm32-programming-part-11-using-external-memories/"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analog.com/en/resources/technical-articles/ltc6244-high-speed-peak-detector.html" TargetMode="External"/><Relationship Id="rId142" Type="http://schemas.openxmlformats.org/officeDocument/2006/relationships/hyperlink" Target="https://wiki.st.com/stm32mcu/wiki/Introduction_to_THREAD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6725C-D301-460A-92D1-1A3EADDFC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86</Pages>
  <Words>11189</Words>
  <Characters>77205</Characters>
  <Application>Microsoft Office Word</Application>
  <DocSecurity>0</DocSecurity>
  <Lines>643</Lines>
  <Paragraphs>176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88218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119</cp:revision>
  <cp:lastPrinted>2024-11-16T13:21:00Z</cp:lastPrinted>
  <dcterms:created xsi:type="dcterms:W3CDTF">2024-04-10T19:14:00Z</dcterms:created>
  <dcterms:modified xsi:type="dcterms:W3CDTF">2024-11-27T22:56:00Z</dcterms:modified>
</cp:coreProperties>
</file>